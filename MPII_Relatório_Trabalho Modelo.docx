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0B8B6E5" w14:textId="77777777" w:rsidR="002D146F" w:rsidRPr="00637E8D" w:rsidRDefault="00ED6990" w:rsidP="002D146F">
      <w:pPr>
        <w:jc w:val="center"/>
        <w:rPr>
          <w:rFonts w:asciiTheme="minorHAnsi" w:hAnsiTheme="minorHAnsi"/>
          <w:sz w:val="32"/>
          <w:szCs w:val="32"/>
        </w:rPr>
      </w:pPr>
      <w:r w:rsidRPr="00637E8D">
        <w:rPr>
          <w:rFonts w:asciiTheme="minorHAnsi" w:hAnsiTheme="minorHAnsi" w:cs="Calibri"/>
          <w:noProof/>
          <w:lang w:val="en-US" w:eastAsia="en-US"/>
        </w:rPr>
        <w:drawing>
          <wp:anchor distT="0" distB="0" distL="114300" distR="114300" simplePos="0" relativeHeight="251657728" behindDoc="1" locked="0" layoutInCell="1" allowOverlap="1" wp14:anchorId="626E9DE4" wp14:editId="48AC153C">
            <wp:simplePos x="0" y="0"/>
            <wp:positionH relativeFrom="column">
              <wp:align>center</wp:align>
            </wp:positionH>
            <wp:positionV relativeFrom="paragraph">
              <wp:posOffset>-96520</wp:posOffset>
            </wp:positionV>
            <wp:extent cx="953770" cy="1186815"/>
            <wp:effectExtent l="0" t="0" r="0" b="0"/>
            <wp:wrapTopAndBottom/>
            <wp:docPr id="9" name="Picture 2" descr="睐͜睘͜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睐͜睘͜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0" t="5782" r="10625" b="118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46F" w:rsidRPr="00637E8D">
        <w:rPr>
          <w:rFonts w:asciiTheme="minorHAnsi" w:hAnsiTheme="minorHAnsi"/>
          <w:sz w:val="32"/>
          <w:szCs w:val="32"/>
        </w:rPr>
        <w:t>Departamento de Matemática</w:t>
      </w:r>
    </w:p>
    <w:p w14:paraId="094D3CAC" w14:textId="77777777" w:rsidR="002D146F" w:rsidRPr="00637E8D" w:rsidRDefault="002D146F" w:rsidP="002D146F">
      <w:pPr>
        <w:jc w:val="center"/>
        <w:rPr>
          <w:rFonts w:asciiTheme="minorHAnsi" w:hAnsiTheme="minorHAnsi"/>
          <w:sz w:val="32"/>
          <w:szCs w:val="32"/>
        </w:rPr>
      </w:pPr>
      <w:r w:rsidRPr="00637E8D">
        <w:rPr>
          <w:rFonts w:asciiTheme="minorHAnsi" w:hAnsiTheme="minorHAnsi"/>
          <w:sz w:val="32"/>
          <w:szCs w:val="32"/>
        </w:rPr>
        <w:t>FCTUC</w:t>
      </w:r>
    </w:p>
    <w:p w14:paraId="731D3EEA" w14:textId="77777777" w:rsidR="00BE255C" w:rsidRPr="00637E8D" w:rsidRDefault="00BE255C">
      <w:pPr>
        <w:rPr>
          <w:rFonts w:asciiTheme="minorHAnsi" w:hAnsiTheme="minorHAnsi" w:cs="Calibri"/>
        </w:rPr>
      </w:pPr>
    </w:p>
    <w:p w14:paraId="44038C32" w14:textId="77777777" w:rsidR="000E2B5E" w:rsidRPr="00637E8D" w:rsidRDefault="000E2B5E">
      <w:pPr>
        <w:rPr>
          <w:rFonts w:asciiTheme="minorHAnsi" w:hAnsiTheme="minorHAnsi" w:cs="Calibri"/>
        </w:rPr>
      </w:pPr>
    </w:p>
    <w:p w14:paraId="5726374D" w14:textId="77777777" w:rsidR="000E2B5E" w:rsidRPr="00637E8D" w:rsidRDefault="000E2B5E">
      <w:pPr>
        <w:rPr>
          <w:rFonts w:asciiTheme="minorHAnsi" w:hAnsiTheme="minorHAnsi" w:cs="Calibri"/>
        </w:rPr>
      </w:pPr>
    </w:p>
    <w:p w14:paraId="70245658" w14:textId="77777777" w:rsidR="00BE255C" w:rsidRPr="00637E8D" w:rsidRDefault="00A81981" w:rsidP="00A81981">
      <w:pPr>
        <w:jc w:val="center"/>
        <w:rPr>
          <w:rFonts w:asciiTheme="minorHAnsi" w:hAnsiTheme="minorHAnsi" w:cs="Calibri"/>
          <w:sz w:val="72"/>
          <w:szCs w:val="72"/>
        </w:rPr>
      </w:pPr>
      <w:r w:rsidRPr="00637E8D">
        <w:rPr>
          <w:rFonts w:asciiTheme="minorHAnsi" w:hAnsiTheme="minorHAnsi" w:cs="Calibri"/>
          <w:sz w:val="72"/>
          <w:szCs w:val="72"/>
        </w:rPr>
        <w:t>Relatório</w:t>
      </w:r>
    </w:p>
    <w:p w14:paraId="3D1151D9" w14:textId="77777777" w:rsidR="00970E6E" w:rsidRPr="00637E8D" w:rsidRDefault="008E039B" w:rsidP="00094A9B">
      <w:pPr>
        <w:pStyle w:val="Entidade"/>
        <w:pBdr>
          <w:bottom w:val="single" w:sz="4" w:space="8" w:color="000000"/>
        </w:pBdr>
        <w:rPr>
          <w:rFonts w:asciiTheme="minorHAnsi" w:hAnsiTheme="minorHAnsi" w:cs="Calibri"/>
          <w:sz w:val="48"/>
          <w:szCs w:val="48"/>
        </w:rPr>
      </w:pPr>
      <w:r w:rsidRPr="00637E8D">
        <w:rPr>
          <w:rFonts w:asciiTheme="minorHAnsi" w:hAnsiTheme="minorHAnsi" w:cs="Calibri"/>
          <w:b w:val="0"/>
          <w:sz w:val="48"/>
          <w:szCs w:val="48"/>
        </w:rPr>
        <w:t>Métodos de Programação II</w:t>
      </w:r>
    </w:p>
    <w:p w14:paraId="5C7DD09D" w14:textId="77777777" w:rsidR="007F1F43" w:rsidRPr="00637E8D" w:rsidRDefault="00CF4C17" w:rsidP="001D5988">
      <w:pPr>
        <w:jc w:val="center"/>
        <w:rPr>
          <w:rFonts w:asciiTheme="minorHAnsi" w:hAnsiTheme="minorHAnsi" w:cs="Calibri"/>
          <w:sz w:val="24"/>
          <w:szCs w:val="24"/>
        </w:rPr>
      </w:pPr>
      <w:r w:rsidRPr="00637E8D">
        <w:rPr>
          <w:rFonts w:asciiTheme="minorHAnsi" w:hAnsiTheme="minorHAnsi" w:cs="Calibri"/>
          <w:sz w:val="24"/>
          <w:szCs w:val="24"/>
        </w:rPr>
        <w:t>Professor: José Carlos Teixeira (</w:t>
      </w:r>
      <w:r w:rsidR="00331880">
        <w:fldChar w:fldCharType="begin"/>
      </w:r>
      <w:r w:rsidR="00331880">
        <w:instrText xml:space="preserve"> HYPERLINK "mailto:teixeira@mat.uc.pt" </w:instrText>
      </w:r>
      <w:r w:rsidR="00331880">
        <w:fldChar w:fldCharType="separate"/>
      </w:r>
      <w:r w:rsidRPr="00637E8D">
        <w:rPr>
          <w:rStyle w:val="Hyperlink"/>
          <w:rFonts w:asciiTheme="minorHAnsi" w:hAnsiTheme="minorHAnsi" w:cs="Calibri"/>
          <w:sz w:val="24"/>
          <w:szCs w:val="24"/>
        </w:rPr>
        <w:t>teixeira@mat.uc.pt</w:t>
      </w:r>
      <w:r w:rsidR="00331880">
        <w:rPr>
          <w:rStyle w:val="Hyperlink"/>
          <w:rFonts w:asciiTheme="minorHAnsi" w:hAnsiTheme="minorHAnsi" w:cs="Calibri"/>
          <w:sz w:val="24"/>
          <w:szCs w:val="24"/>
        </w:rPr>
        <w:fldChar w:fldCharType="end"/>
      </w:r>
      <w:r w:rsidRPr="00637E8D">
        <w:rPr>
          <w:rFonts w:asciiTheme="minorHAnsi" w:hAnsiTheme="minorHAnsi" w:cs="Calibri"/>
          <w:sz w:val="24"/>
          <w:szCs w:val="24"/>
        </w:rPr>
        <w:t>)</w:t>
      </w:r>
    </w:p>
    <w:p w14:paraId="61B90E9E" w14:textId="77777777" w:rsidR="00351000" w:rsidRPr="00637E8D" w:rsidRDefault="00351000" w:rsidP="001D5988">
      <w:pPr>
        <w:jc w:val="center"/>
        <w:rPr>
          <w:rFonts w:asciiTheme="minorHAnsi" w:hAnsiTheme="minorHAnsi" w:cs="Calibri"/>
        </w:rPr>
      </w:pPr>
    </w:p>
    <w:p w14:paraId="1372BFB5" w14:textId="77777777" w:rsidR="00C224D8" w:rsidRPr="00637E8D" w:rsidRDefault="008E039B" w:rsidP="00351000">
      <w:pPr>
        <w:jc w:val="center"/>
        <w:rPr>
          <w:rFonts w:asciiTheme="minorHAnsi" w:hAnsiTheme="minorHAnsi" w:cs="Calibri"/>
          <w:sz w:val="36"/>
          <w:szCs w:val="36"/>
        </w:rPr>
      </w:pPr>
      <w:commentRangeStart w:id="0"/>
      <w:r w:rsidRPr="00637E8D">
        <w:rPr>
          <w:rFonts w:asciiTheme="minorHAnsi" w:hAnsiTheme="minorHAnsi" w:cs="Calibri"/>
          <w:sz w:val="36"/>
          <w:szCs w:val="36"/>
        </w:rPr>
        <w:t>&lt;Nome do</w:t>
      </w:r>
      <w:r w:rsidR="00351000" w:rsidRPr="00637E8D">
        <w:rPr>
          <w:rFonts w:asciiTheme="minorHAnsi" w:hAnsiTheme="minorHAnsi" w:cs="Calibri"/>
          <w:sz w:val="36"/>
          <w:szCs w:val="36"/>
        </w:rPr>
        <w:t xml:space="preserve"> trabalho a que se refere o relatório&gt;</w:t>
      </w:r>
      <w:commentRangeEnd w:id="0"/>
      <w:r w:rsidR="00A515ED">
        <w:rPr>
          <w:rStyle w:val="CommentReference"/>
        </w:rPr>
        <w:commentReference w:id="0"/>
      </w:r>
    </w:p>
    <w:p w14:paraId="34314358" w14:textId="77777777" w:rsidR="00374F9A" w:rsidRPr="00637E8D" w:rsidRDefault="00374F9A">
      <w:pPr>
        <w:pStyle w:val="NormalJusto"/>
        <w:rPr>
          <w:rFonts w:asciiTheme="minorHAnsi" w:hAnsiTheme="minorHAnsi" w:cs="Calibri"/>
          <w:b/>
        </w:rPr>
      </w:pPr>
    </w:p>
    <w:p w14:paraId="60F15079" w14:textId="77777777" w:rsidR="00374F9A" w:rsidRPr="00637E8D" w:rsidRDefault="00374F9A">
      <w:pPr>
        <w:pStyle w:val="NormalJusto"/>
        <w:rPr>
          <w:rFonts w:asciiTheme="minorHAnsi" w:hAnsiTheme="minorHAnsi" w:cs="Calibri"/>
          <w:b/>
        </w:rPr>
      </w:pPr>
    </w:p>
    <w:p w14:paraId="24A91311" w14:textId="77777777" w:rsidR="000E2B5E" w:rsidRPr="00637E8D" w:rsidRDefault="000E2B5E">
      <w:pPr>
        <w:pStyle w:val="NormalJusto"/>
        <w:rPr>
          <w:rFonts w:asciiTheme="minorHAnsi" w:hAnsiTheme="minorHAnsi" w:cs="Calibri"/>
          <w:b/>
        </w:rPr>
      </w:pPr>
    </w:p>
    <w:p w14:paraId="054D363E" w14:textId="77777777" w:rsidR="00970E6E" w:rsidRPr="00637E8D" w:rsidRDefault="00970E6E">
      <w:pPr>
        <w:pStyle w:val="NormalJusto"/>
        <w:rPr>
          <w:rFonts w:asciiTheme="minorHAnsi" w:hAnsiTheme="minorHAnsi" w:cs="Calibri"/>
          <w:b/>
        </w:rPr>
      </w:pPr>
    </w:p>
    <w:p w14:paraId="7E268B70" w14:textId="77777777" w:rsidR="000E2B5E" w:rsidRPr="00637E8D" w:rsidRDefault="00351000">
      <w:pPr>
        <w:pStyle w:val="NormalJusto"/>
        <w:rPr>
          <w:rFonts w:asciiTheme="minorHAnsi" w:hAnsiTheme="minorHAnsi" w:cs="Calibri"/>
          <w:b/>
          <w:sz w:val="32"/>
          <w:szCs w:val="32"/>
        </w:rPr>
      </w:pPr>
      <w:r w:rsidRPr="00637E8D">
        <w:rPr>
          <w:rFonts w:asciiTheme="minorHAnsi" w:hAnsiTheme="minorHAnsi" w:cs="Calibri"/>
          <w:b/>
          <w:sz w:val="32"/>
          <w:szCs w:val="32"/>
        </w:rPr>
        <w:t>Autores:</w:t>
      </w:r>
    </w:p>
    <w:p w14:paraId="27C03A41" w14:textId="77777777" w:rsidR="00351000" w:rsidRPr="00637E8D" w:rsidRDefault="00E845E5">
      <w:pPr>
        <w:pStyle w:val="NormalJusto"/>
        <w:rPr>
          <w:rFonts w:asciiTheme="minorHAnsi" w:hAnsiTheme="minorHAnsi" w:cs="Calibri"/>
          <w:sz w:val="28"/>
          <w:szCs w:val="28"/>
        </w:rPr>
      </w:pPr>
      <w:r>
        <w:rPr>
          <w:rFonts w:asciiTheme="minorHAnsi" w:hAnsiTheme="minorHAnsi" w:cs="Calibri"/>
          <w:sz w:val="28"/>
          <w:szCs w:val="28"/>
        </w:rPr>
        <w:t>Ana Marques</w:t>
      </w:r>
    </w:p>
    <w:p w14:paraId="14879F1D" w14:textId="77777777" w:rsidR="00BD6972" w:rsidRPr="00637E8D" w:rsidRDefault="00E845E5">
      <w:pPr>
        <w:pStyle w:val="NormalJusto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anaritamnmarques@hotmail.com</w:t>
      </w:r>
    </w:p>
    <w:p w14:paraId="31EFEAA9" w14:textId="77777777" w:rsidR="00351000" w:rsidRPr="00637E8D" w:rsidRDefault="00E845E5">
      <w:pPr>
        <w:pStyle w:val="NormalJusto"/>
        <w:rPr>
          <w:rFonts w:asciiTheme="minorHAnsi" w:hAnsiTheme="minorHAnsi" w:cs="Calibri"/>
          <w:sz w:val="28"/>
          <w:szCs w:val="28"/>
        </w:rPr>
      </w:pPr>
      <w:r>
        <w:rPr>
          <w:rFonts w:asciiTheme="minorHAnsi" w:hAnsiTheme="minorHAnsi" w:cs="Calibri"/>
          <w:sz w:val="28"/>
          <w:szCs w:val="28"/>
        </w:rPr>
        <w:t>Luís</w:t>
      </w:r>
    </w:p>
    <w:p w14:paraId="5C0A280A" w14:textId="77777777" w:rsidR="00BD6972" w:rsidRPr="00637E8D" w:rsidRDefault="00BD6972" w:rsidP="00BD6972">
      <w:pPr>
        <w:pStyle w:val="NormalJusto"/>
        <w:rPr>
          <w:rFonts w:asciiTheme="minorHAnsi" w:hAnsiTheme="minorHAnsi" w:cs="Calibri"/>
        </w:rPr>
      </w:pPr>
      <w:commentRangeStart w:id="1"/>
      <w:r w:rsidRPr="00637E8D">
        <w:rPr>
          <w:rFonts w:asciiTheme="minorHAnsi" w:hAnsiTheme="minorHAnsi" w:cs="Calibri"/>
        </w:rPr>
        <w:t>&lt;email&gt;</w:t>
      </w:r>
      <w:commentRangeEnd w:id="1"/>
      <w:r w:rsidR="00A515ED">
        <w:rPr>
          <w:rStyle w:val="CommentReference"/>
        </w:rPr>
        <w:commentReference w:id="1"/>
      </w:r>
    </w:p>
    <w:p w14:paraId="0CAEEEE3" w14:textId="77777777" w:rsidR="00BD6972" w:rsidRPr="00637E8D" w:rsidRDefault="00BD6972">
      <w:pPr>
        <w:pStyle w:val="NormalJusto"/>
        <w:rPr>
          <w:rFonts w:asciiTheme="minorHAnsi" w:hAnsiTheme="minorHAnsi" w:cs="Calibri"/>
        </w:rPr>
      </w:pPr>
    </w:p>
    <w:p w14:paraId="2E0F397B" w14:textId="77777777" w:rsidR="00BD6972" w:rsidRPr="00637E8D" w:rsidRDefault="00BD6972">
      <w:pPr>
        <w:pStyle w:val="NormalJusto"/>
        <w:rPr>
          <w:rFonts w:asciiTheme="minorHAnsi" w:hAnsiTheme="minorHAnsi" w:cs="Calibri"/>
        </w:rPr>
      </w:pPr>
    </w:p>
    <w:p w14:paraId="191CF44F" w14:textId="77777777" w:rsidR="00BD6972" w:rsidRPr="00637E8D" w:rsidRDefault="00BD6972">
      <w:pPr>
        <w:pStyle w:val="NormalJusto"/>
        <w:rPr>
          <w:rFonts w:asciiTheme="minorHAnsi" w:hAnsiTheme="minorHAnsi" w:cs="Calibri"/>
          <w:b/>
          <w:sz w:val="32"/>
          <w:szCs w:val="32"/>
        </w:rPr>
      </w:pPr>
      <w:r w:rsidRPr="00637E8D">
        <w:rPr>
          <w:rFonts w:asciiTheme="minorHAnsi" w:hAnsiTheme="minorHAnsi" w:cs="Calibri"/>
          <w:b/>
          <w:sz w:val="32"/>
          <w:szCs w:val="32"/>
        </w:rPr>
        <w:t>Data:</w:t>
      </w:r>
    </w:p>
    <w:p w14:paraId="06D53F43" w14:textId="77777777" w:rsidR="00C224D8" w:rsidRPr="00637E8D" w:rsidRDefault="00BD6972" w:rsidP="00461A05">
      <w:pPr>
        <w:pStyle w:val="NormalJusto"/>
        <w:rPr>
          <w:rFonts w:asciiTheme="minorHAnsi" w:hAnsiTheme="minorHAnsi" w:cs="Calibri"/>
        </w:rPr>
      </w:pPr>
      <w:commentRangeStart w:id="2"/>
      <w:r w:rsidRPr="00637E8D">
        <w:rPr>
          <w:rFonts w:asciiTheme="minorHAnsi" w:hAnsiTheme="minorHAnsi" w:cs="Calibri"/>
          <w:sz w:val="24"/>
          <w:szCs w:val="24"/>
        </w:rPr>
        <w:t>&lt;Dia-Mês-Ano&gt;</w:t>
      </w:r>
      <w:commentRangeEnd w:id="2"/>
      <w:r w:rsidR="00A515ED">
        <w:rPr>
          <w:rStyle w:val="CommentReference"/>
        </w:rPr>
        <w:commentReference w:id="2"/>
      </w:r>
      <w:r w:rsidR="008F3F53" w:rsidRPr="00637E8D">
        <w:rPr>
          <w:rFonts w:asciiTheme="minorHAnsi" w:hAnsiTheme="minorHAnsi" w:cs="Calibri"/>
          <w:sz w:val="16"/>
        </w:rPr>
        <w:br w:type="page"/>
      </w:r>
    </w:p>
    <w:p w14:paraId="3DE8A889" w14:textId="77777777" w:rsidR="00BD6972" w:rsidRPr="00637E8D" w:rsidRDefault="00BD6972">
      <w:pPr>
        <w:pStyle w:val="Sub-Sub-Ttulo"/>
        <w:rPr>
          <w:rFonts w:asciiTheme="minorHAnsi" w:hAnsiTheme="minorHAnsi" w:cs="Calibri"/>
        </w:rPr>
      </w:pPr>
    </w:p>
    <w:p w14:paraId="21965647" w14:textId="77777777" w:rsidR="00BD6972" w:rsidRPr="00637E8D" w:rsidRDefault="00BD6972">
      <w:pPr>
        <w:pStyle w:val="Sub-Sub-Ttulo"/>
        <w:rPr>
          <w:rFonts w:asciiTheme="minorHAnsi" w:hAnsiTheme="minorHAnsi" w:cs="Calibri"/>
        </w:rPr>
      </w:pPr>
    </w:p>
    <w:p w14:paraId="1F78B8B6" w14:textId="77777777" w:rsidR="00BD6972" w:rsidRPr="00637E8D" w:rsidRDefault="00BD6972">
      <w:pPr>
        <w:pStyle w:val="Sub-Sub-Ttulo"/>
        <w:rPr>
          <w:rFonts w:asciiTheme="minorHAnsi" w:hAnsiTheme="minorHAnsi" w:cs="Calibri"/>
        </w:rPr>
      </w:pPr>
    </w:p>
    <w:p w14:paraId="7552EC90" w14:textId="77777777" w:rsidR="00BD6972" w:rsidRPr="00637E8D" w:rsidRDefault="00BD6972">
      <w:pPr>
        <w:pStyle w:val="Sub-Sub-Ttulo"/>
        <w:rPr>
          <w:rFonts w:asciiTheme="minorHAnsi" w:hAnsiTheme="minorHAnsi" w:cs="Calibri"/>
        </w:rPr>
      </w:pPr>
    </w:p>
    <w:p w14:paraId="094A5756" w14:textId="77777777" w:rsidR="00C224D8" w:rsidRPr="00637E8D" w:rsidRDefault="00C224D8">
      <w:pPr>
        <w:pStyle w:val="Sub-Sub-Ttulo"/>
        <w:rPr>
          <w:rFonts w:asciiTheme="minorHAnsi" w:hAnsiTheme="minorHAnsi" w:cs="Calibri"/>
        </w:rPr>
      </w:pPr>
      <w:r w:rsidRPr="00637E8D">
        <w:rPr>
          <w:rFonts w:asciiTheme="minorHAnsi" w:hAnsiTheme="minorHAnsi" w:cs="Calibri"/>
        </w:rPr>
        <w:t>ÍNDICE</w:t>
      </w:r>
    </w:p>
    <w:p w14:paraId="04053E03" w14:textId="77777777" w:rsidR="00273253" w:rsidRPr="00637E8D" w:rsidRDefault="00273253">
      <w:pPr>
        <w:pStyle w:val="Sub-Sub-Ttulo"/>
        <w:rPr>
          <w:rFonts w:asciiTheme="minorHAnsi" w:hAnsiTheme="minorHAnsi" w:cs="Calibri"/>
        </w:rPr>
      </w:pPr>
    </w:p>
    <w:p w14:paraId="58289C4E" w14:textId="77777777" w:rsidR="00273253" w:rsidRPr="00637E8D" w:rsidRDefault="00273253">
      <w:pPr>
        <w:pStyle w:val="Sub-Sub-Ttulo"/>
        <w:rPr>
          <w:rFonts w:asciiTheme="minorHAnsi" w:hAnsiTheme="minorHAnsi" w:cs="Calibri"/>
        </w:rPr>
      </w:pPr>
    </w:p>
    <w:p w14:paraId="2901446A" w14:textId="77777777" w:rsidR="00FC04F6" w:rsidRDefault="009B7B89">
      <w:pPr>
        <w:pStyle w:val="TOC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r w:rsidRPr="00637E8D">
        <w:rPr>
          <w:rFonts w:asciiTheme="minorHAnsi" w:hAnsiTheme="minorHAnsi" w:cs="Calibri"/>
          <w:b w:val="0"/>
          <w:bCs w:val="0"/>
          <w:caps w:val="0"/>
          <w:sz w:val="22"/>
          <w:szCs w:val="22"/>
        </w:rPr>
        <w:fldChar w:fldCharType="begin"/>
      </w:r>
      <w:r w:rsidR="00273253" w:rsidRPr="00637E8D">
        <w:rPr>
          <w:rFonts w:asciiTheme="minorHAnsi" w:hAnsiTheme="minorHAnsi" w:cs="Calibri"/>
          <w:b w:val="0"/>
          <w:bCs w:val="0"/>
          <w:caps w:val="0"/>
          <w:sz w:val="22"/>
          <w:szCs w:val="22"/>
        </w:rPr>
        <w:instrText xml:space="preserve"> TOC \o "1-3" \h \z \u </w:instrText>
      </w:r>
      <w:r w:rsidRPr="00637E8D">
        <w:rPr>
          <w:rFonts w:asciiTheme="minorHAnsi" w:hAnsiTheme="minorHAnsi" w:cs="Calibri"/>
          <w:b w:val="0"/>
          <w:bCs w:val="0"/>
          <w:caps w:val="0"/>
          <w:sz w:val="22"/>
          <w:szCs w:val="22"/>
        </w:rPr>
        <w:fldChar w:fldCharType="separate"/>
      </w:r>
      <w:hyperlink w:anchor="_Toc462994391" w:history="1">
        <w:r w:rsidR="00FC04F6" w:rsidRPr="0004320C">
          <w:rPr>
            <w:rStyle w:val="Hyperlink"/>
            <w:noProof/>
          </w:rPr>
          <w:t>1.</w:t>
        </w:r>
        <w:r w:rsidR="00FC04F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FC04F6" w:rsidRPr="0004320C">
          <w:rPr>
            <w:rStyle w:val="Hyperlink"/>
            <w:noProof/>
          </w:rPr>
          <w:t>Sumário</w:t>
        </w:r>
        <w:r w:rsidR="00FC04F6">
          <w:rPr>
            <w:noProof/>
            <w:webHidden/>
          </w:rPr>
          <w:tab/>
        </w:r>
        <w:r w:rsidR="00FC04F6">
          <w:rPr>
            <w:noProof/>
            <w:webHidden/>
          </w:rPr>
          <w:fldChar w:fldCharType="begin"/>
        </w:r>
        <w:r w:rsidR="00FC04F6">
          <w:rPr>
            <w:noProof/>
            <w:webHidden/>
          </w:rPr>
          <w:instrText xml:space="preserve"> PAGEREF _Toc462994391 \h </w:instrText>
        </w:r>
        <w:r w:rsidR="00FC04F6">
          <w:rPr>
            <w:noProof/>
            <w:webHidden/>
          </w:rPr>
        </w:r>
        <w:r w:rsidR="00FC04F6">
          <w:rPr>
            <w:noProof/>
            <w:webHidden/>
          </w:rPr>
          <w:fldChar w:fldCharType="separate"/>
        </w:r>
        <w:r w:rsidR="00FC04F6">
          <w:rPr>
            <w:noProof/>
            <w:webHidden/>
          </w:rPr>
          <w:t>3</w:t>
        </w:r>
        <w:r w:rsidR="00FC04F6">
          <w:rPr>
            <w:noProof/>
            <w:webHidden/>
          </w:rPr>
          <w:fldChar w:fldCharType="end"/>
        </w:r>
      </w:hyperlink>
    </w:p>
    <w:p w14:paraId="30AA5573" w14:textId="77777777" w:rsidR="00FC04F6" w:rsidRDefault="00331880">
      <w:pPr>
        <w:pStyle w:val="TOC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462994392" w:history="1">
        <w:r w:rsidR="00FC04F6" w:rsidRPr="0004320C">
          <w:rPr>
            <w:rStyle w:val="Hyperlink"/>
            <w:noProof/>
          </w:rPr>
          <w:t>2.</w:t>
        </w:r>
        <w:r w:rsidR="00FC04F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FC04F6" w:rsidRPr="0004320C">
          <w:rPr>
            <w:rStyle w:val="Hyperlink"/>
            <w:noProof/>
          </w:rPr>
          <w:t>Desenvolvimento</w:t>
        </w:r>
        <w:r w:rsidR="00FC04F6">
          <w:rPr>
            <w:noProof/>
            <w:webHidden/>
          </w:rPr>
          <w:tab/>
        </w:r>
        <w:r w:rsidR="00FC04F6">
          <w:rPr>
            <w:noProof/>
            <w:webHidden/>
          </w:rPr>
          <w:fldChar w:fldCharType="begin"/>
        </w:r>
        <w:r w:rsidR="00FC04F6">
          <w:rPr>
            <w:noProof/>
            <w:webHidden/>
          </w:rPr>
          <w:instrText xml:space="preserve"> PAGEREF _Toc462994392 \h </w:instrText>
        </w:r>
        <w:r w:rsidR="00FC04F6">
          <w:rPr>
            <w:noProof/>
            <w:webHidden/>
          </w:rPr>
        </w:r>
        <w:r w:rsidR="00FC04F6">
          <w:rPr>
            <w:noProof/>
            <w:webHidden/>
          </w:rPr>
          <w:fldChar w:fldCharType="separate"/>
        </w:r>
        <w:r w:rsidR="00FC04F6">
          <w:rPr>
            <w:noProof/>
            <w:webHidden/>
          </w:rPr>
          <w:t>4</w:t>
        </w:r>
        <w:r w:rsidR="00FC04F6">
          <w:rPr>
            <w:noProof/>
            <w:webHidden/>
          </w:rPr>
          <w:fldChar w:fldCharType="end"/>
        </w:r>
      </w:hyperlink>
    </w:p>
    <w:p w14:paraId="119CE66F" w14:textId="77777777" w:rsidR="00FC04F6" w:rsidRDefault="00331880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462994393" w:history="1">
        <w:r w:rsidR="00FC04F6" w:rsidRPr="0004320C">
          <w:rPr>
            <w:rStyle w:val="Hyperlink"/>
            <w:noProof/>
          </w:rPr>
          <w:t>2.1</w:t>
        </w:r>
        <w:r w:rsidR="00FC04F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PT"/>
          </w:rPr>
          <w:tab/>
        </w:r>
        <w:r w:rsidR="00FC04F6" w:rsidRPr="0004320C">
          <w:rPr>
            <w:rStyle w:val="Hyperlink"/>
            <w:noProof/>
          </w:rPr>
          <w:t>Requisitos da solução</w:t>
        </w:r>
        <w:r w:rsidR="00FC04F6">
          <w:rPr>
            <w:noProof/>
            <w:webHidden/>
          </w:rPr>
          <w:tab/>
        </w:r>
        <w:r w:rsidR="00FC04F6">
          <w:rPr>
            <w:noProof/>
            <w:webHidden/>
          </w:rPr>
          <w:fldChar w:fldCharType="begin"/>
        </w:r>
        <w:r w:rsidR="00FC04F6">
          <w:rPr>
            <w:noProof/>
            <w:webHidden/>
          </w:rPr>
          <w:instrText xml:space="preserve"> PAGEREF _Toc462994393 \h </w:instrText>
        </w:r>
        <w:r w:rsidR="00FC04F6">
          <w:rPr>
            <w:noProof/>
            <w:webHidden/>
          </w:rPr>
        </w:r>
        <w:r w:rsidR="00FC04F6">
          <w:rPr>
            <w:noProof/>
            <w:webHidden/>
          </w:rPr>
          <w:fldChar w:fldCharType="separate"/>
        </w:r>
        <w:r w:rsidR="00FC04F6">
          <w:rPr>
            <w:noProof/>
            <w:webHidden/>
          </w:rPr>
          <w:t>4</w:t>
        </w:r>
        <w:r w:rsidR="00FC04F6">
          <w:rPr>
            <w:noProof/>
            <w:webHidden/>
          </w:rPr>
          <w:fldChar w:fldCharType="end"/>
        </w:r>
      </w:hyperlink>
    </w:p>
    <w:p w14:paraId="4B40F901" w14:textId="77777777" w:rsidR="00FC04F6" w:rsidRDefault="00331880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462994394" w:history="1">
        <w:r w:rsidR="00FC04F6" w:rsidRPr="0004320C">
          <w:rPr>
            <w:rStyle w:val="Hyperlink"/>
            <w:noProof/>
          </w:rPr>
          <w:t>2.2</w:t>
        </w:r>
        <w:r w:rsidR="00FC04F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PT"/>
          </w:rPr>
          <w:tab/>
        </w:r>
        <w:r w:rsidR="00FC04F6" w:rsidRPr="0004320C">
          <w:rPr>
            <w:rStyle w:val="Hyperlink"/>
            <w:noProof/>
          </w:rPr>
          <w:t>Arquitetura da solução</w:t>
        </w:r>
        <w:r w:rsidR="00FC04F6">
          <w:rPr>
            <w:noProof/>
            <w:webHidden/>
          </w:rPr>
          <w:tab/>
        </w:r>
        <w:r w:rsidR="00FC04F6">
          <w:rPr>
            <w:noProof/>
            <w:webHidden/>
          </w:rPr>
          <w:fldChar w:fldCharType="begin"/>
        </w:r>
        <w:r w:rsidR="00FC04F6">
          <w:rPr>
            <w:noProof/>
            <w:webHidden/>
          </w:rPr>
          <w:instrText xml:space="preserve"> PAGEREF _Toc462994394 \h </w:instrText>
        </w:r>
        <w:r w:rsidR="00FC04F6">
          <w:rPr>
            <w:noProof/>
            <w:webHidden/>
          </w:rPr>
        </w:r>
        <w:r w:rsidR="00FC04F6">
          <w:rPr>
            <w:noProof/>
            <w:webHidden/>
          </w:rPr>
          <w:fldChar w:fldCharType="separate"/>
        </w:r>
        <w:r w:rsidR="00FC04F6">
          <w:rPr>
            <w:noProof/>
            <w:webHidden/>
          </w:rPr>
          <w:t>4</w:t>
        </w:r>
        <w:r w:rsidR="00FC04F6">
          <w:rPr>
            <w:noProof/>
            <w:webHidden/>
          </w:rPr>
          <w:fldChar w:fldCharType="end"/>
        </w:r>
      </w:hyperlink>
    </w:p>
    <w:p w14:paraId="169D7C8C" w14:textId="77777777" w:rsidR="00FC04F6" w:rsidRDefault="00331880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462994395" w:history="1">
        <w:r w:rsidR="00FC04F6" w:rsidRPr="0004320C">
          <w:rPr>
            <w:rStyle w:val="Hyperlink"/>
            <w:noProof/>
          </w:rPr>
          <w:t>2.3</w:t>
        </w:r>
        <w:r w:rsidR="00FC04F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PT"/>
          </w:rPr>
          <w:tab/>
        </w:r>
        <w:r w:rsidR="00FC04F6" w:rsidRPr="0004320C">
          <w:rPr>
            <w:rStyle w:val="Hyperlink"/>
            <w:noProof/>
          </w:rPr>
          <w:t>Interface com o utilizador</w:t>
        </w:r>
        <w:r w:rsidR="00FC04F6">
          <w:rPr>
            <w:noProof/>
            <w:webHidden/>
          </w:rPr>
          <w:tab/>
        </w:r>
        <w:r w:rsidR="00FC04F6">
          <w:rPr>
            <w:noProof/>
            <w:webHidden/>
          </w:rPr>
          <w:fldChar w:fldCharType="begin"/>
        </w:r>
        <w:r w:rsidR="00FC04F6">
          <w:rPr>
            <w:noProof/>
            <w:webHidden/>
          </w:rPr>
          <w:instrText xml:space="preserve"> PAGEREF _Toc462994395 \h </w:instrText>
        </w:r>
        <w:r w:rsidR="00FC04F6">
          <w:rPr>
            <w:noProof/>
            <w:webHidden/>
          </w:rPr>
        </w:r>
        <w:r w:rsidR="00FC04F6">
          <w:rPr>
            <w:noProof/>
            <w:webHidden/>
          </w:rPr>
          <w:fldChar w:fldCharType="separate"/>
        </w:r>
        <w:r w:rsidR="00FC04F6">
          <w:rPr>
            <w:noProof/>
            <w:webHidden/>
          </w:rPr>
          <w:t>4</w:t>
        </w:r>
        <w:r w:rsidR="00FC04F6">
          <w:rPr>
            <w:noProof/>
            <w:webHidden/>
          </w:rPr>
          <w:fldChar w:fldCharType="end"/>
        </w:r>
      </w:hyperlink>
    </w:p>
    <w:p w14:paraId="32BFD0E4" w14:textId="77777777" w:rsidR="00FC04F6" w:rsidRDefault="00331880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462994396" w:history="1">
        <w:r w:rsidR="00FC04F6" w:rsidRPr="0004320C">
          <w:rPr>
            <w:rStyle w:val="Hyperlink"/>
            <w:noProof/>
          </w:rPr>
          <w:t>2.4</w:t>
        </w:r>
        <w:r w:rsidR="00FC04F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PT"/>
          </w:rPr>
          <w:tab/>
        </w:r>
        <w:r w:rsidR="00FC04F6" w:rsidRPr="0004320C">
          <w:rPr>
            <w:rStyle w:val="Hyperlink"/>
            <w:noProof/>
          </w:rPr>
          <w:t>Estruturas de dados</w:t>
        </w:r>
        <w:r w:rsidR="00FC04F6">
          <w:rPr>
            <w:noProof/>
            <w:webHidden/>
          </w:rPr>
          <w:tab/>
        </w:r>
        <w:r w:rsidR="00FC04F6">
          <w:rPr>
            <w:noProof/>
            <w:webHidden/>
          </w:rPr>
          <w:fldChar w:fldCharType="begin"/>
        </w:r>
        <w:r w:rsidR="00FC04F6">
          <w:rPr>
            <w:noProof/>
            <w:webHidden/>
          </w:rPr>
          <w:instrText xml:space="preserve"> PAGEREF _Toc462994396 \h </w:instrText>
        </w:r>
        <w:r w:rsidR="00FC04F6">
          <w:rPr>
            <w:noProof/>
            <w:webHidden/>
          </w:rPr>
        </w:r>
        <w:r w:rsidR="00FC04F6">
          <w:rPr>
            <w:noProof/>
            <w:webHidden/>
          </w:rPr>
          <w:fldChar w:fldCharType="separate"/>
        </w:r>
        <w:r w:rsidR="00FC04F6">
          <w:rPr>
            <w:noProof/>
            <w:webHidden/>
          </w:rPr>
          <w:t>4</w:t>
        </w:r>
        <w:r w:rsidR="00FC04F6">
          <w:rPr>
            <w:noProof/>
            <w:webHidden/>
          </w:rPr>
          <w:fldChar w:fldCharType="end"/>
        </w:r>
      </w:hyperlink>
    </w:p>
    <w:p w14:paraId="03BD7FFE" w14:textId="77777777" w:rsidR="00FC04F6" w:rsidRDefault="00331880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462994397" w:history="1">
        <w:r w:rsidR="00FC04F6" w:rsidRPr="0004320C">
          <w:rPr>
            <w:rStyle w:val="Hyperlink"/>
            <w:noProof/>
          </w:rPr>
          <w:t>2.5</w:t>
        </w:r>
        <w:r w:rsidR="00FC04F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PT"/>
          </w:rPr>
          <w:tab/>
        </w:r>
        <w:r w:rsidR="00FC04F6" w:rsidRPr="0004320C">
          <w:rPr>
            <w:rStyle w:val="Hyperlink"/>
            <w:noProof/>
          </w:rPr>
          <w:t>Principais funções</w:t>
        </w:r>
        <w:r w:rsidR="00FC04F6">
          <w:rPr>
            <w:noProof/>
            <w:webHidden/>
          </w:rPr>
          <w:tab/>
        </w:r>
        <w:r w:rsidR="00FC04F6">
          <w:rPr>
            <w:noProof/>
            <w:webHidden/>
          </w:rPr>
          <w:fldChar w:fldCharType="begin"/>
        </w:r>
        <w:r w:rsidR="00FC04F6">
          <w:rPr>
            <w:noProof/>
            <w:webHidden/>
          </w:rPr>
          <w:instrText xml:space="preserve"> PAGEREF _Toc462994397 \h </w:instrText>
        </w:r>
        <w:r w:rsidR="00FC04F6">
          <w:rPr>
            <w:noProof/>
            <w:webHidden/>
          </w:rPr>
        </w:r>
        <w:r w:rsidR="00FC04F6">
          <w:rPr>
            <w:noProof/>
            <w:webHidden/>
          </w:rPr>
          <w:fldChar w:fldCharType="separate"/>
        </w:r>
        <w:r w:rsidR="00FC04F6">
          <w:rPr>
            <w:noProof/>
            <w:webHidden/>
          </w:rPr>
          <w:t>4</w:t>
        </w:r>
        <w:r w:rsidR="00FC04F6">
          <w:rPr>
            <w:noProof/>
            <w:webHidden/>
          </w:rPr>
          <w:fldChar w:fldCharType="end"/>
        </w:r>
      </w:hyperlink>
    </w:p>
    <w:p w14:paraId="17E3D97D" w14:textId="77777777" w:rsidR="00FC04F6" w:rsidRDefault="00331880">
      <w:pPr>
        <w:pStyle w:val="TOC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462994398" w:history="1">
        <w:r w:rsidR="00FC04F6" w:rsidRPr="0004320C">
          <w:rPr>
            <w:rStyle w:val="Hyperlink"/>
            <w:noProof/>
          </w:rPr>
          <w:t>3.</w:t>
        </w:r>
        <w:r w:rsidR="00FC04F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FC04F6" w:rsidRPr="0004320C">
          <w:rPr>
            <w:rStyle w:val="Hyperlink"/>
            <w:noProof/>
          </w:rPr>
          <w:t>Apresentação de uma sessão de utilização</w:t>
        </w:r>
        <w:r w:rsidR="00FC04F6">
          <w:rPr>
            <w:noProof/>
            <w:webHidden/>
          </w:rPr>
          <w:tab/>
        </w:r>
        <w:r w:rsidR="00FC04F6">
          <w:rPr>
            <w:noProof/>
            <w:webHidden/>
          </w:rPr>
          <w:fldChar w:fldCharType="begin"/>
        </w:r>
        <w:r w:rsidR="00FC04F6">
          <w:rPr>
            <w:noProof/>
            <w:webHidden/>
          </w:rPr>
          <w:instrText xml:space="preserve"> PAGEREF _Toc462994398 \h </w:instrText>
        </w:r>
        <w:r w:rsidR="00FC04F6">
          <w:rPr>
            <w:noProof/>
            <w:webHidden/>
          </w:rPr>
        </w:r>
        <w:r w:rsidR="00FC04F6">
          <w:rPr>
            <w:noProof/>
            <w:webHidden/>
          </w:rPr>
          <w:fldChar w:fldCharType="separate"/>
        </w:r>
        <w:r w:rsidR="00FC04F6">
          <w:rPr>
            <w:noProof/>
            <w:webHidden/>
          </w:rPr>
          <w:t>5</w:t>
        </w:r>
        <w:r w:rsidR="00FC04F6">
          <w:rPr>
            <w:noProof/>
            <w:webHidden/>
          </w:rPr>
          <w:fldChar w:fldCharType="end"/>
        </w:r>
      </w:hyperlink>
    </w:p>
    <w:p w14:paraId="1B1B5C51" w14:textId="77777777" w:rsidR="00FC04F6" w:rsidRDefault="00331880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462994399" w:history="1">
        <w:r w:rsidR="00FC04F6" w:rsidRPr="0004320C">
          <w:rPr>
            <w:rStyle w:val="Hyperlink"/>
            <w:noProof/>
          </w:rPr>
          <w:t>3.1</w:t>
        </w:r>
        <w:r w:rsidR="00FC04F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PT"/>
          </w:rPr>
          <w:tab/>
        </w:r>
        <w:r w:rsidR="00FC04F6" w:rsidRPr="0004320C">
          <w:rPr>
            <w:rStyle w:val="Hyperlink"/>
            <w:noProof/>
          </w:rPr>
          <w:t>Entrada</w:t>
        </w:r>
        <w:r w:rsidR="00FC04F6">
          <w:rPr>
            <w:noProof/>
            <w:webHidden/>
          </w:rPr>
          <w:tab/>
        </w:r>
        <w:r w:rsidR="00FC04F6">
          <w:rPr>
            <w:noProof/>
            <w:webHidden/>
          </w:rPr>
          <w:fldChar w:fldCharType="begin"/>
        </w:r>
        <w:r w:rsidR="00FC04F6">
          <w:rPr>
            <w:noProof/>
            <w:webHidden/>
          </w:rPr>
          <w:instrText xml:space="preserve"> PAGEREF _Toc462994399 \h </w:instrText>
        </w:r>
        <w:r w:rsidR="00FC04F6">
          <w:rPr>
            <w:noProof/>
            <w:webHidden/>
          </w:rPr>
        </w:r>
        <w:r w:rsidR="00FC04F6">
          <w:rPr>
            <w:noProof/>
            <w:webHidden/>
          </w:rPr>
          <w:fldChar w:fldCharType="separate"/>
        </w:r>
        <w:r w:rsidR="00FC04F6">
          <w:rPr>
            <w:noProof/>
            <w:webHidden/>
          </w:rPr>
          <w:t>5</w:t>
        </w:r>
        <w:r w:rsidR="00FC04F6">
          <w:rPr>
            <w:noProof/>
            <w:webHidden/>
          </w:rPr>
          <w:fldChar w:fldCharType="end"/>
        </w:r>
      </w:hyperlink>
    </w:p>
    <w:p w14:paraId="03B142FB" w14:textId="77777777" w:rsidR="00FC04F6" w:rsidRDefault="00331880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462994400" w:history="1">
        <w:r w:rsidR="00FC04F6" w:rsidRPr="0004320C">
          <w:rPr>
            <w:rStyle w:val="Hyperlink"/>
            <w:noProof/>
          </w:rPr>
          <w:t>3.2</w:t>
        </w:r>
        <w:r w:rsidR="00FC04F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PT"/>
          </w:rPr>
          <w:tab/>
        </w:r>
        <w:r w:rsidR="00FC04F6" w:rsidRPr="0004320C">
          <w:rPr>
            <w:rStyle w:val="Hyperlink"/>
            <w:noProof/>
          </w:rPr>
          <w:t>XXX</w:t>
        </w:r>
        <w:r w:rsidR="00FC04F6">
          <w:rPr>
            <w:noProof/>
            <w:webHidden/>
          </w:rPr>
          <w:tab/>
        </w:r>
        <w:r w:rsidR="00FC04F6">
          <w:rPr>
            <w:noProof/>
            <w:webHidden/>
          </w:rPr>
          <w:fldChar w:fldCharType="begin"/>
        </w:r>
        <w:r w:rsidR="00FC04F6">
          <w:rPr>
            <w:noProof/>
            <w:webHidden/>
          </w:rPr>
          <w:instrText xml:space="preserve"> PAGEREF _Toc462994400 \h </w:instrText>
        </w:r>
        <w:r w:rsidR="00FC04F6">
          <w:rPr>
            <w:noProof/>
            <w:webHidden/>
          </w:rPr>
        </w:r>
        <w:r w:rsidR="00FC04F6">
          <w:rPr>
            <w:noProof/>
            <w:webHidden/>
          </w:rPr>
          <w:fldChar w:fldCharType="separate"/>
        </w:r>
        <w:r w:rsidR="00FC04F6">
          <w:rPr>
            <w:noProof/>
            <w:webHidden/>
          </w:rPr>
          <w:t>5</w:t>
        </w:r>
        <w:r w:rsidR="00FC04F6">
          <w:rPr>
            <w:noProof/>
            <w:webHidden/>
          </w:rPr>
          <w:fldChar w:fldCharType="end"/>
        </w:r>
      </w:hyperlink>
    </w:p>
    <w:p w14:paraId="42634976" w14:textId="77777777" w:rsidR="00FC04F6" w:rsidRDefault="00331880">
      <w:pPr>
        <w:pStyle w:val="TOC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462994401" w:history="1">
        <w:r w:rsidR="00FC04F6" w:rsidRPr="0004320C">
          <w:rPr>
            <w:rStyle w:val="Hyperlink"/>
            <w:noProof/>
          </w:rPr>
          <w:t>4.</w:t>
        </w:r>
        <w:r w:rsidR="00FC04F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FC04F6" w:rsidRPr="0004320C">
          <w:rPr>
            <w:rStyle w:val="Hyperlink"/>
            <w:noProof/>
          </w:rPr>
          <w:t>Conclusões</w:t>
        </w:r>
        <w:r w:rsidR="00FC04F6">
          <w:rPr>
            <w:noProof/>
            <w:webHidden/>
          </w:rPr>
          <w:tab/>
        </w:r>
        <w:r w:rsidR="00FC04F6">
          <w:rPr>
            <w:noProof/>
            <w:webHidden/>
          </w:rPr>
          <w:fldChar w:fldCharType="begin"/>
        </w:r>
        <w:r w:rsidR="00FC04F6">
          <w:rPr>
            <w:noProof/>
            <w:webHidden/>
          </w:rPr>
          <w:instrText xml:space="preserve"> PAGEREF _Toc462994401 \h </w:instrText>
        </w:r>
        <w:r w:rsidR="00FC04F6">
          <w:rPr>
            <w:noProof/>
            <w:webHidden/>
          </w:rPr>
        </w:r>
        <w:r w:rsidR="00FC04F6">
          <w:rPr>
            <w:noProof/>
            <w:webHidden/>
          </w:rPr>
          <w:fldChar w:fldCharType="separate"/>
        </w:r>
        <w:r w:rsidR="00FC04F6">
          <w:rPr>
            <w:noProof/>
            <w:webHidden/>
          </w:rPr>
          <w:t>6</w:t>
        </w:r>
        <w:r w:rsidR="00FC04F6">
          <w:rPr>
            <w:noProof/>
            <w:webHidden/>
          </w:rPr>
          <w:fldChar w:fldCharType="end"/>
        </w:r>
      </w:hyperlink>
    </w:p>
    <w:p w14:paraId="76060922" w14:textId="77777777" w:rsidR="00FC04F6" w:rsidRDefault="00331880">
      <w:pPr>
        <w:pStyle w:val="TOC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462994402" w:history="1">
        <w:r w:rsidR="00FC04F6" w:rsidRPr="0004320C">
          <w:rPr>
            <w:rStyle w:val="Hyperlink"/>
            <w:noProof/>
          </w:rPr>
          <w:t>5.</w:t>
        </w:r>
        <w:r w:rsidR="00FC04F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FC04F6" w:rsidRPr="0004320C">
          <w:rPr>
            <w:rStyle w:val="Hyperlink"/>
            <w:noProof/>
          </w:rPr>
          <w:t>Bibliografia</w:t>
        </w:r>
        <w:r w:rsidR="00FC04F6">
          <w:rPr>
            <w:noProof/>
            <w:webHidden/>
          </w:rPr>
          <w:tab/>
        </w:r>
        <w:r w:rsidR="00FC04F6">
          <w:rPr>
            <w:noProof/>
            <w:webHidden/>
          </w:rPr>
          <w:fldChar w:fldCharType="begin"/>
        </w:r>
        <w:r w:rsidR="00FC04F6">
          <w:rPr>
            <w:noProof/>
            <w:webHidden/>
          </w:rPr>
          <w:instrText xml:space="preserve"> PAGEREF _Toc462994402 \h </w:instrText>
        </w:r>
        <w:r w:rsidR="00FC04F6">
          <w:rPr>
            <w:noProof/>
            <w:webHidden/>
          </w:rPr>
        </w:r>
        <w:r w:rsidR="00FC04F6">
          <w:rPr>
            <w:noProof/>
            <w:webHidden/>
          </w:rPr>
          <w:fldChar w:fldCharType="separate"/>
        </w:r>
        <w:r w:rsidR="00FC04F6">
          <w:rPr>
            <w:noProof/>
            <w:webHidden/>
          </w:rPr>
          <w:t>7</w:t>
        </w:r>
        <w:r w:rsidR="00FC04F6">
          <w:rPr>
            <w:noProof/>
            <w:webHidden/>
          </w:rPr>
          <w:fldChar w:fldCharType="end"/>
        </w:r>
      </w:hyperlink>
    </w:p>
    <w:p w14:paraId="60995250" w14:textId="77777777" w:rsidR="00273253" w:rsidRPr="00637E8D" w:rsidRDefault="009B7B89" w:rsidP="00A9184E">
      <w:pPr>
        <w:rPr>
          <w:rFonts w:asciiTheme="minorHAnsi" w:hAnsiTheme="minorHAnsi" w:cs="Calibri"/>
        </w:rPr>
      </w:pPr>
      <w:r w:rsidRPr="00637E8D">
        <w:rPr>
          <w:rFonts w:asciiTheme="minorHAnsi" w:hAnsiTheme="minorHAnsi" w:cs="Calibri"/>
          <w:bCs/>
          <w:caps/>
        </w:rPr>
        <w:fldChar w:fldCharType="end"/>
      </w:r>
    </w:p>
    <w:p w14:paraId="74F7B5BB" w14:textId="77777777" w:rsidR="00C06DDF" w:rsidRPr="00637E8D" w:rsidRDefault="00C06DDF" w:rsidP="00C06DDF">
      <w:pPr>
        <w:pStyle w:val="Heading1"/>
        <w:rPr>
          <w:rFonts w:asciiTheme="minorHAnsi" w:hAnsiTheme="minorHAnsi"/>
        </w:rPr>
      </w:pPr>
      <w:bookmarkStart w:id="3" w:name="_Toc462994391"/>
      <w:bookmarkStart w:id="4" w:name="_Toc228046862"/>
      <w:bookmarkStart w:id="5" w:name="_Toc212354290"/>
      <w:r w:rsidRPr="00637E8D">
        <w:rPr>
          <w:rFonts w:asciiTheme="minorHAnsi" w:hAnsiTheme="minorHAnsi"/>
        </w:rPr>
        <w:lastRenderedPageBreak/>
        <w:t>Sumário</w:t>
      </w:r>
      <w:bookmarkEnd w:id="3"/>
    </w:p>
    <w:p w14:paraId="5E03ABA3" w14:textId="77777777" w:rsidR="00C06DDF" w:rsidRPr="00637E8D" w:rsidRDefault="00C06DDF" w:rsidP="00C06DDF">
      <w:pPr>
        <w:pStyle w:val="BodyText"/>
        <w:spacing w:line="360" w:lineRule="auto"/>
        <w:ind w:firstLine="0"/>
        <w:rPr>
          <w:rFonts w:asciiTheme="minorHAnsi" w:hAnsiTheme="minorHAnsi" w:cs="Calibri"/>
          <w:sz w:val="20"/>
        </w:rPr>
      </w:pPr>
    </w:p>
    <w:p w14:paraId="4DDC6AD9" w14:textId="77777777" w:rsidR="00006314" w:rsidRPr="00637E8D" w:rsidRDefault="00066C10" w:rsidP="00C06DDF">
      <w:pPr>
        <w:pStyle w:val="BodyText"/>
        <w:spacing w:line="360" w:lineRule="auto"/>
        <w:ind w:firstLine="0"/>
        <w:rPr>
          <w:rFonts w:asciiTheme="minorHAnsi" w:hAnsiTheme="minorHAnsi" w:cs="Calibri"/>
          <w:szCs w:val="22"/>
        </w:rPr>
      </w:pPr>
      <w:r w:rsidRPr="00637E8D">
        <w:rPr>
          <w:rFonts w:asciiTheme="minorHAnsi" w:hAnsiTheme="minorHAnsi" w:cs="Calibri"/>
          <w:szCs w:val="22"/>
        </w:rPr>
        <w:t>&lt;</w:t>
      </w:r>
      <w:r w:rsidR="00FC04F6" w:rsidRPr="00FC04F6">
        <w:rPr>
          <w:rFonts w:asciiTheme="minorHAnsi" w:hAnsiTheme="minorHAnsi" w:cs="Calibri"/>
          <w:szCs w:val="22"/>
        </w:rPr>
        <w:t xml:space="preserve"> </w:t>
      </w:r>
      <w:r w:rsidR="00FC04F6" w:rsidRPr="00637E8D">
        <w:rPr>
          <w:rFonts w:asciiTheme="minorHAnsi" w:hAnsiTheme="minorHAnsi" w:cs="Calibri"/>
          <w:szCs w:val="22"/>
        </w:rPr>
        <w:t>Apresentação</w:t>
      </w:r>
      <w:r w:rsidR="00FC04F6" w:rsidRPr="00637E8D">
        <w:rPr>
          <w:rFonts w:asciiTheme="minorHAnsi" w:hAnsiTheme="minorHAnsi"/>
        </w:rPr>
        <w:t xml:space="preserve"> </w:t>
      </w:r>
      <w:r w:rsidR="00FC04F6" w:rsidRPr="00637E8D">
        <w:rPr>
          <w:rFonts w:asciiTheme="minorHAnsi" w:hAnsiTheme="minorHAnsi" w:cs="Calibri"/>
          <w:szCs w:val="22"/>
        </w:rPr>
        <w:t>do tema do trabalho</w:t>
      </w:r>
      <w:r w:rsidR="00FC04F6">
        <w:rPr>
          <w:rFonts w:asciiTheme="minorHAnsi" w:hAnsiTheme="minorHAnsi" w:cs="Calibri"/>
          <w:szCs w:val="22"/>
        </w:rPr>
        <w:t xml:space="preserve">. </w:t>
      </w:r>
      <w:r w:rsidR="00C06DDF" w:rsidRPr="00637E8D">
        <w:rPr>
          <w:rFonts w:asciiTheme="minorHAnsi" w:hAnsiTheme="minorHAnsi" w:cs="Calibri"/>
          <w:szCs w:val="22"/>
        </w:rPr>
        <w:t xml:space="preserve">Objetivos [resumo do(s) </w:t>
      </w:r>
      <w:r w:rsidR="00E230B0" w:rsidRPr="00637E8D">
        <w:rPr>
          <w:rFonts w:asciiTheme="minorHAnsi" w:hAnsiTheme="minorHAnsi" w:cs="Calibri"/>
          <w:szCs w:val="22"/>
        </w:rPr>
        <w:t xml:space="preserve">objetivos do trabalho </w:t>
      </w:r>
      <w:r w:rsidR="00C06DDF" w:rsidRPr="00637E8D">
        <w:rPr>
          <w:rFonts w:asciiTheme="minorHAnsi" w:hAnsiTheme="minorHAnsi" w:cs="Calibri"/>
          <w:szCs w:val="22"/>
        </w:rPr>
        <w:t xml:space="preserve">e da abordagem para </w:t>
      </w:r>
      <w:r w:rsidR="00E230B0" w:rsidRPr="00637E8D">
        <w:rPr>
          <w:rFonts w:asciiTheme="minorHAnsi" w:hAnsiTheme="minorHAnsi" w:cs="Calibri"/>
          <w:szCs w:val="22"/>
        </w:rPr>
        <w:t>os atingir</w:t>
      </w:r>
      <w:r w:rsidR="00C06DDF" w:rsidRPr="00637E8D">
        <w:rPr>
          <w:rFonts w:asciiTheme="minorHAnsi" w:hAnsiTheme="minorHAnsi" w:cs="Calibri"/>
          <w:szCs w:val="22"/>
        </w:rPr>
        <w:t>], o conteúdo geral do trabalho [</w:t>
      </w:r>
      <w:r w:rsidR="00C87677" w:rsidRPr="00637E8D">
        <w:rPr>
          <w:rFonts w:asciiTheme="minorHAnsi" w:hAnsiTheme="minorHAnsi" w:cs="Calibri"/>
          <w:szCs w:val="22"/>
        </w:rPr>
        <w:t xml:space="preserve">breve </w:t>
      </w:r>
      <w:r w:rsidR="00C06DDF" w:rsidRPr="00637E8D">
        <w:rPr>
          <w:rFonts w:asciiTheme="minorHAnsi" w:hAnsiTheme="minorHAnsi" w:cs="Calibri"/>
          <w:szCs w:val="22"/>
        </w:rPr>
        <w:t>resumo dos pontos</w:t>
      </w:r>
      <w:r w:rsidR="00E230B0" w:rsidRPr="00637E8D">
        <w:rPr>
          <w:rFonts w:asciiTheme="minorHAnsi" w:hAnsiTheme="minorHAnsi" w:cs="Calibri"/>
          <w:szCs w:val="22"/>
        </w:rPr>
        <w:t>/</w:t>
      </w:r>
      <w:r w:rsidR="00ED6990" w:rsidRPr="00637E8D">
        <w:rPr>
          <w:rFonts w:asciiTheme="minorHAnsi" w:hAnsiTheme="minorHAnsi" w:cs="Calibri"/>
          <w:szCs w:val="22"/>
        </w:rPr>
        <w:t xml:space="preserve">secções </w:t>
      </w:r>
      <w:r w:rsidR="00C06DDF" w:rsidRPr="00637E8D">
        <w:rPr>
          <w:rFonts w:asciiTheme="minorHAnsi" w:hAnsiTheme="minorHAnsi" w:cs="Calibri"/>
          <w:szCs w:val="22"/>
        </w:rPr>
        <w:t>do relatório] e as principais conclusões/resultados.</w:t>
      </w:r>
      <w:r w:rsidRPr="00637E8D">
        <w:rPr>
          <w:rFonts w:asciiTheme="minorHAnsi" w:hAnsiTheme="minorHAnsi" w:cs="Calibri"/>
          <w:szCs w:val="22"/>
        </w:rPr>
        <w:t>&gt;</w:t>
      </w:r>
    </w:p>
    <w:p w14:paraId="1BFBF07C" w14:textId="77777777" w:rsidR="00006314" w:rsidRPr="00637E8D" w:rsidRDefault="00006314" w:rsidP="00C06DDF">
      <w:pPr>
        <w:pStyle w:val="BodyText"/>
        <w:spacing w:line="360" w:lineRule="auto"/>
        <w:ind w:firstLine="0"/>
        <w:rPr>
          <w:rFonts w:asciiTheme="minorHAnsi" w:hAnsiTheme="minorHAnsi" w:cs="Calibri"/>
          <w:szCs w:val="22"/>
        </w:rPr>
      </w:pPr>
    </w:p>
    <w:p w14:paraId="2B457CDF" w14:textId="77777777" w:rsidR="001045A1" w:rsidRDefault="00CE40F2" w:rsidP="00E845E5">
      <w:pPr>
        <w:pStyle w:val="BodyText"/>
        <w:ind w:firstLine="0"/>
        <w:rPr>
          <w:rFonts w:asciiTheme="minorHAnsi" w:hAnsiTheme="minorHAnsi" w:cs="Calibri"/>
          <w:color w:val="FF0000"/>
          <w:szCs w:val="22"/>
        </w:rPr>
      </w:pPr>
      <w:r>
        <w:rPr>
          <w:rFonts w:asciiTheme="minorHAnsi" w:hAnsiTheme="minorHAnsi" w:cs="Calibri"/>
          <w:color w:val="FF0000"/>
          <w:szCs w:val="22"/>
        </w:rPr>
        <w:t xml:space="preserve">... </w:t>
      </w:r>
      <w:r w:rsidR="00E845E5" w:rsidRPr="00D82994">
        <w:rPr>
          <w:rFonts w:asciiTheme="minorHAnsi" w:hAnsiTheme="minorHAnsi" w:cs="Calibri"/>
          <w:color w:val="FF0000"/>
          <w:szCs w:val="22"/>
        </w:rPr>
        <w:t>um programa destinado</w:t>
      </w:r>
      <w:r w:rsidR="00E845E5" w:rsidRPr="00D82994">
        <w:rPr>
          <w:rFonts w:asciiTheme="minorHAnsi" w:hAnsiTheme="minorHAnsi" w:cs="Calibri"/>
          <w:color w:val="FF0000"/>
          <w:szCs w:val="22"/>
        </w:rPr>
        <w:t xml:space="preserve"> a gerir informação relacionada com viagens. </w:t>
      </w:r>
      <w:bookmarkStart w:id="6" w:name="_GoBack"/>
      <w:bookmarkEnd w:id="6"/>
    </w:p>
    <w:p w14:paraId="23D436DA" w14:textId="77777777" w:rsidR="00C06DDF" w:rsidRPr="00637E8D" w:rsidRDefault="00C06DDF" w:rsidP="00C06DDF">
      <w:pPr>
        <w:pStyle w:val="BodyText"/>
        <w:spacing w:line="360" w:lineRule="auto"/>
        <w:ind w:firstLine="0"/>
        <w:rPr>
          <w:rFonts w:asciiTheme="minorHAnsi" w:hAnsiTheme="minorHAnsi" w:cs="Calibri"/>
          <w:szCs w:val="22"/>
        </w:rPr>
      </w:pPr>
    </w:p>
    <w:p w14:paraId="1F4919BF" w14:textId="77777777" w:rsidR="00FF0F07" w:rsidRPr="00637E8D" w:rsidRDefault="00996502" w:rsidP="00351000">
      <w:pPr>
        <w:pStyle w:val="Heading1"/>
        <w:rPr>
          <w:rFonts w:asciiTheme="minorHAnsi" w:hAnsiTheme="minorHAnsi"/>
        </w:rPr>
      </w:pPr>
      <w:bookmarkStart w:id="7" w:name="_Toc462994392"/>
      <w:r w:rsidRPr="00637E8D">
        <w:rPr>
          <w:rFonts w:asciiTheme="minorHAnsi" w:hAnsiTheme="minorHAnsi"/>
        </w:rPr>
        <w:lastRenderedPageBreak/>
        <w:t>Des</w:t>
      </w:r>
      <w:r w:rsidR="005A477A">
        <w:rPr>
          <w:rFonts w:asciiTheme="minorHAnsi" w:hAnsiTheme="minorHAnsi"/>
        </w:rPr>
        <w:t>envolvimento</w:t>
      </w:r>
      <w:bookmarkEnd w:id="4"/>
      <w:bookmarkEnd w:id="7"/>
    </w:p>
    <w:p w14:paraId="526D71FA" w14:textId="77777777" w:rsidR="00FC04F6" w:rsidRPr="00862E50" w:rsidRDefault="00FC04F6" w:rsidP="00FC04F6">
      <w:pPr>
        <w:pStyle w:val="Heading2"/>
        <w:tabs>
          <w:tab w:val="clear" w:pos="567"/>
        </w:tabs>
        <w:ind w:left="993" w:hanging="426"/>
        <w:rPr>
          <w:rFonts w:asciiTheme="minorHAnsi" w:hAnsiTheme="minorHAnsi"/>
          <w:sz w:val="28"/>
          <w:szCs w:val="28"/>
        </w:rPr>
      </w:pPr>
      <w:bookmarkStart w:id="8" w:name="_Toc462994393"/>
      <w:r w:rsidRPr="00862E50">
        <w:rPr>
          <w:sz w:val="28"/>
          <w:szCs w:val="28"/>
        </w:rPr>
        <w:t>Requisitos</w:t>
      </w:r>
      <w:r>
        <w:rPr>
          <w:sz w:val="28"/>
          <w:szCs w:val="28"/>
        </w:rPr>
        <w:t xml:space="preserve"> da solução</w:t>
      </w:r>
      <w:bookmarkEnd w:id="8"/>
    </w:p>
    <w:p w14:paraId="4BBA697F" w14:textId="77777777" w:rsidR="005A477A" w:rsidRPr="00614FF8" w:rsidRDefault="00FC04F6" w:rsidP="005A477A">
      <w:pPr>
        <w:pStyle w:val="BodyText"/>
        <w:tabs>
          <w:tab w:val="clear" w:pos="567"/>
          <w:tab w:val="clear" w:pos="1134"/>
          <w:tab w:val="left" w:pos="993"/>
        </w:tabs>
        <w:spacing w:after="120" w:line="360" w:lineRule="auto"/>
        <w:ind w:left="993" w:firstLine="0"/>
        <w:rPr>
          <w:rFonts w:asciiTheme="minorHAnsi" w:hAnsiTheme="minorHAnsi"/>
          <w:color w:val="FF0000"/>
        </w:rPr>
      </w:pPr>
      <w:r w:rsidRPr="00614FF8">
        <w:rPr>
          <w:rFonts w:asciiTheme="minorHAnsi" w:hAnsiTheme="minorHAnsi"/>
          <w:color w:val="FF0000"/>
        </w:rPr>
        <w:t>&lt;</w:t>
      </w:r>
      <w:r w:rsidRPr="00614FF8">
        <w:rPr>
          <w:rFonts w:asciiTheme="minorHAnsi" w:hAnsiTheme="minorHAnsi" w:cs="Calibri"/>
          <w:color w:val="FF0000"/>
          <w:szCs w:val="22"/>
        </w:rPr>
        <w:t>Apresentação</w:t>
      </w:r>
      <w:r w:rsidRPr="00614FF8">
        <w:rPr>
          <w:rFonts w:asciiTheme="minorHAnsi" w:hAnsiTheme="minorHAnsi"/>
          <w:color w:val="FF0000"/>
        </w:rPr>
        <w:t xml:space="preserve"> dos requisitos funcionais, requisitos não-funcionais e casos de uso.&gt;</w:t>
      </w:r>
    </w:p>
    <w:p w14:paraId="496E19A2" w14:textId="77777777" w:rsidR="00614FF8" w:rsidRPr="00614FF8" w:rsidRDefault="00614FF8" w:rsidP="00614FF8">
      <w:pPr>
        <w:pStyle w:val="BodyText"/>
        <w:tabs>
          <w:tab w:val="clear" w:pos="567"/>
          <w:tab w:val="clear" w:pos="1134"/>
          <w:tab w:val="left" w:pos="993"/>
        </w:tabs>
        <w:spacing w:after="120"/>
        <w:ind w:left="993"/>
        <w:rPr>
          <w:rFonts w:asciiTheme="minorHAnsi" w:hAnsiTheme="minorHAnsi"/>
        </w:rPr>
      </w:pPr>
      <w:commentRangeStart w:id="9"/>
      <w:r>
        <w:rPr>
          <w:rFonts w:asciiTheme="minorHAnsi" w:hAnsiTheme="minorHAnsi"/>
        </w:rPr>
        <w:t xml:space="preserve">Neste programa têm de </w:t>
      </w:r>
      <w:r w:rsidRPr="00614FF8">
        <w:rPr>
          <w:rFonts w:asciiTheme="minorHAnsi" w:hAnsiTheme="minorHAnsi"/>
        </w:rPr>
        <w:t>ser considerado, pelo menos: dois modos de transporte (carro e avião), datas de início e de fim de viagem, países e cidades visitada</w:t>
      </w:r>
      <w:r>
        <w:rPr>
          <w:rFonts w:asciiTheme="minorHAnsi" w:hAnsiTheme="minorHAnsi"/>
        </w:rPr>
        <w:t>s durante a viagem, número de quilómetros</w:t>
      </w:r>
      <w:r w:rsidRPr="00614FF8">
        <w:rPr>
          <w:rFonts w:asciiTheme="minorHAnsi" w:hAnsiTheme="minorHAnsi"/>
        </w:rPr>
        <w:t xml:space="preserve"> percorridos em cada viagem e custos associados a cada viagem. </w:t>
      </w:r>
    </w:p>
    <w:p w14:paraId="1FDA364B" w14:textId="77777777" w:rsidR="00614FF8" w:rsidRPr="00614FF8" w:rsidRDefault="00614FF8" w:rsidP="00614FF8">
      <w:pPr>
        <w:pStyle w:val="BodyText"/>
        <w:tabs>
          <w:tab w:val="clear" w:pos="567"/>
          <w:tab w:val="clear" w:pos="1134"/>
          <w:tab w:val="left" w:pos="993"/>
        </w:tabs>
        <w:spacing w:after="120"/>
        <w:ind w:left="993"/>
        <w:rPr>
          <w:rFonts w:asciiTheme="minorHAnsi" w:hAnsiTheme="minorHAnsi"/>
        </w:rPr>
      </w:pPr>
      <w:r w:rsidRPr="00614FF8">
        <w:rPr>
          <w:rFonts w:asciiTheme="minorHAnsi" w:hAnsiTheme="minorHAnsi"/>
        </w:rPr>
        <w:t>O carregamento da informação pode ser feito de duas formas: carregamento direto no sistema e através de um ficheiro. A informação adicionada ao programa de gestão não deve ser perdida.</w:t>
      </w:r>
    </w:p>
    <w:p w14:paraId="116197F1" w14:textId="77777777" w:rsidR="00614FF8" w:rsidRPr="00614FF8" w:rsidRDefault="00614FF8" w:rsidP="00614FF8">
      <w:pPr>
        <w:pStyle w:val="BodyText"/>
        <w:tabs>
          <w:tab w:val="clear" w:pos="567"/>
          <w:tab w:val="clear" w:pos="1134"/>
          <w:tab w:val="left" w:pos="993"/>
        </w:tabs>
        <w:spacing w:after="120"/>
        <w:ind w:left="993"/>
        <w:rPr>
          <w:rFonts w:asciiTheme="minorHAnsi" w:hAnsiTheme="minorHAnsi"/>
        </w:rPr>
      </w:pPr>
      <w:r w:rsidRPr="00614FF8">
        <w:rPr>
          <w:rFonts w:asciiTheme="minorHAnsi" w:hAnsiTheme="minorHAnsi"/>
        </w:rPr>
        <w:t xml:space="preserve">Utilizando uma forma dinâmica de organizar e gerir a informação, desenvolva um programa modular e eficiente que lhe permita consultar e analisar, pelo menos, a seguinte informação: </w:t>
      </w:r>
    </w:p>
    <w:p w14:paraId="680EB0F8" w14:textId="77777777" w:rsidR="00614FF8" w:rsidRDefault="00614FF8" w:rsidP="00614FF8">
      <w:pPr>
        <w:pStyle w:val="BodyText"/>
        <w:tabs>
          <w:tab w:val="clear" w:pos="567"/>
          <w:tab w:val="clear" w:pos="1134"/>
          <w:tab w:val="left" w:pos="993"/>
        </w:tabs>
        <w:spacing w:after="120" w:line="360" w:lineRule="auto"/>
        <w:ind w:left="993" w:firstLine="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614FF8">
        <w:rPr>
          <w:rFonts w:asciiTheme="minorHAnsi" w:hAnsiTheme="minorHAnsi"/>
        </w:rPr>
        <w:t xml:space="preserve">1. Países e cidades visitadas: </w:t>
      </w:r>
      <w:r>
        <w:rPr>
          <w:rFonts w:asciiTheme="minorHAnsi" w:hAnsiTheme="minorHAnsi"/>
        </w:rPr>
        <w:t>número e nomes, total e por ano;</w:t>
      </w:r>
    </w:p>
    <w:p w14:paraId="16A811AF" w14:textId="77777777" w:rsidR="00614FF8" w:rsidRDefault="00614FF8" w:rsidP="00614FF8">
      <w:pPr>
        <w:pStyle w:val="BodyText"/>
        <w:tabs>
          <w:tab w:val="clear" w:pos="567"/>
          <w:tab w:val="clear" w:pos="1134"/>
          <w:tab w:val="left" w:pos="993"/>
        </w:tabs>
        <w:spacing w:after="120" w:line="360" w:lineRule="auto"/>
        <w:ind w:left="993" w:firstLine="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614FF8">
        <w:rPr>
          <w:rFonts w:asciiTheme="minorHAnsi" w:hAnsiTheme="minorHAnsi"/>
        </w:rPr>
        <w:t>2. Número de km percorridos: total, p</w:t>
      </w:r>
      <w:r>
        <w:rPr>
          <w:rFonts w:asciiTheme="minorHAnsi" w:hAnsiTheme="minorHAnsi"/>
        </w:rPr>
        <w:t>or ano e por meio de transporte;</w:t>
      </w:r>
    </w:p>
    <w:p w14:paraId="48BB1627" w14:textId="77777777" w:rsidR="00614FF8" w:rsidRDefault="00614FF8" w:rsidP="00614FF8">
      <w:pPr>
        <w:pStyle w:val="BodyText"/>
        <w:tabs>
          <w:tab w:val="clear" w:pos="567"/>
          <w:tab w:val="clear" w:pos="1134"/>
          <w:tab w:val="left" w:pos="993"/>
        </w:tabs>
        <w:spacing w:after="120" w:line="360" w:lineRule="auto"/>
        <w:ind w:left="993" w:firstLine="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614FF8">
        <w:rPr>
          <w:rFonts w:asciiTheme="minorHAnsi" w:hAnsiTheme="minorHAnsi"/>
        </w:rPr>
        <w:t>3. Despes</w:t>
      </w:r>
      <w:r>
        <w:rPr>
          <w:rFonts w:asciiTheme="minorHAnsi" w:hAnsiTheme="minorHAnsi"/>
        </w:rPr>
        <w:t>as: total, por viagem e por ano;</w:t>
      </w:r>
    </w:p>
    <w:p w14:paraId="4C4DBD1E" w14:textId="77777777" w:rsidR="00614FF8" w:rsidRDefault="00614FF8" w:rsidP="00614FF8">
      <w:pPr>
        <w:pStyle w:val="BodyText"/>
        <w:tabs>
          <w:tab w:val="clear" w:pos="567"/>
          <w:tab w:val="clear" w:pos="1134"/>
          <w:tab w:val="left" w:pos="993"/>
        </w:tabs>
        <w:spacing w:after="120" w:line="360" w:lineRule="auto"/>
        <w:ind w:left="993" w:firstLine="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614FF8">
        <w:rPr>
          <w:rFonts w:asciiTheme="minorHAnsi" w:hAnsiTheme="minorHAnsi"/>
        </w:rPr>
        <w:t>4. Dias de viag</w:t>
      </w:r>
      <w:r>
        <w:rPr>
          <w:rFonts w:asciiTheme="minorHAnsi" w:hAnsiTheme="minorHAnsi"/>
        </w:rPr>
        <w:t>em: total, por viagem e por ano;</w:t>
      </w:r>
    </w:p>
    <w:p w14:paraId="5D5D17C4" w14:textId="77777777" w:rsidR="00614FF8" w:rsidRDefault="00614FF8" w:rsidP="00614FF8">
      <w:pPr>
        <w:pStyle w:val="BodyText"/>
        <w:tabs>
          <w:tab w:val="clear" w:pos="567"/>
          <w:tab w:val="clear" w:pos="1134"/>
          <w:tab w:val="left" w:pos="993"/>
        </w:tabs>
        <w:spacing w:after="120" w:line="360" w:lineRule="auto"/>
        <w:ind w:left="993" w:firstLine="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614FF8">
        <w:rPr>
          <w:rFonts w:asciiTheme="minorHAnsi" w:hAnsiTheme="minorHAnsi"/>
        </w:rPr>
        <w:t>5. Valores perce</w:t>
      </w:r>
      <w:r>
        <w:rPr>
          <w:rFonts w:asciiTheme="minorHAnsi" w:hAnsiTheme="minorHAnsi"/>
        </w:rPr>
        <w:t>ntuais das consultas anteriores;</w:t>
      </w:r>
    </w:p>
    <w:p w14:paraId="57659B4F" w14:textId="77777777" w:rsidR="00614FF8" w:rsidRPr="00637E8D" w:rsidRDefault="00614FF8" w:rsidP="00614FF8">
      <w:pPr>
        <w:pStyle w:val="BodyText"/>
        <w:tabs>
          <w:tab w:val="clear" w:pos="567"/>
          <w:tab w:val="clear" w:pos="1134"/>
          <w:tab w:val="left" w:pos="993"/>
        </w:tabs>
        <w:spacing w:after="120" w:line="360" w:lineRule="auto"/>
        <w:ind w:left="993" w:firstLine="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614FF8">
        <w:rPr>
          <w:rFonts w:asciiTheme="minorHAnsi" w:hAnsiTheme="minorHAnsi"/>
        </w:rPr>
        <w:t>6. Relatórios, em ficheiros e no ecrã e por ordem alfabética, dos países onde visitou mais cidades e onde gastou mais dinheiro.</w:t>
      </w:r>
      <w:commentRangeEnd w:id="9"/>
      <w:r>
        <w:rPr>
          <w:rStyle w:val="CommentReference"/>
          <w:rFonts w:ascii="DIN-Regular" w:hAnsi="DIN-Regular"/>
        </w:rPr>
        <w:commentReference w:id="9"/>
      </w:r>
    </w:p>
    <w:p w14:paraId="70040F1F" w14:textId="77777777" w:rsidR="005A477A" w:rsidRPr="00862E50" w:rsidRDefault="005A477A" w:rsidP="005A477A">
      <w:pPr>
        <w:pStyle w:val="Heading2"/>
        <w:tabs>
          <w:tab w:val="clear" w:pos="567"/>
        </w:tabs>
        <w:ind w:left="993" w:hanging="426"/>
        <w:rPr>
          <w:rFonts w:asciiTheme="minorHAnsi" w:hAnsiTheme="minorHAnsi"/>
          <w:sz w:val="28"/>
          <w:szCs w:val="28"/>
        </w:rPr>
      </w:pPr>
      <w:bookmarkStart w:id="10" w:name="_Toc462994394"/>
      <w:r w:rsidRPr="00862E50">
        <w:rPr>
          <w:rFonts w:asciiTheme="minorHAnsi" w:hAnsiTheme="minorHAnsi"/>
          <w:sz w:val="28"/>
          <w:szCs w:val="28"/>
        </w:rPr>
        <w:t>Arquitetura da solução</w:t>
      </w:r>
      <w:bookmarkEnd w:id="10"/>
    </w:p>
    <w:p w14:paraId="66C507E7" w14:textId="77777777" w:rsidR="005A477A" w:rsidRPr="00637E8D" w:rsidRDefault="005A477A" w:rsidP="005A477A">
      <w:pPr>
        <w:pStyle w:val="BodyText"/>
        <w:tabs>
          <w:tab w:val="clear" w:pos="567"/>
          <w:tab w:val="clear" w:pos="1134"/>
          <w:tab w:val="left" w:pos="993"/>
        </w:tabs>
        <w:spacing w:after="120" w:line="360" w:lineRule="auto"/>
        <w:ind w:left="993" w:firstLine="0"/>
        <w:rPr>
          <w:rFonts w:asciiTheme="minorHAnsi" w:hAnsiTheme="minorHAnsi"/>
        </w:rPr>
      </w:pPr>
      <w:r w:rsidRPr="00637E8D">
        <w:rPr>
          <w:rFonts w:asciiTheme="minorHAnsi" w:hAnsiTheme="minorHAnsi"/>
        </w:rPr>
        <w:t>&lt;</w:t>
      </w:r>
      <w:r w:rsidRPr="00637E8D">
        <w:rPr>
          <w:rFonts w:asciiTheme="minorHAnsi" w:hAnsiTheme="minorHAnsi" w:cs="Calibri"/>
          <w:szCs w:val="22"/>
        </w:rPr>
        <w:t>Apresentação</w:t>
      </w:r>
      <w:r w:rsidRPr="00637E8D">
        <w:rPr>
          <w:rFonts w:asciiTheme="minorHAnsi" w:hAnsiTheme="minorHAnsi"/>
        </w:rPr>
        <w:t xml:space="preserve"> d</w:t>
      </w:r>
      <w:r>
        <w:rPr>
          <w:rFonts w:asciiTheme="minorHAnsi" w:hAnsiTheme="minorHAnsi"/>
        </w:rPr>
        <w:t>a arquitetura do programa</w:t>
      </w:r>
      <w:r w:rsidRPr="00637E8D">
        <w:rPr>
          <w:rFonts w:asciiTheme="minorHAnsi" w:hAnsiTheme="minorHAnsi"/>
        </w:rPr>
        <w:t>.&gt;</w:t>
      </w:r>
    </w:p>
    <w:p w14:paraId="2FCD1BA2" w14:textId="77777777" w:rsidR="005A477A" w:rsidRPr="00862E50" w:rsidRDefault="005A477A" w:rsidP="005A477A">
      <w:pPr>
        <w:pStyle w:val="Heading2"/>
        <w:tabs>
          <w:tab w:val="clear" w:pos="567"/>
        </w:tabs>
        <w:ind w:left="993" w:hanging="426"/>
        <w:rPr>
          <w:rFonts w:asciiTheme="minorHAnsi" w:hAnsiTheme="minorHAnsi"/>
          <w:sz w:val="28"/>
          <w:szCs w:val="28"/>
        </w:rPr>
      </w:pPr>
      <w:bookmarkStart w:id="11" w:name="_Toc462994395"/>
      <w:r w:rsidRPr="00862E50">
        <w:rPr>
          <w:rFonts w:asciiTheme="minorHAnsi" w:hAnsiTheme="minorHAnsi"/>
          <w:sz w:val="28"/>
          <w:szCs w:val="28"/>
        </w:rPr>
        <w:t>Interface com o utilizador</w:t>
      </w:r>
      <w:bookmarkEnd w:id="11"/>
    </w:p>
    <w:p w14:paraId="6AA9F336" w14:textId="77777777" w:rsidR="005A477A" w:rsidRPr="00637E8D" w:rsidRDefault="005A477A" w:rsidP="005A477A">
      <w:pPr>
        <w:pStyle w:val="BodyText"/>
        <w:tabs>
          <w:tab w:val="clear" w:pos="567"/>
          <w:tab w:val="clear" w:pos="1134"/>
          <w:tab w:val="left" w:pos="993"/>
        </w:tabs>
        <w:spacing w:after="120" w:line="360" w:lineRule="auto"/>
        <w:ind w:left="993" w:firstLine="0"/>
        <w:rPr>
          <w:rFonts w:asciiTheme="minorHAnsi" w:hAnsiTheme="minorHAnsi"/>
        </w:rPr>
      </w:pPr>
      <w:r w:rsidRPr="00637E8D">
        <w:rPr>
          <w:rFonts w:asciiTheme="minorHAnsi" w:hAnsiTheme="minorHAnsi"/>
        </w:rPr>
        <w:t>&lt;</w:t>
      </w:r>
      <w:r w:rsidRPr="00637E8D">
        <w:rPr>
          <w:rFonts w:asciiTheme="minorHAnsi" w:hAnsiTheme="minorHAnsi" w:cs="Calibri"/>
          <w:szCs w:val="22"/>
        </w:rPr>
        <w:t>Apresentação</w:t>
      </w:r>
      <w:r w:rsidRPr="00637E8D">
        <w:rPr>
          <w:rFonts w:asciiTheme="minorHAnsi" w:hAnsiTheme="minorHAnsi"/>
        </w:rPr>
        <w:t xml:space="preserve"> d</w:t>
      </w:r>
      <w:r>
        <w:rPr>
          <w:rFonts w:asciiTheme="minorHAnsi" w:hAnsiTheme="minorHAnsi"/>
        </w:rPr>
        <w:t xml:space="preserve">a </w:t>
      </w:r>
      <w:r w:rsidR="003320EC">
        <w:rPr>
          <w:rFonts w:asciiTheme="minorHAnsi" w:hAnsiTheme="minorHAnsi"/>
        </w:rPr>
        <w:t>conceção da interface com o utilizador, podendo ser apresentados esboços (</w:t>
      </w:r>
      <w:r w:rsidR="003320EC" w:rsidRPr="003320EC">
        <w:rPr>
          <w:rFonts w:asciiTheme="minorHAnsi" w:hAnsiTheme="minorHAnsi"/>
          <w:i/>
        </w:rPr>
        <w:t>mock-ups</w:t>
      </w:r>
      <w:r w:rsidR="003320EC">
        <w:rPr>
          <w:rFonts w:asciiTheme="minorHAnsi" w:hAnsiTheme="minorHAnsi"/>
        </w:rPr>
        <w:t>) que suportem esta apresentação</w:t>
      </w:r>
      <w:r w:rsidRPr="00637E8D">
        <w:rPr>
          <w:rFonts w:asciiTheme="minorHAnsi" w:hAnsiTheme="minorHAnsi"/>
        </w:rPr>
        <w:t>.&gt;</w:t>
      </w:r>
    </w:p>
    <w:p w14:paraId="14E444E6" w14:textId="77777777" w:rsidR="003320EC" w:rsidRPr="00862E50" w:rsidRDefault="003320EC" w:rsidP="003320EC">
      <w:pPr>
        <w:pStyle w:val="Heading2"/>
        <w:tabs>
          <w:tab w:val="clear" w:pos="567"/>
        </w:tabs>
        <w:ind w:left="993" w:hanging="426"/>
        <w:rPr>
          <w:rFonts w:asciiTheme="minorHAnsi" w:hAnsiTheme="minorHAnsi"/>
          <w:sz w:val="28"/>
          <w:szCs w:val="28"/>
        </w:rPr>
      </w:pPr>
      <w:bookmarkStart w:id="12" w:name="_Toc462994396"/>
      <w:r w:rsidRPr="00862E50">
        <w:rPr>
          <w:rFonts w:asciiTheme="minorHAnsi" w:hAnsiTheme="minorHAnsi"/>
          <w:sz w:val="28"/>
          <w:szCs w:val="28"/>
        </w:rPr>
        <w:t>Estruturas de dados</w:t>
      </w:r>
      <w:bookmarkEnd w:id="12"/>
    </w:p>
    <w:p w14:paraId="1433DCB6" w14:textId="77777777" w:rsidR="003320EC" w:rsidRPr="00637E8D" w:rsidRDefault="003320EC" w:rsidP="003320EC">
      <w:pPr>
        <w:pStyle w:val="BodyText"/>
        <w:tabs>
          <w:tab w:val="clear" w:pos="567"/>
          <w:tab w:val="clear" w:pos="1134"/>
          <w:tab w:val="left" w:pos="993"/>
        </w:tabs>
        <w:spacing w:after="120" w:line="360" w:lineRule="auto"/>
        <w:ind w:left="993" w:firstLine="0"/>
        <w:rPr>
          <w:rFonts w:asciiTheme="minorHAnsi" w:hAnsiTheme="minorHAnsi"/>
        </w:rPr>
      </w:pPr>
      <w:r w:rsidRPr="00637E8D">
        <w:rPr>
          <w:rFonts w:asciiTheme="minorHAnsi" w:hAnsiTheme="minorHAnsi"/>
        </w:rPr>
        <w:t>&lt;</w:t>
      </w:r>
      <w:r w:rsidRPr="00637E8D">
        <w:rPr>
          <w:rFonts w:asciiTheme="minorHAnsi" w:hAnsiTheme="minorHAnsi" w:cs="Calibri"/>
          <w:szCs w:val="22"/>
        </w:rPr>
        <w:t>Apresentação</w:t>
      </w:r>
      <w:r w:rsidRPr="00637E8D">
        <w:rPr>
          <w:rFonts w:asciiTheme="minorHAnsi" w:hAnsiTheme="minorHAnsi"/>
        </w:rPr>
        <w:t xml:space="preserve"> d</w:t>
      </w:r>
      <w:r>
        <w:rPr>
          <w:rFonts w:asciiTheme="minorHAnsi" w:hAnsiTheme="minorHAnsi"/>
        </w:rPr>
        <w:t>as estruturas de dados usadas</w:t>
      </w:r>
      <w:r w:rsidRPr="00637E8D">
        <w:rPr>
          <w:rFonts w:asciiTheme="minorHAnsi" w:hAnsiTheme="minorHAnsi"/>
        </w:rPr>
        <w:t>.&gt;</w:t>
      </w:r>
    </w:p>
    <w:p w14:paraId="24A6EB97" w14:textId="77777777" w:rsidR="005A477A" w:rsidRPr="00862E50" w:rsidRDefault="003320EC" w:rsidP="005A477A">
      <w:pPr>
        <w:pStyle w:val="Heading2"/>
        <w:tabs>
          <w:tab w:val="clear" w:pos="567"/>
        </w:tabs>
        <w:ind w:left="993" w:hanging="426"/>
        <w:rPr>
          <w:rFonts w:asciiTheme="minorHAnsi" w:hAnsiTheme="minorHAnsi"/>
          <w:sz w:val="28"/>
          <w:szCs w:val="28"/>
        </w:rPr>
      </w:pPr>
      <w:bookmarkStart w:id="13" w:name="_Toc462994397"/>
      <w:r w:rsidRPr="00862E50">
        <w:rPr>
          <w:rFonts w:asciiTheme="minorHAnsi" w:hAnsiTheme="minorHAnsi"/>
          <w:sz w:val="28"/>
          <w:szCs w:val="28"/>
        </w:rPr>
        <w:t>Principais funções</w:t>
      </w:r>
      <w:bookmarkEnd w:id="13"/>
    </w:p>
    <w:p w14:paraId="32A8BF8C" w14:textId="77777777" w:rsidR="005A477A" w:rsidRPr="00637E8D" w:rsidRDefault="005A477A" w:rsidP="005A477A">
      <w:pPr>
        <w:pStyle w:val="BodyText"/>
        <w:tabs>
          <w:tab w:val="clear" w:pos="567"/>
          <w:tab w:val="clear" w:pos="1134"/>
          <w:tab w:val="left" w:pos="993"/>
        </w:tabs>
        <w:spacing w:after="120" w:line="360" w:lineRule="auto"/>
        <w:ind w:left="993" w:firstLine="0"/>
        <w:rPr>
          <w:rFonts w:asciiTheme="minorHAnsi" w:hAnsiTheme="minorHAnsi"/>
        </w:rPr>
      </w:pPr>
      <w:r w:rsidRPr="00637E8D">
        <w:rPr>
          <w:rFonts w:asciiTheme="minorHAnsi" w:hAnsiTheme="minorHAnsi"/>
        </w:rPr>
        <w:lastRenderedPageBreak/>
        <w:t>&lt;</w:t>
      </w:r>
      <w:r w:rsidRPr="00637E8D">
        <w:rPr>
          <w:rFonts w:asciiTheme="minorHAnsi" w:hAnsiTheme="minorHAnsi" w:cs="Calibri"/>
          <w:szCs w:val="22"/>
        </w:rPr>
        <w:t>Apresentação</w:t>
      </w:r>
      <w:r w:rsidRPr="00637E8D">
        <w:rPr>
          <w:rFonts w:asciiTheme="minorHAnsi" w:hAnsiTheme="minorHAnsi"/>
        </w:rPr>
        <w:t xml:space="preserve"> d</w:t>
      </w:r>
      <w:r>
        <w:rPr>
          <w:rFonts w:asciiTheme="minorHAnsi" w:hAnsiTheme="minorHAnsi"/>
        </w:rPr>
        <w:t xml:space="preserve">as </w:t>
      </w:r>
      <w:r w:rsidR="003320EC">
        <w:rPr>
          <w:rFonts w:asciiTheme="minorHAnsi" w:hAnsiTheme="minorHAnsi"/>
        </w:rPr>
        <w:t>funções mais significativas, podendo ser usado pseudo-código. Não deve ser usado o código-fonte desenvolvido, exceto nalguma particularidade que o justifique</w:t>
      </w:r>
      <w:r w:rsidRPr="00637E8D">
        <w:rPr>
          <w:rFonts w:asciiTheme="minorHAnsi" w:hAnsiTheme="minorHAnsi"/>
        </w:rPr>
        <w:t>.&gt;</w:t>
      </w:r>
    </w:p>
    <w:p w14:paraId="0EC92079" w14:textId="77777777" w:rsidR="001A5814" w:rsidRPr="00637E8D" w:rsidRDefault="001A5814" w:rsidP="00A82869">
      <w:pPr>
        <w:pStyle w:val="BodyText"/>
        <w:spacing w:after="120" w:line="360" w:lineRule="auto"/>
        <w:ind w:firstLine="0"/>
        <w:rPr>
          <w:rFonts w:asciiTheme="minorHAnsi" w:hAnsiTheme="minorHAnsi" w:cs="Calibri"/>
          <w:szCs w:val="22"/>
        </w:rPr>
      </w:pPr>
    </w:p>
    <w:p w14:paraId="54EF87CA" w14:textId="77777777" w:rsidR="00A82869" w:rsidRDefault="00A82869" w:rsidP="00A82869">
      <w:pPr>
        <w:pStyle w:val="BodyText"/>
        <w:spacing w:after="120" w:line="360" w:lineRule="auto"/>
        <w:ind w:firstLine="0"/>
        <w:rPr>
          <w:rFonts w:asciiTheme="minorHAnsi" w:hAnsiTheme="minorHAnsi" w:cs="Calibri"/>
          <w:szCs w:val="22"/>
        </w:rPr>
      </w:pPr>
    </w:p>
    <w:p w14:paraId="04393551" w14:textId="77777777" w:rsidR="003320EC" w:rsidRDefault="003320EC" w:rsidP="00A82869">
      <w:pPr>
        <w:pStyle w:val="BodyText"/>
        <w:spacing w:after="120" w:line="360" w:lineRule="auto"/>
        <w:ind w:firstLine="0"/>
        <w:rPr>
          <w:rFonts w:asciiTheme="minorHAnsi" w:hAnsiTheme="minorHAnsi" w:cs="Calibri"/>
          <w:szCs w:val="22"/>
        </w:rPr>
      </w:pPr>
    </w:p>
    <w:p w14:paraId="21BF0B3E" w14:textId="77777777" w:rsidR="003320EC" w:rsidRPr="00637E8D" w:rsidRDefault="003320EC" w:rsidP="003320EC">
      <w:pPr>
        <w:pStyle w:val="Heading1"/>
        <w:rPr>
          <w:rFonts w:asciiTheme="minorHAnsi" w:hAnsiTheme="minorHAnsi"/>
        </w:rPr>
      </w:pPr>
      <w:bookmarkStart w:id="14" w:name="_Toc462994398"/>
      <w:r>
        <w:rPr>
          <w:rFonts w:asciiTheme="minorHAnsi" w:hAnsiTheme="minorHAnsi"/>
        </w:rPr>
        <w:lastRenderedPageBreak/>
        <w:t>Apresentação de uma sessão de utilização</w:t>
      </w:r>
      <w:bookmarkEnd w:id="14"/>
    </w:p>
    <w:p w14:paraId="391F0072" w14:textId="77777777" w:rsidR="003320EC" w:rsidRPr="00862E50" w:rsidRDefault="003320EC" w:rsidP="003320EC">
      <w:pPr>
        <w:pStyle w:val="Heading2"/>
        <w:tabs>
          <w:tab w:val="clear" w:pos="567"/>
        </w:tabs>
        <w:ind w:left="993" w:hanging="426"/>
        <w:rPr>
          <w:rFonts w:asciiTheme="minorHAnsi" w:hAnsiTheme="minorHAnsi"/>
          <w:sz w:val="28"/>
          <w:szCs w:val="28"/>
        </w:rPr>
      </w:pPr>
      <w:bookmarkStart w:id="15" w:name="_Toc462994399"/>
      <w:r w:rsidRPr="00862E50">
        <w:rPr>
          <w:rFonts w:asciiTheme="minorHAnsi" w:hAnsiTheme="minorHAnsi"/>
          <w:sz w:val="28"/>
          <w:szCs w:val="28"/>
        </w:rPr>
        <w:t>Entrada</w:t>
      </w:r>
      <w:bookmarkEnd w:id="15"/>
    </w:p>
    <w:p w14:paraId="7560F4B8" w14:textId="77777777" w:rsidR="003320EC" w:rsidRPr="00637E8D" w:rsidRDefault="003320EC" w:rsidP="003320EC">
      <w:pPr>
        <w:pStyle w:val="BodyText"/>
        <w:tabs>
          <w:tab w:val="clear" w:pos="567"/>
          <w:tab w:val="clear" w:pos="1134"/>
          <w:tab w:val="left" w:pos="993"/>
        </w:tabs>
        <w:spacing w:after="120" w:line="360" w:lineRule="auto"/>
        <w:ind w:left="993" w:firstLine="0"/>
        <w:rPr>
          <w:rFonts w:asciiTheme="minorHAnsi" w:hAnsiTheme="minorHAnsi"/>
        </w:rPr>
      </w:pPr>
      <w:r w:rsidRPr="00637E8D">
        <w:rPr>
          <w:rFonts w:asciiTheme="minorHAnsi" w:hAnsiTheme="minorHAnsi"/>
        </w:rPr>
        <w:t>&lt;</w:t>
      </w:r>
      <w:r w:rsidRPr="00637E8D">
        <w:rPr>
          <w:rFonts w:asciiTheme="minorHAnsi" w:hAnsiTheme="minorHAnsi" w:cs="Calibri"/>
          <w:szCs w:val="22"/>
        </w:rPr>
        <w:t>Apresentação</w:t>
      </w:r>
      <w:r w:rsidRPr="00637E8D">
        <w:rPr>
          <w:rFonts w:asciiTheme="minorHAnsi" w:hAnsiTheme="minorHAnsi"/>
        </w:rPr>
        <w:t xml:space="preserve"> d</w:t>
      </w:r>
      <w:r>
        <w:rPr>
          <w:rFonts w:asciiTheme="minorHAnsi" w:hAnsiTheme="minorHAnsi"/>
        </w:rPr>
        <w:t>a forma de entrada na aplicação desenvolvida</w:t>
      </w:r>
      <w:r w:rsidRPr="00637E8D">
        <w:rPr>
          <w:rFonts w:asciiTheme="minorHAnsi" w:hAnsiTheme="minorHAnsi"/>
        </w:rPr>
        <w:t>.&gt;</w:t>
      </w:r>
    </w:p>
    <w:p w14:paraId="239938D9" w14:textId="77777777" w:rsidR="003320EC" w:rsidRPr="00862E50" w:rsidRDefault="006E0923" w:rsidP="003320EC">
      <w:pPr>
        <w:pStyle w:val="Heading2"/>
        <w:tabs>
          <w:tab w:val="clear" w:pos="567"/>
        </w:tabs>
        <w:ind w:left="993" w:hanging="426"/>
        <w:rPr>
          <w:rFonts w:asciiTheme="minorHAnsi" w:hAnsiTheme="minorHAnsi"/>
          <w:sz w:val="28"/>
          <w:szCs w:val="28"/>
        </w:rPr>
      </w:pPr>
      <w:bookmarkStart w:id="16" w:name="_Toc462994400"/>
      <w:r w:rsidRPr="00862E50">
        <w:rPr>
          <w:rFonts w:asciiTheme="minorHAnsi" w:hAnsiTheme="minorHAnsi"/>
          <w:sz w:val="28"/>
          <w:szCs w:val="28"/>
        </w:rPr>
        <w:t>XXX</w:t>
      </w:r>
      <w:bookmarkEnd w:id="16"/>
    </w:p>
    <w:p w14:paraId="48269601" w14:textId="77777777" w:rsidR="003320EC" w:rsidRPr="00637E8D" w:rsidRDefault="003320EC" w:rsidP="003320EC">
      <w:pPr>
        <w:pStyle w:val="BodyText"/>
        <w:tabs>
          <w:tab w:val="clear" w:pos="567"/>
          <w:tab w:val="clear" w:pos="1134"/>
          <w:tab w:val="left" w:pos="993"/>
        </w:tabs>
        <w:spacing w:after="120" w:line="360" w:lineRule="auto"/>
        <w:ind w:left="993" w:firstLine="0"/>
        <w:rPr>
          <w:rFonts w:asciiTheme="minorHAnsi" w:hAnsiTheme="minorHAnsi"/>
        </w:rPr>
      </w:pPr>
      <w:r w:rsidRPr="00637E8D">
        <w:rPr>
          <w:rFonts w:asciiTheme="minorHAnsi" w:hAnsiTheme="minorHAnsi"/>
        </w:rPr>
        <w:t>&lt;</w:t>
      </w:r>
      <w:r w:rsidRPr="00637E8D">
        <w:rPr>
          <w:rFonts w:asciiTheme="minorHAnsi" w:hAnsiTheme="minorHAnsi" w:cs="Calibri"/>
          <w:szCs w:val="22"/>
        </w:rPr>
        <w:t>Apresentação</w:t>
      </w:r>
      <w:r w:rsidRPr="00637E8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das </w:t>
      </w:r>
      <w:r w:rsidR="006E0923">
        <w:rPr>
          <w:rFonts w:asciiTheme="minorHAnsi" w:hAnsiTheme="minorHAnsi"/>
        </w:rPr>
        <w:t>diferentes vias de utilização da aplicação</w:t>
      </w:r>
      <w:r w:rsidRPr="00637E8D">
        <w:rPr>
          <w:rFonts w:asciiTheme="minorHAnsi" w:hAnsiTheme="minorHAnsi"/>
        </w:rPr>
        <w:t>.</w:t>
      </w:r>
      <w:r w:rsidR="006E0923">
        <w:rPr>
          <w:rFonts w:asciiTheme="minorHAnsi" w:hAnsiTheme="minorHAnsi"/>
        </w:rPr>
        <w:t xml:space="preserve"> Devem ser usadas imagens de suporte.</w:t>
      </w:r>
      <w:r w:rsidRPr="00637E8D">
        <w:rPr>
          <w:rFonts w:asciiTheme="minorHAnsi" w:hAnsiTheme="minorHAnsi"/>
        </w:rPr>
        <w:t>&gt;</w:t>
      </w:r>
    </w:p>
    <w:p w14:paraId="0B556E8C" w14:textId="77777777" w:rsidR="003320EC" w:rsidRPr="00637E8D" w:rsidRDefault="003320EC" w:rsidP="00A82869">
      <w:pPr>
        <w:pStyle w:val="BodyText"/>
        <w:spacing w:after="120" w:line="360" w:lineRule="auto"/>
        <w:ind w:firstLine="0"/>
        <w:rPr>
          <w:rFonts w:asciiTheme="minorHAnsi" w:hAnsiTheme="minorHAnsi" w:cs="Calibri"/>
          <w:szCs w:val="22"/>
        </w:rPr>
      </w:pPr>
    </w:p>
    <w:p w14:paraId="677E9D97" w14:textId="77777777" w:rsidR="00ED4760" w:rsidRPr="00637E8D" w:rsidRDefault="00ED4760" w:rsidP="00ED4760">
      <w:pPr>
        <w:pStyle w:val="Heading1"/>
        <w:rPr>
          <w:rFonts w:asciiTheme="minorHAnsi" w:hAnsiTheme="minorHAnsi"/>
        </w:rPr>
      </w:pPr>
      <w:bookmarkStart w:id="17" w:name="_Toc462994401"/>
      <w:r w:rsidRPr="00637E8D">
        <w:rPr>
          <w:rFonts w:asciiTheme="minorHAnsi" w:hAnsiTheme="minorHAnsi"/>
        </w:rPr>
        <w:lastRenderedPageBreak/>
        <w:t>Conclusões</w:t>
      </w:r>
      <w:bookmarkEnd w:id="17"/>
    </w:p>
    <w:p w14:paraId="7F70948D" w14:textId="77777777" w:rsidR="00ED4760" w:rsidRPr="00637E8D" w:rsidRDefault="00ED4760" w:rsidP="00ED4760">
      <w:pPr>
        <w:pStyle w:val="BodyText"/>
        <w:spacing w:line="360" w:lineRule="auto"/>
        <w:ind w:firstLine="0"/>
        <w:rPr>
          <w:rFonts w:asciiTheme="minorHAnsi" w:hAnsiTheme="minorHAnsi" w:cs="Calibri"/>
          <w:szCs w:val="22"/>
        </w:rPr>
      </w:pPr>
    </w:p>
    <w:p w14:paraId="1CFFD83D" w14:textId="77777777" w:rsidR="00ED4760" w:rsidRPr="00637E8D" w:rsidRDefault="00066C10" w:rsidP="00A82869">
      <w:pPr>
        <w:pStyle w:val="BodyText"/>
        <w:spacing w:after="120" w:line="360" w:lineRule="auto"/>
        <w:ind w:firstLine="0"/>
        <w:rPr>
          <w:rFonts w:asciiTheme="minorHAnsi" w:hAnsiTheme="minorHAnsi" w:cs="Calibri"/>
          <w:szCs w:val="22"/>
        </w:rPr>
      </w:pPr>
      <w:r w:rsidRPr="00637E8D">
        <w:rPr>
          <w:rFonts w:asciiTheme="minorHAnsi" w:hAnsiTheme="minorHAnsi" w:cs="Calibri"/>
          <w:szCs w:val="22"/>
        </w:rPr>
        <w:t>&lt;</w:t>
      </w:r>
      <w:r w:rsidR="00ED4760" w:rsidRPr="00637E8D">
        <w:rPr>
          <w:rFonts w:asciiTheme="minorHAnsi" w:hAnsiTheme="minorHAnsi" w:cs="Calibri"/>
          <w:szCs w:val="22"/>
        </w:rPr>
        <w:t>Resumo do que foi feito e de como foi feito, dos resultados, das eventuais dificuldades encontradas e das melhorias e/ou perspetivas futuras que sejam identificadas.</w:t>
      </w:r>
      <w:r w:rsidRPr="00637E8D">
        <w:rPr>
          <w:rFonts w:asciiTheme="minorHAnsi" w:hAnsiTheme="minorHAnsi" w:cs="Calibri"/>
          <w:szCs w:val="22"/>
        </w:rPr>
        <w:t>&gt;</w:t>
      </w:r>
    </w:p>
    <w:p w14:paraId="1E176F1C" w14:textId="77777777" w:rsidR="00ED4760" w:rsidRPr="00637E8D" w:rsidRDefault="00ED4760" w:rsidP="00A82869">
      <w:pPr>
        <w:pStyle w:val="BodyText"/>
        <w:spacing w:after="120" w:line="360" w:lineRule="auto"/>
        <w:ind w:firstLine="0"/>
        <w:rPr>
          <w:rFonts w:asciiTheme="minorHAnsi" w:hAnsiTheme="minorHAnsi" w:cs="Calibri"/>
          <w:szCs w:val="22"/>
        </w:rPr>
      </w:pPr>
    </w:p>
    <w:p w14:paraId="040E3B93" w14:textId="77777777" w:rsidR="00ED4760" w:rsidRPr="00637E8D" w:rsidRDefault="00ED4760" w:rsidP="00A82869">
      <w:pPr>
        <w:pStyle w:val="BodyText"/>
        <w:spacing w:after="120" w:line="360" w:lineRule="auto"/>
        <w:ind w:firstLine="0"/>
        <w:rPr>
          <w:rFonts w:asciiTheme="minorHAnsi" w:hAnsiTheme="minorHAnsi" w:cs="Calibri"/>
          <w:szCs w:val="22"/>
        </w:rPr>
      </w:pPr>
    </w:p>
    <w:p w14:paraId="311024EF" w14:textId="77777777" w:rsidR="00CA38B8" w:rsidRPr="00637E8D" w:rsidRDefault="00CA38B8" w:rsidP="00A82869">
      <w:pPr>
        <w:pStyle w:val="BodyText"/>
        <w:spacing w:after="120" w:line="360" w:lineRule="auto"/>
        <w:ind w:firstLine="0"/>
        <w:rPr>
          <w:rFonts w:asciiTheme="minorHAnsi" w:hAnsiTheme="minorHAnsi" w:cs="Calibri"/>
          <w:szCs w:val="22"/>
        </w:rPr>
      </w:pPr>
    </w:p>
    <w:p w14:paraId="5365B6F2" w14:textId="77777777" w:rsidR="00A82869" w:rsidRPr="00637E8D" w:rsidRDefault="00A82869" w:rsidP="00A82869">
      <w:pPr>
        <w:pStyle w:val="Heading1"/>
        <w:rPr>
          <w:rFonts w:asciiTheme="minorHAnsi" w:hAnsiTheme="minorHAnsi"/>
        </w:rPr>
      </w:pPr>
      <w:bookmarkStart w:id="18" w:name="_Toc462994402"/>
      <w:r w:rsidRPr="00637E8D">
        <w:rPr>
          <w:rFonts w:asciiTheme="minorHAnsi" w:hAnsiTheme="minorHAnsi"/>
        </w:rPr>
        <w:lastRenderedPageBreak/>
        <w:t>Bibliografia</w:t>
      </w:r>
      <w:bookmarkEnd w:id="18"/>
    </w:p>
    <w:p w14:paraId="00283EC1" w14:textId="77777777" w:rsidR="00A82869" w:rsidRPr="00637E8D" w:rsidRDefault="00A82869" w:rsidP="00A82869">
      <w:pPr>
        <w:pStyle w:val="BodyText"/>
        <w:spacing w:line="360" w:lineRule="auto"/>
        <w:ind w:firstLine="0"/>
        <w:rPr>
          <w:rFonts w:asciiTheme="minorHAnsi" w:hAnsiTheme="minorHAnsi" w:cs="Calibri"/>
          <w:szCs w:val="22"/>
        </w:rPr>
      </w:pPr>
    </w:p>
    <w:p w14:paraId="22FC279D" w14:textId="77777777" w:rsidR="00A82869" w:rsidRPr="00637E8D" w:rsidRDefault="00A82869" w:rsidP="00EF6537">
      <w:pPr>
        <w:pStyle w:val="BodyText"/>
        <w:spacing w:after="120" w:line="300" w:lineRule="atLeast"/>
        <w:ind w:firstLine="0"/>
        <w:rPr>
          <w:rFonts w:asciiTheme="minorHAnsi" w:hAnsiTheme="minorHAnsi" w:cs="Calibri"/>
          <w:szCs w:val="22"/>
        </w:rPr>
      </w:pPr>
      <w:r w:rsidRPr="00637E8D">
        <w:rPr>
          <w:rFonts w:asciiTheme="minorHAnsi" w:hAnsiTheme="minorHAnsi" w:cs="Calibri"/>
          <w:szCs w:val="22"/>
        </w:rPr>
        <w:t xml:space="preserve">Deve haver </w:t>
      </w:r>
      <w:r w:rsidR="00EC3600" w:rsidRPr="00637E8D">
        <w:rPr>
          <w:rFonts w:asciiTheme="minorHAnsi" w:hAnsiTheme="minorHAnsi" w:cs="Calibri"/>
          <w:szCs w:val="22"/>
        </w:rPr>
        <w:t>muito</w:t>
      </w:r>
      <w:r w:rsidRPr="00637E8D">
        <w:rPr>
          <w:rFonts w:asciiTheme="minorHAnsi" w:hAnsiTheme="minorHAnsi" w:cs="Calibri"/>
          <w:szCs w:val="22"/>
        </w:rPr>
        <w:t xml:space="preserve"> cuidado </w:t>
      </w:r>
      <w:r w:rsidR="00EC3600" w:rsidRPr="00637E8D">
        <w:rPr>
          <w:rFonts w:asciiTheme="minorHAnsi" w:hAnsiTheme="minorHAnsi" w:cs="Calibri"/>
          <w:szCs w:val="22"/>
        </w:rPr>
        <w:t>em</w:t>
      </w:r>
      <w:r w:rsidRPr="00637E8D">
        <w:rPr>
          <w:rFonts w:asciiTheme="minorHAnsi" w:hAnsiTheme="minorHAnsi" w:cs="Calibri"/>
          <w:szCs w:val="22"/>
        </w:rPr>
        <w:t xml:space="preserve"> colocar todas as referências bibliográficas, relativas às obras consultadas para a realização do trabalho.</w:t>
      </w:r>
    </w:p>
    <w:p w14:paraId="3E88800A" w14:textId="77777777" w:rsidR="00EC3600" w:rsidRPr="00637E8D" w:rsidRDefault="00EC3600" w:rsidP="00EF6537">
      <w:pPr>
        <w:pStyle w:val="BodyText"/>
        <w:spacing w:after="120" w:line="300" w:lineRule="atLeast"/>
        <w:ind w:firstLine="0"/>
        <w:rPr>
          <w:rFonts w:asciiTheme="minorHAnsi" w:hAnsiTheme="minorHAnsi" w:cs="Calibri"/>
          <w:szCs w:val="22"/>
        </w:rPr>
      </w:pPr>
      <w:r w:rsidRPr="00637E8D">
        <w:rPr>
          <w:rFonts w:asciiTheme="minorHAnsi" w:hAnsiTheme="minorHAnsi" w:cs="Calibri"/>
          <w:szCs w:val="22"/>
        </w:rPr>
        <w:t>É desejável que sejam incluídas referências a livros e outros elementos com validação científica, e não apenas a fontes na Internet.</w:t>
      </w:r>
    </w:p>
    <w:p w14:paraId="15A4C4DF" w14:textId="77777777" w:rsidR="00ED6990" w:rsidRPr="00637E8D" w:rsidRDefault="00ED6990" w:rsidP="00EF6537">
      <w:pPr>
        <w:pStyle w:val="BodyText"/>
        <w:spacing w:after="120" w:line="300" w:lineRule="atLeast"/>
        <w:ind w:firstLine="0"/>
        <w:rPr>
          <w:rFonts w:asciiTheme="minorHAnsi" w:hAnsiTheme="minorHAnsi" w:cs="Calibri"/>
          <w:szCs w:val="22"/>
        </w:rPr>
      </w:pPr>
      <w:r w:rsidRPr="00637E8D">
        <w:rPr>
          <w:rFonts w:asciiTheme="minorHAnsi" w:hAnsiTheme="minorHAnsi" w:cs="Calibri"/>
          <w:szCs w:val="22"/>
        </w:rPr>
        <w:t>Para a identificação no texto e nesta secção, devem ser usados os mecanismos automáticos dos editores de texto, por exemplo inteiros.</w:t>
      </w:r>
    </w:p>
    <w:p w14:paraId="6D214C31" w14:textId="77777777" w:rsidR="00EF6537" w:rsidRPr="00637E8D" w:rsidRDefault="00A82869" w:rsidP="00EF6537">
      <w:pPr>
        <w:pStyle w:val="BodyText"/>
        <w:spacing w:after="120" w:line="300" w:lineRule="atLeast"/>
        <w:ind w:firstLine="0"/>
        <w:rPr>
          <w:rFonts w:asciiTheme="minorHAnsi" w:hAnsiTheme="minorHAnsi" w:cs="Calibri"/>
          <w:szCs w:val="22"/>
        </w:rPr>
      </w:pPr>
      <w:r w:rsidRPr="00637E8D">
        <w:rPr>
          <w:rFonts w:asciiTheme="minorHAnsi" w:hAnsiTheme="minorHAnsi" w:cs="Calibri"/>
          <w:szCs w:val="22"/>
        </w:rPr>
        <w:t>Deverão ser usados os seguintes formatos</w:t>
      </w:r>
      <w:r w:rsidR="00ED6990" w:rsidRPr="00637E8D">
        <w:rPr>
          <w:rFonts w:asciiTheme="minorHAnsi" w:hAnsiTheme="minorHAnsi" w:cs="Calibri"/>
          <w:szCs w:val="22"/>
        </w:rPr>
        <w:t xml:space="preserve"> na identificação das fontes bibliográficas</w:t>
      </w:r>
      <w:r w:rsidR="00EF6537" w:rsidRPr="00637E8D">
        <w:rPr>
          <w:rFonts w:asciiTheme="minorHAnsi" w:hAnsiTheme="minorHAnsi" w:cs="Calibri"/>
          <w:szCs w:val="22"/>
        </w:rPr>
        <w:t>:</w:t>
      </w:r>
    </w:p>
    <w:p w14:paraId="3174E1F2" w14:textId="77777777" w:rsidR="00EF6537" w:rsidRPr="00637E8D" w:rsidRDefault="00EF6537" w:rsidP="00EF6537">
      <w:pPr>
        <w:pStyle w:val="BodyText"/>
        <w:spacing w:after="120" w:line="300" w:lineRule="atLeast"/>
        <w:ind w:firstLine="0"/>
        <w:rPr>
          <w:rFonts w:asciiTheme="minorHAnsi" w:hAnsiTheme="minorHAnsi" w:cs="Calibri"/>
          <w:b/>
          <w:szCs w:val="22"/>
        </w:rPr>
      </w:pPr>
      <w:r w:rsidRPr="00637E8D">
        <w:rPr>
          <w:rFonts w:asciiTheme="minorHAnsi" w:hAnsiTheme="minorHAnsi" w:cs="Calibri"/>
          <w:b/>
          <w:szCs w:val="22"/>
        </w:rPr>
        <w:t>Informação impressa:</w:t>
      </w:r>
    </w:p>
    <w:p w14:paraId="6C0CDB5A" w14:textId="77777777" w:rsidR="00EF6537" w:rsidRPr="00637E8D" w:rsidRDefault="00EF6537" w:rsidP="00EF6537">
      <w:pPr>
        <w:pStyle w:val="BodyText"/>
        <w:spacing w:after="120" w:line="300" w:lineRule="atLeast"/>
        <w:ind w:firstLine="0"/>
        <w:rPr>
          <w:rFonts w:asciiTheme="minorHAnsi" w:hAnsiTheme="minorHAnsi" w:cs="Calibri"/>
          <w:szCs w:val="22"/>
        </w:rPr>
      </w:pPr>
      <w:r w:rsidRPr="00637E8D">
        <w:rPr>
          <w:rFonts w:asciiTheme="minorHAnsi" w:hAnsiTheme="minorHAnsi" w:cs="Calibri"/>
          <w:szCs w:val="22"/>
        </w:rPr>
        <w:t>Nome do Autor, Título, Local de publicação: Editor, Ano de publicação</w:t>
      </w:r>
    </w:p>
    <w:p w14:paraId="4447EEC0" w14:textId="77777777" w:rsidR="00EF6537" w:rsidRPr="00637E8D" w:rsidRDefault="00EF6537" w:rsidP="00EF6537">
      <w:pPr>
        <w:pStyle w:val="BodyText"/>
        <w:spacing w:after="120" w:line="300" w:lineRule="atLeast"/>
        <w:ind w:firstLine="0"/>
        <w:rPr>
          <w:rFonts w:asciiTheme="minorHAnsi" w:hAnsiTheme="minorHAnsi" w:cs="Calibri"/>
          <w:szCs w:val="22"/>
          <w:lang w:val="en-US"/>
        </w:rPr>
      </w:pPr>
      <w:r w:rsidRPr="00637E8D">
        <w:rPr>
          <w:rFonts w:asciiTheme="minorHAnsi" w:hAnsiTheme="minorHAnsi" w:cs="Calibri"/>
          <w:szCs w:val="22"/>
          <w:lang w:val="en-US"/>
        </w:rPr>
        <w:t xml:space="preserve">• </w:t>
      </w:r>
      <w:proofErr w:type="spellStart"/>
      <w:r w:rsidRPr="00637E8D">
        <w:rPr>
          <w:rFonts w:asciiTheme="minorHAnsi" w:hAnsiTheme="minorHAnsi" w:cs="Calibri"/>
          <w:szCs w:val="22"/>
          <w:lang w:val="en-US"/>
        </w:rPr>
        <w:t>Exemplos</w:t>
      </w:r>
      <w:proofErr w:type="spellEnd"/>
      <w:r w:rsidRPr="00637E8D">
        <w:rPr>
          <w:rFonts w:asciiTheme="minorHAnsi" w:hAnsiTheme="minorHAnsi" w:cs="Calibri"/>
          <w:szCs w:val="22"/>
          <w:lang w:val="en-US"/>
        </w:rPr>
        <w:t>:</w:t>
      </w:r>
    </w:p>
    <w:p w14:paraId="169F1AB0" w14:textId="77777777" w:rsidR="00EF6537" w:rsidRPr="00637E8D" w:rsidRDefault="00EF6537" w:rsidP="00EF6537">
      <w:pPr>
        <w:pStyle w:val="BodyText"/>
        <w:spacing w:after="120" w:line="300" w:lineRule="atLeast"/>
        <w:ind w:firstLine="0"/>
        <w:rPr>
          <w:rFonts w:asciiTheme="minorHAnsi" w:hAnsiTheme="minorHAnsi" w:cs="Calibri"/>
          <w:szCs w:val="22"/>
          <w:lang w:val="en-GB"/>
        </w:rPr>
      </w:pPr>
      <w:r w:rsidRPr="00637E8D">
        <w:rPr>
          <w:rFonts w:asciiTheme="minorHAnsi" w:hAnsiTheme="minorHAnsi" w:cs="Calibri"/>
          <w:szCs w:val="22"/>
          <w:lang w:val="en-US"/>
        </w:rPr>
        <w:t xml:space="preserve">CHOO, C. W., </w:t>
      </w:r>
      <w:r w:rsidRPr="00637E8D">
        <w:rPr>
          <w:rFonts w:asciiTheme="minorHAnsi" w:hAnsiTheme="minorHAnsi" w:cs="Calibri"/>
          <w:i/>
          <w:szCs w:val="22"/>
          <w:lang w:val="en-US"/>
        </w:rPr>
        <w:t>Information Management for the Intelligent Organization: The Art of Scanning the Environment</w:t>
      </w:r>
      <w:r w:rsidRPr="00637E8D">
        <w:rPr>
          <w:rFonts w:asciiTheme="minorHAnsi" w:hAnsiTheme="minorHAnsi" w:cs="Calibri"/>
          <w:szCs w:val="22"/>
          <w:lang w:val="en-US"/>
        </w:rPr>
        <w:t xml:space="preserve">, 2nd ed. </w:t>
      </w:r>
      <w:r w:rsidRPr="00637E8D">
        <w:rPr>
          <w:rFonts w:asciiTheme="minorHAnsi" w:hAnsiTheme="minorHAnsi" w:cs="Calibri"/>
          <w:szCs w:val="22"/>
          <w:lang w:val="en-GB"/>
        </w:rPr>
        <w:t>Medford, NJ: Information Today, 1998.</w:t>
      </w:r>
    </w:p>
    <w:p w14:paraId="70CF8ABB" w14:textId="77777777" w:rsidR="00367489" w:rsidRPr="00637E8D" w:rsidRDefault="00EF6537" w:rsidP="00EF6537">
      <w:pPr>
        <w:pStyle w:val="BodyText"/>
        <w:spacing w:after="120" w:line="300" w:lineRule="atLeast"/>
        <w:ind w:firstLine="0"/>
        <w:rPr>
          <w:rFonts w:asciiTheme="minorHAnsi" w:hAnsiTheme="minorHAnsi" w:cs="Calibri"/>
          <w:szCs w:val="22"/>
          <w:lang w:val="en-US"/>
        </w:rPr>
      </w:pPr>
      <w:r w:rsidRPr="00637E8D">
        <w:rPr>
          <w:rFonts w:asciiTheme="minorHAnsi" w:hAnsiTheme="minorHAnsi" w:cs="Calibri"/>
          <w:szCs w:val="22"/>
          <w:lang w:val="en-US"/>
        </w:rPr>
        <w:t>AUSTER, Ethel and CHOO, Chun Wei (eds.)</w:t>
      </w:r>
      <w:r w:rsidR="00367489" w:rsidRPr="00637E8D">
        <w:rPr>
          <w:rFonts w:asciiTheme="minorHAnsi" w:hAnsiTheme="minorHAnsi" w:cs="Calibri"/>
          <w:szCs w:val="22"/>
          <w:lang w:val="en-US"/>
        </w:rPr>
        <w:t>,</w:t>
      </w:r>
      <w:r w:rsidRPr="00637E8D">
        <w:rPr>
          <w:rFonts w:asciiTheme="minorHAnsi" w:hAnsiTheme="minorHAnsi" w:cs="Calibri"/>
          <w:szCs w:val="22"/>
          <w:lang w:val="en-US"/>
        </w:rPr>
        <w:t xml:space="preserve"> </w:t>
      </w:r>
      <w:r w:rsidRPr="00637E8D">
        <w:rPr>
          <w:rFonts w:asciiTheme="minorHAnsi" w:hAnsiTheme="minorHAnsi" w:cs="Calibri"/>
          <w:i/>
          <w:szCs w:val="22"/>
          <w:lang w:val="en-US"/>
        </w:rPr>
        <w:t>Managing</w:t>
      </w:r>
      <w:r w:rsidR="00367489" w:rsidRPr="00637E8D">
        <w:rPr>
          <w:rFonts w:asciiTheme="minorHAnsi" w:hAnsiTheme="minorHAnsi" w:cs="Calibri"/>
          <w:i/>
          <w:szCs w:val="22"/>
          <w:lang w:val="en-US"/>
        </w:rPr>
        <w:t xml:space="preserve"> </w:t>
      </w:r>
      <w:r w:rsidRPr="00637E8D">
        <w:rPr>
          <w:rFonts w:asciiTheme="minorHAnsi" w:hAnsiTheme="minorHAnsi" w:cs="Calibri"/>
          <w:i/>
          <w:szCs w:val="22"/>
          <w:lang w:val="en-US"/>
        </w:rPr>
        <w:t>Information for the Competitive Edge</w:t>
      </w:r>
      <w:r w:rsidR="00367489" w:rsidRPr="00637E8D">
        <w:rPr>
          <w:rFonts w:asciiTheme="minorHAnsi" w:hAnsiTheme="minorHAnsi" w:cs="Calibri"/>
          <w:szCs w:val="22"/>
          <w:lang w:val="en-US"/>
        </w:rPr>
        <w:t xml:space="preserve">, </w:t>
      </w:r>
      <w:r w:rsidRPr="00637E8D">
        <w:rPr>
          <w:rFonts w:asciiTheme="minorHAnsi" w:hAnsiTheme="minorHAnsi" w:cs="Calibri"/>
          <w:szCs w:val="22"/>
          <w:lang w:val="en-US"/>
        </w:rPr>
        <w:t>New York: Neal-Schuman Publishers, 1996.</w:t>
      </w:r>
    </w:p>
    <w:p w14:paraId="650A1BFF" w14:textId="77777777" w:rsidR="00367489" w:rsidRPr="00637E8D" w:rsidRDefault="00367489" w:rsidP="00EF6537">
      <w:pPr>
        <w:pStyle w:val="BodyText"/>
        <w:spacing w:after="120" w:line="300" w:lineRule="atLeast"/>
        <w:ind w:firstLine="0"/>
        <w:rPr>
          <w:rFonts w:asciiTheme="minorHAnsi" w:hAnsiTheme="minorHAnsi" w:cs="Calibri"/>
          <w:szCs w:val="22"/>
          <w:lang w:val="en-US"/>
        </w:rPr>
      </w:pPr>
    </w:p>
    <w:p w14:paraId="4FE0ED69" w14:textId="77777777" w:rsidR="00FD368A" w:rsidRPr="00637E8D" w:rsidRDefault="00FD368A" w:rsidP="00FD368A">
      <w:pPr>
        <w:pStyle w:val="BodyText"/>
        <w:spacing w:after="120" w:line="300" w:lineRule="atLeast"/>
        <w:ind w:firstLine="0"/>
        <w:rPr>
          <w:rFonts w:asciiTheme="minorHAnsi" w:hAnsiTheme="minorHAnsi" w:cs="Calibri"/>
          <w:szCs w:val="22"/>
        </w:rPr>
      </w:pPr>
      <w:r w:rsidRPr="00637E8D">
        <w:rPr>
          <w:rFonts w:asciiTheme="minorHAnsi" w:hAnsiTheme="minorHAnsi" w:cs="Calibri"/>
          <w:b/>
          <w:szCs w:val="22"/>
        </w:rPr>
        <w:t xml:space="preserve">Materiais periódicos </w:t>
      </w:r>
      <w:r w:rsidRPr="00637E8D">
        <w:rPr>
          <w:rFonts w:asciiTheme="minorHAnsi" w:hAnsiTheme="minorHAnsi" w:cs="Calibri"/>
          <w:szCs w:val="22"/>
        </w:rPr>
        <w:t>(ex. material que é publicado em publicações periódicas...)</w:t>
      </w:r>
    </w:p>
    <w:p w14:paraId="0300C4F1" w14:textId="77777777" w:rsidR="00FD368A" w:rsidRPr="00637E8D" w:rsidRDefault="00FD368A" w:rsidP="00FD368A">
      <w:pPr>
        <w:pStyle w:val="BodyText"/>
        <w:spacing w:after="120" w:line="300" w:lineRule="atLeast"/>
        <w:ind w:firstLine="0"/>
        <w:rPr>
          <w:rFonts w:asciiTheme="minorHAnsi" w:hAnsiTheme="minorHAnsi" w:cs="Calibri"/>
          <w:szCs w:val="22"/>
        </w:rPr>
      </w:pPr>
      <w:r w:rsidRPr="00637E8D">
        <w:rPr>
          <w:rFonts w:asciiTheme="minorHAnsi" w:hAnsiTheme="minorHAnsi" w:cs="Calibri"/>
          <w:szCs w:val="22"/>
        </w:rPr>
        <w:t>Apelido do autor, A. A., Apelido do autor, B.B., (data de publicação), Título do artigo, Título do periódico, pp. xxx-xxx.</w:t>
      </w:r>
    </w:p>
    <w:p w14:paraId="4F900553" w14:textId="77777777" w:rsidR="00367489" w:rsidRPr="00637E8D" w:rsidRDefault="00367489" w:rsidP="00EF6537">
      <w:pPr>
        <w:pStyle w:val="BodyText"/>
        <w:spacing w:after="120" w:line="300" w:lineRule="atLeast"/>
        <w:ind w:firstLine="0"/>
        <w:rPr>
          <w:rFonts w:asciiTheme="minorHAnsi" w:hAnsiTheme="minorHAnsi" w:cs="Calibri"/>
          <w:szCs w:val="22"/>
        </w:rPr>
      </w:pPr>
    </w:p>
    <w:p w14:paraId="63292EB3" w14:textId="77777777" w:rsidR="00367489" w:rsidRPr="00637E8D" w:rsidRDefault="00367489" w:rsidP="00367489">
      <w:pPr>
        <w:pStyle w:val="BodyText"/>
        <w:spacing w:after="120" w:line="300" w:lineRule="atLeast"/>
        <w:ind w:firstLine="0"/>
        <w:rPr>
          <w:rFonts w:asciiTheme="minorHAnsi" w:hAnsiTheme="minorHAnsi" w:cs="Calibri"/>
          <w:b/>
          <w:szCs w:val="22"/>
        </w:rPr>
      </w:pPr>
      <w:r w:rsidRPr="00637E8D">
        <w:rPr>
          <w:rFonts w:asciiTheme="minorHAnsi" w:hAnsiTheme="minorHAnsi" w:cs="Calibri"/>
          <w:b/>
          <w:szCs w:val="22"/>
        </w:rPr>
        <w:t>Fontes de informação na Internet</w:t>
      </w:r>
    </w:p>
    <w:p w14:paraId="3DF168F0" w14:textId="77777777" w:rsidR="00367489" w:rsidRPr="00637E8D" w:rsidRDefault="00367489" w:rsidP="00367489">
      <w:pPr>
        <w:pStyle w:val="BodyText"/>
        <w:spacing w:after="120" w:line="300" w:lineRule="atLeast"/>
        <w:ind w:firstLine="0"/>
        <w:rPr>
          <w:rFonts w:asciiTheme="minorHAnsi" w:hAnsiTheme="minorHAnsi" w:cs="Calibri"/>
          <w:szCs w:val="22"/>
        </w:rPr>
      </w:pPr>
      <w:r w:rsidRPr="00637E8D">
        <w:rPr>
          <w:rFonts w:asciiTheme="minorHAnsi" w:hAnsiTheme="minorHAnsi" w:cs="Calibri"/>
          <w:szCs w:val="22"/>
        </w:rPr>
        <w:t>Nome do Autor (se for referido), Título, Online, Local de Publicação / criação do site (se referido): Editor (se referido).</w:t>
      </w:r>
    </w:p>
    <w:p w14:paraId="715385D8" w14:textId="77777777" w:rsidR="00367489" w:rsidRPr="00637E8D" w:rsidRDefault="00367489" w:rsidP="00367489">
      <w:pPr>
        <w:pStyle w:val="BodyText"/>
        <w:spacing w:after="120" w:line="300" w:lineRule="atLeast"/>
        <w:ind w:firstLine="0"/>
        <w:rPr>
          <w:rFonts w:asciiTheme="minorHAnsi" w:hAnsiTheme="minorHAnsi" w:cs="Calibri"/>
          <w:szCs w:val="22"/>
        </w:rPr>
      </w:pPr>
      <w:r w:rsidRPr="00637E8D">
        <w:rPr>
          <w:rFonts w:asciiTheme="minorHAnsi" w:hAnsiTheme="minorHAnsi" w:cs="Calibri"/>
          <w:szCs w:val="22"/>
        </w:rPr>
        <w:t>URL: (Endereço na Internet) [Conferido em: ]</w:t>
      </w:r>
    </w:p>
    <w:p w14:paraId="2C429453" w14:textId="77777777" w:rsidR="00367489" w:rsidRPr="00637E8D" w:rsidRDefault="00367489" w:rsidP="00367489">
      <w:pPr>
        <w:pStyle w:val="BodyText"/>
        <w:spacing w:after="120" w:line="300" w:lineRule="atLeast"/>
        <w:ind w:firstLine="0"/>
        <w:rPr>
          <w:rFonts w:asciiTheme="minorHAnsi" w:hAnsiTheme="minorHAnsi" w:cs="Calibri"/>
          <w:szCs w:val="22"/>
          <w:lang w:val="en-GB"/>
        </w:rPr>
      </w:pPr>
      <w:r w:rsidRPr="00637E8D">
        <w:rPr>
          <w:rFonts w:asciiTheme="minorHAnsi" w:hAnsiTheme="minorHAnsi" w:cs="Calibri"/>
          <w:szCs w:val="22"/>
          <w:lang w:val="en-GB"/>
        </w:rPr>
        <w:t xml:space="preserve">• </w:t>
      </w:r>
      <w:proofErr w:type="spellStart"/>
      <w:r w:rsidRPr="00637E8D">
        <w:rPr>
          <w:rFonts w:asciiTheme="minorHAnsi" w:hAnsiTheme="minorHAnsi" w:cs="Calibri"/>
          <w:szCs w:val="22"/>
          <w:lang w:val="en-GB"/>
        </w:rPr>
        <w:t>Exemplo</w:t>
      </w:r>
      <w:proofErr w:type="spellEnd"/>
      <w:r w:rsidRPr="00637E8D">
        <w:rPr>
          <w:rFonts w:asciiTheme="minorHAnsi" w:hAnsiTheme="minorHAnsi" w:cs="Calibri"/>
          <w:szCs w:val="22"/>
          <w:lang w:val="en-GB"/>
        </w:rPr>
        <w:t>:</w:t>
      </w:r>
    </w:p>
    <w:p w14:paraId="1140FA83" w14:textId="77777777" w:rsidR="00367489" w:rsidRPr="00637E8D" w:rsidRDefault="00367489" w:rsidP="00367489">
      <w:pPr>
        <w:pStyle w:val="BodyText"/>
        <w:spacing w:after="120" w:line="300" w:lineRule="atLeast"/>
        <w:ind w:firstLine="0"/>
        <w:rPr>
          <w:rFonts w:asciiTheme="minorHAnsi" w:hAnsiTheme="minorHAnsi" w:cs="Calibri"/>
          <w:szCs w:val="22"/>
          <w:lang w:val="en-US"/>
        </w:rPr>
      </w:pPr>
      <w:proofErr w:type="spellStart"/>
      <w:r w:rsidRPr="00637E8D">
        <w:rPr>
          <w:rFonts w:asciiTheme="minorHAnsi" w:hAnsiTheme="minorHAnsi" w:cs="Calibri"/>
          <w:szCs w:val="22"/>
          <w:lang w:val="en-US"/>
        </w:rPr>
        <w:t>McDONALD</w:t>
      </w:r>
      <w:proofErr w:type="spellEnd"/>
      <w:r w:rsidRPr="00637E8D">
        <w:rPr>
          <w:rFonts w:asciiTheme="minorHAnsi" w:hAnsiTheme="minorHAnsi" w:cs="Calibri"/>
          <w:szCs w:val="22"/>
          <w:lang w:val="en-US"/>
        </w:rPr>
        <w:t xml:space="preserve">, Gill, </w:t>
      </w:r>
      <w:r w:rsidRPr="00637E8D">
        <w:rPr>
          <w:rFonts w:asciiTheme="minorHAnsi" w:hAnsiTheme="minorHAnsi" w:cs="Calibri"/>
          <w:i/>
          <w:szCs w:val="22"/>
          <w:lang w:val="en-US"/>
        </w:rPr>
        <w:t>How to find out: Business Information</w:t>
      </w:r>
      <w:r w:rsidRPr="00637E8D">
        <w:rPr>
          <w:rFonts w:asciiTheme="minorHAnsi" w:hAnsiTheme="minorHAnsi" w:cs="Calibri"/>
          <w:szCs w:val="22"/>
          <w:lang w:val="en-US"/>
        </w:rPr>
        <w:t>, Heriot-Watt University Library, 2000.</w:t>
      </w:r>
    </w:p>
    <w:p w14:paraId="04D73C93" w14:textId="77777777" w:rsidR="00367489" w:rsidRPr="00637E8D" w:rsidRDefault="00367489" w:rsidP="00367489">
      <w:pPr>
        <w:pStyle w:val="BodyText"/>
        <w:spacing w:after="120" w:line="300" w:lineRule="atLeast"/>
        <w:ind w:firstLine="0"/>
        <w:rPr>
          <w:rFonts w:asciiTheme="minorHAnsi" w:hAnsiTheme="minorHAnsi" w:cs="Calibri"/>
          <w:szCs w:val="22"/>
        </w:rPr>
      </w:pPr>
      <w:r w:rsidRPr="00637E8D">
        <w:rPr>
          <w:rFonts w:asciiTheme="minorHAnsi" w:hAnsiTheme="minorHAnsi" w:cs="Calibri"/>
          <w:szCs w:val="22"/>
        </w:rPr>
        <w:t xml:space="preserve">URL: </w:t>
      </w:r>
      <w:hyperlink r:id="rId11" w:history="1">
        <w:r w:rsidRPr="00637E8D">
          <w:rPr>
            <w:rStyle w:val="Hyperlink"/>
            <w:rFonts w:asciiTheme="minorHAnsi" w:hAnsiTheme="minorHAnsi" w:cs="Calibri"/>
            <w:szCs w:val="22"/>
          </w:rPr>
          <w:t>http://www.hw.ac.uk/libWWW/howto/bus.html</w:t>
        </w:r>
      </w:hyperlink>
      <w:r w:rsidRPr="00637E8D">
        <w:rPr>
          <w:rFonts w:asciiTheme="minorHAnsi" w:hAnsiTheme="minorHAnsi" w:cs="Calibri"/>
          <w:szCs w:val="22"/>
        </w:rPr>
        <w:t xml:space="preserve"> [Conferido em: 6 de Março 2002].</w:t>
      </w:r>
    </w:p>
    <w:p w14:paraId="503B83BB" w14:textId="77777777" w:rsidR="00A82869" w:rsidRPr="00637E8D" w:rsidRDefault="00A82869" w:rsidP="00EF6537">
      <w:pPr>
        <w:pStyle w:val="BodyText"/>
        <w:spacing w:after="120" w:line="300" w:lineRule="atLeast"/>
        <w:ind w:firstLine="0"/>
        <w:rPr>
          <w:rFonts w:asciiTheme="minorHAnsi" w:hAnsiTheme="minorHAnsi" w:cs="Calibri"/>
          <w:szCs w:val="22"/>
        </w:rPr>
      </w:pPr>
    </w:p>
    <w:p w14:paraId="16397CD8" w14:textId="77777777" w:rsidR="00A82869" w:rsidRPr="00637E8D" w:rsidRDefault="00A82869" w:rsidP="00EF6537">
      <w:pPr>
        <w:pStyle w:val="BodyText"/>
        <w:spacing w:after="120" w:line="300" w:lineRule="atLeast"/>
        <w:ind w:firstLine="0"/>
        <w:rPr>
          <w:rFonts w:asciiTheme="minorHAnsi" w:hAnsiTheme="minorHAnsi" w:cs="Calibri"/>
          <w:szCs w:val="22"/>
        </w:rPr>
      </w:pPr>
    </w:p>
    <w:p w14:paraId="36773121" w14:textId="77777777" w:rsidR="00A82869" w:rsidRPr="00637E8D" w:rsidRDefault="00A82869" w:rsidP="00EF6537">
      <w:pPr>
        <w:pStyle w:val="BodyText"/>
        <w:spacing w:after="120" w:line="300" w:lineRule="atLeast"/>
        <w:ind w:firstLine="0"/>
        <w:rPr>
          <w:rFonts w:asciiTheme="minorHAnsi" w:hAnsiTheme="minorHAnsi" w:cs="Calibri"/>
          <w:szCs w:val="22"/>
        </w:rPr>
      </w:pPr>
    </w:p>
    <w:bookmarkEnd w:id="5"/>
    <w:p w14:paraId="15A47D7B" w14:textId="77777777" w:rsidR="00CA38B8" w:rsidRPr="00637E8D" w:rsidRDefault="00CA38B8" w:rsidP="00EF6537">
      <w:pPr>
        <w:pStyle w:val="BodyText"/>
        <w:spacing w:after="120" w:line="300" w:lineRule="atLeast"/>
        <w:ind w:firstLine="0"/>
        <w:rPr>
          <w:rFonts w:asciiTheme="minorHAnsi" w:hAnsiTheme="minorHAnsi" w:cs="Calibri"/>
          <w:szCs w:val="22"/>
        </w:rPr>
      </w:pPr>
    </w:p>
    <w:sectPr w:rsidR="00CA38B8" w:rsidRPr="00637E8D" w:rsidSect="00CA38B8">
      <w:headerReference w:type="default" r:id="rId12"/>
      <w:footerReference w:type="default" r:id="rId13"/>
      <w:footerReference w:type="first" r:id="rId14"/>
      <w:footnotePr>
        <w:pos w:val="beneathText"/>
      </w:footnotePr>
      <w:type w:val="continuous"/>
      <w:pgSz w:w="11905" w:h="16837" w:code="9"/>
      <w:pgMar w:top="2268" w:right="1134" w:bottom="1418" w:left="1701" w:header="709" w:footer="709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na Marques" w:date="2016-12-25T22:29:00Z" w:initials="AM">
    <w:p w14:paraId="161388A7" w14:textId="77777777" w:rsidR="00A515ED" w:rsidRDefault="00A515ED">
      <w:pPr>
        <w:pStyle w:val="CommentText"/>
      </w:pPr>
      <w:r>
        <w:rPr>
          <w:rStyle w:val="CommentReference"/>
        </w:rPr>
        <w:annotationRef/>
      </w:r>
      <w:r>
        <w:t>Mas que nome damos a esta merda???</w:t>
      </w:r>
    </w:p>
  </w:comment>
  <w:comment w:id="1" w:author="Ana Marques" w:date="2016-12-25T22:30:00Z" w:initials="AM">
    <w:p w14:paraId="066E2405" w14:textId="77777777" w:rsidR="00A515ED" w:rsidRDefault="00A515ED">
      <w:pPr>
        <w:pStyle w:val="CommentText"/>
      </w:pPr>
      <w:r>
        <w:rPr>
          <w:rStyle w:val="CommentReference"/>
        </w:rPr>
        <w:annotationRef/>
      </w:r>
      <w:r>
        <w:t>Pôe o teu mail sff</w:t>
      </w:r>
    </w:p>
  </w:comment>
  <w:comment w:id="2" w:author="Ana Marques" w:date="2016-12-25T22:31:00Z" w:initials="AM">
    <w:p w14:paraId="4A6893E1" w14:textId="77777777" w:rsidR="00A515ED" w:rsidRDefault="00A515ED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Não percebi o formato:</w:t>
      </w:r>
    </w:p>
    <w:p w14:paraId="28FE0431" w14:textId="77777777" w:rsidR="00A515ED" w:rsidRDefault="00A515ED">
      <w:pPr>
        <w:pStyle w:val="CommentText"/>
        <w:rPr>
          <w:rStyle w:val="CommentReference"/>
        </w:rPr>
      </w:pPr>
      <w:r>
        <w:rPr>
          <w:rStyle w:val="CommentReference"/>
        </w:rPr>
        <w:t>03-01-2017</w:t>
      </w:r>
    </w:p>
    <w:p w14:paraId="33F3A365" w14:textId="77777777" w:rsidR="00A515ED" w:rsidRDefault="00A515ED">
      <w:pPr>
        <w:pStyle w:val="CommentText"/>
        <w:rPr>
          <w:rStyle w:val="CommentReference"/>
        </w:rPr>
      </w:pPr>
      <w:r>
        <w:rPr>
          <w:rStyle w:val="CommentReference"/>
        </w:rPr>
        <w:t>Ou</w:t>
      </w:r>
    </w:p>
    <w:p w14:paraId="24D01A22" w14:textId="77777777" w:rsidR="00A515ED" w:rsidRDefault="00A515ED">
      <w:pPr>
        <w:pStyle w:val="CommentText"/>
      </w:pPr>
      <w:r>
        <w:rPr>
          <w:rStyle w:val="CommentReference"/>
        </w:rPr>
        <w:t>3-Janeiro-2017</w:t>
      </w:r>
    </w:p>
  </w:comment>
  <w:comment w:id="9" w:author="Ana Marques" w:date="2016-12-25T22:25:00Z" w:initials="AM">
    <w:p w14:paraId="5E8745EB" w14:textId="77777777" w:rsidR="00614FF8" w:rsidRDefault="00614FF8">
      <w:pPr>
        <w:pStyle w:val="CommentText"/>
      </w:pPr>
      <w:r>
        <w:rPr>
          <w:rStyle w:val="CommentReference"/>
        </w:rPr>
        <w:annotationRef/>
      </w:r>
      <w:r>
        <w:t xml:space="preserve">É quase uma cópia de parte da ficha do stor! </w:t>
      </w:r>
    </w:p>
    <w:p w14:paraId="069231B9" w14:textId="77777777" w:rsidR="00614FF8" w:rsidRDefault="00614FF8">
      <w:pPr>
        <w:pStyle w:val="CommentText"/>
      </w:pPr>
      <w:r>
        <w:t xml:space="preserve">Não nos podemos esquecer de por </w:t>
      </w:r>
      <w:r w:rsidR="00A515ED">
        <w:t xml:space="preserve">a </w:t>
      </w:r>
      <w:r w:rsidR="00A515ED" w:rsidRPr="00A515ED">
        <w:rPr>
          <w:b/>
        </w:rPr>
        <w:t xml:space="preserve">ficha do stor </w:t>
      </w:r>
      <w:r>
        <w:t>na bibliografia senão é pelágio...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61388A7" w15:done="0"/>
  <w15:commentEx w15:paraId="066E2405" w15:done="0"/>
  <w15:commentEx w15:paraId="24D01A22" w15:done="0"/>
  <w15:commentEx w15:paraId="069231B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6EF8D4" w14:textId="77777777" w:rsidR="00331880" w:rsidRDefault="00331880">
      <w:r>
        <w:separator/>
      </w:r>
    </w:p>
  </w:endnote>
  <w:endnote w:type="continuationSeparator" w:id="0">
    <w:p w14:paraId="49B727C5" w14:textId="77777777" w:rsidR="00331880" w:rsidRDefault="00331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-Regular">
    <w:altName w:val="Courier New"/>
    <w:panose1 w:val="00000000000000000000"/>
    <w:charset w:val="00"/>
    <w:family w:val="swiss"/>
    <w:notTrueType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MS Gothic"/>
    <w:charset w:val="8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IN-Bold">
    <w:panose1 w:val="00000000000000000000"/>
    <w:charset w:val="00"/>
    <w:family w:val="swiss"/>
    <w:notTrueType/>
    <w:pitch w:val="variable"/>
    <w:sig w:usb0="00000083" w:usb1="00000000" w:usb2="00000000" w:usb3="00000000" w:csb0="00000009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-Medium">
    <w:panose1 w:val="00000000000000000000"/>
    <w:charset w:val="00"/>
    <w:family w:val="swiss"/>
    <w:notTrueType/>
    <w:pitch w:val="variable"/>
    <w:sig w:usb0="00000083" w:usb1="00000000" w:usb2="00000000" w:usb3="00000000" w:csb0="00000009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0DA5C2" w14:textId="77777777" w:rsidR="009E5888" w:rsidRPr="00461A05" w:rsidRDefault="00A81981" w:rsidP="00461A05">
    <w:pPr>
      <w:pStyle w:val="Footer"/>
      <w:pBdr>
        <w:top w:val="single" w:sz="6" w:space="3" w:color="auto"/>
      </w:pBdr>
      <w:jc w:val="right"/>
      <w:rPr>
        <w:b w:val="0"/>
      </w:rPr>
    </w:pPr>
    <w:r w:rsidRPr="00461A05">
      <w:rPr>
        <w:rFonts w:ascii="Calibri" w:hAnsi="Calibri" w:cs="Tahoma"/>
        <w:b w:val="0"/>
        <w:sz w:val="18"/>
        <w:szCs w:val="18"/>
      </w:rPr>
      <w:t xml:space="preserve">Métodos de Programação II – </w:t>
    </w:r>
    <w:r w:rsidR="00B92652">
      <w:rPr>
        <w:rFonts w:ascii="Calibri" w:hAnsi="Calibri" w:cs="Tahoma"/>
        <w:b w:val="0"/>
        <w:sz w:val="18"/>
        <w:szCs w:val="18"/>
      </w:rPr>
      <w:t>Departamento de Matemática</w:t>
    </w:r>
    <w:r w:rsidRPr="00461A05">
      <w:rPr>
        <w:rFonts w:ascii="Calibri" w:hAnsi="Calibri" w:cs="Tahoma"/>
        <w:b w:val="0"/>
        <w:sz w:val="18"/>
        <w:szCs w:val="18"/>
      </w:rPr>
      <w:t xml:space="preserve"> - FCTUC - </w:t>
    </w:r>
    <w:r w:rsidRPr="00461A05">
      <w:rPr>
        <w:rStyle w:val="PageNumber"/>
        <w:rFonts w:ascii="Calibri" w:hAnsi="Calibri" w:cs="Tahoma"/>
        <w:b w:val="0"/>
        <w:sz w:val="18"/>
        <w:szCs w:val="18"/>
      </w:rPr>
      <w:fldChar w:fldCharType="begin"/>
    </w:r>
    <w:r w:rsidRPr="00461A05">
      <w:rPr>
        <w:rStyle w:val="PageNumber"/>
        <w:rFonts w:ascii="Calibri" w:hAnsi="Calibri" w:cs="Tahoma"/>
        <w:b w:val="0"/>
        <w:sz w:val="18"/>
        <w:szCs w:val="18"/>
      </w:rPr>
      <w:instrText xml:space="preserve"> PAGE </w:instrText>
    </w:r>
    <w:r w:rsidRPr="00461A05">
      <w:rPr>
        <w:rStyle w:val="PageNumber"/>
        <w:rFonts w:ascii="Calibri" w:hAnsi="Calibri" w:cs="Tahoma"/>
        <w:b w:val="0"/>
        <w:sz w:val="18"/>
        <w:szCs w:val="18"/>
      </w:rPr>
      <w:fldChar w:fldCharType="separate"/>
    </w:r>
    <w:r w:rsidR="00320D70">
      <w:rPr>
        <w:rStyle w:val="PageNumber"/>
        <w:rFonts w:ascii="Calibri" w:hAnsi="Calibri" w:cs="Tahoma"/>
        <w:b w:val="0"/>
        <w:noProof/>
        <w:sz w:val="18"/>
        <w:szCs w:val="18"/>
      </w:rPr>
      <w:t>8</w:t>
    </w:r>
    <w:r w:rsidRPr="00461A05">
      <w:rPr>
        <w:rStyle w:val="PageNumber"/>
        <w:rFonts w:ascii="Calibri" w:hAnsi="Calibri" w:cs="Tahoma"/>
        <w:b w:val="0"/>
        <w:sz w:val="18"/>
        <w:szCs w:val="18"/>
      </w:rPr>
      <w:fldChar w:fldCharType="end"/>
    </w:r>
    <w:r w:rsidRPr="00461A05">
      <w:rPr>
        <w:rStyle w:val="PageNumber"/>
        <w:rFonts w:ascii="Calibri" w:hAnsi="Calibri" w:cs="Tahoma"/>
        <w:b w:val="0"/>
        <w:sz w:val="18"/>
        <w:szCs w:val="18"/>
      </w:rPr>
      <w:t>/</w:t>
    </w:r>
    <w:r w:rsidRPr="00461A05">
      <w:rPr>
        <w:rStyle w:val="PageNumber"/>
        <w:rFonts w:ascii="Calibri" w:hAnsi="Calibri" w:cs="Tahoma"/>
        <w:b w:val="0"/>
        <w:sz w:val="18"/>
        <w:szCs w:val="18"/>
      </w:rPr>
      <w:fldChar w:fldCharType="begin"/>
    </w:r>
    <w:r w:rsidRPr="00461A05">
      <w:rPr>
        <w:rStyle w:val="PageNumber"/>
        <w:rFonts w:ascii="Calibri" w:hAnsi="Calibri" w:cs="Tahoma"/>
        <w:b w:val="0"/>
        <w:sz w:val="18"/>
        <w:szCs w:val="18"/>
      </w:rPr>
      <w:instrText xml:space="preserve"> NUMPAGES </w:instrText>
    </w:r>
    <w:r w:rsidRPr="00461A05">
      <w:rPr>
        <w:rStyle w:val="PageNumber"/>
        <w:rFonts w:ascii="Calibri" w:hAnsi="Calibri" w:cs="Tahoma"/>
        <w:b w:val="0"/>
        <w:sz w:val="18"/>
        <w:szCs w:val="18"/>
      </w:rPr>
      <w:fldChar w:fldCharType="separate"/>
    </w:r>
    <w:r w:rsidR="00320D70">
      <w:rPr>
        <w:rStyle w:val="PageNumber"/>
        <w:rFonts w:ascii="Calibri" w:hAnsi="Calibri" w:cs="Tahoma"/>
        <w:b w:val="0"/>
        <w:noProof/>
        <w:sz w:val="18"/>
        <w:szCs w:val="18"/>
      </w:rPr>
      <w:t>8</w:t>
    </w:r>
    <w:r w:rsidRPr="00461A05">
      <w:rPr>
        <w:rStyle w:val="PageNumber"/>
        <w:rFonts w:ascii="Calibri" w:hAnsi="Calibri" w:cs="Tahoma"/>
        <w:b w:val="0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B0A50" w14:textId="77777777" w:rsidR="009E5888" w:rsidRPr="00461A05" w:rsidRDefault="009E5888" w:rsidP="00461A05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98C5E6" w14:textId="77777777" w:rsidR="00331880" w:rsidRDefault="00331880">
      <w:r>
        <w:separator/>
      </w:r>
    </w:p>
  </w:footnote>
  <w:footnote w:type="continuationSeparator" w:id="0">
    <w:p w14:paraId="38ADF148" w14:textId="77777777" w:rsidR="00331880" w:rsidRDefault="003318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A74D12" w14:textId="77777777" w:rsidR="009E5888" w:rsidRDefault="00ED6990" w:rsidP="008F3F53">
    <w:pPr>
      <w:pStyle w:val="Header"/>
      <w:tabs>
        <w:tab w:val="clear" w:pos="567"/>
        <w:tab w:val="clear" w:pos="1134"/>
        <w:tab w:val="clear" w:pos="4320"/>
        <w:tab w:val="clear" w:pos="8640"/>
        <w:tab w:val="left" w:pos="3330"/>
      </w:tabs>
      <w:jc w:val="right"/>
    </w:pPr>
    <w:r>
      <w:rPr>
        <w:noProof/>
        <w:lang w:val="en-US" w:eastAsia="en-US"/>
      </w:rPr>
      <w:drawing>
        <wp:anchor distT="0" distB="0" distL="114300" distR="114300" simplePos="0" relativeHeight="251657728" behindDoc="1" locked="1" layoutInCell="1" allowOverlap="1" wp14:anchorId="25314C49" wp14:editId="6F4851AD">
          <wp:simplePos x="0" y="0"/>
          <wp:positionH relativeFrom="page">
            <wp:posOffset>4951730</wp:posOffset>
          </wp:positionH>
          <wp:positionV relativeFrom="page">
            <wp:posOffset>431800</wp:posOffset>
          </wp:positionV>
          <wp:extent cx="1985645" cy="563880"/>
          <wp:effectExtent l="0" t="0" r="0" b="7620"/>
          <wp:wrapNone/>
          <wp:docPr id="3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8384"/>
                  <a:stretch>
                    <a:fillRect/>
                  </a:stretch>
                </pic:blipFill>
                <pic:spPr bwMode="auto">
                  <a:xfrm>
                    <a:off x="0" y="0"/>
                    <a:ext cx="198564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E588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5.35pt;height:5.35pt" o:bullet="t" filled="t">
        <v:fill color2="black"/>
        <v:imagedata r:id="rId1" o:title="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o"/>
      <w:lvlJc w:val="left"/>
      <w:pPr>
        <w:tabs>
          <w:tab w:val="num" w:pos="1287"/>
        </w:tabs>
        <w:ind w:left="1287" w:hanging="360"/>
      </w:pPr>
      <w:rPr>
        <w:rFonts w:ascii="Courier New" w:hAnsi="Courier New" w:cs="Courier New"/>
      </w:rPr>
    </w:lvl>
  </w:abstractNum>
  <w:abstractNum w:abstractNumId="1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7B4401A"/>
    <w:multiLevelType w:val="hybridMultilevel"/>
    <w:tmpl w:val="A92A2C5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F56F0"/>
    <w:multiLevelType w:val="hybridMultilevel"/>
    <w:tmpl w:val="BCFCC0F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D58DB"/>
    <w:multiLevelType w:val="multilevel"/>
    <w:tmpl w:val="8B6081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9F87052"/>
    <w:multiLevelType w:val="hybridMultilevel"/>
    <w:tmpl w:val="8FFAD67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C79E0"/>
    <w:multiLevelType w:val="hybridMultilevel"/>
    <w:tmpl w:val="B624F0F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34C78"/>
    <w:multiLevelType w:val="hybridMultilevel"/>
    <w:tmpl w:val="A314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923BC"/>
    <w:multiLevelType w:val="hybridMultilevel"/>
    <w:tmpl w:val="173A84B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05FAB"/>
    <w:multiLevelType w:val="hybridMultilevel"/>
    <w:tmpl w:val="E9608BC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4D65B0"/>
    <w:multiLevelType w:val="multilevel"/>
    <w:tmpl w:val="F094ED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3C553B7B"/>
    <w:multiLevelType w:val="hybridMultilevel"/>
    <w:tmpl w:val="1EBEB72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F1F86"/>
    <w:multiLevelType w:val="multilevel"/>
    <w:tmpl w:val="104A52B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87F6F61"/>
    <w:multiLevelType w:val="hybridMultilevel"/>
    <w:tmpl w:val="386032A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1534E"/>
    <w:multiLevelType w:val="hybridMultilevel"/>
    <w:tmpl w:val="E724F76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54190"/>
    <w:multiLevelType w:val="hybridMultilevel"/>
    <w:tmpl w:val="E374702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B25CC6"/>
    <w:multiLevelType w:val="hybridMultilevel"/>
    <w:tmpl w:val="AE5809C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8B3872"/>
    <w:multiLevelType w:val="hybridMultilevel"/>
    <w:tmpl w:val="5A9C9F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A55C8F"/>
    <w:multiLevelType w:val="hybridMultilevel"/>
    <w:tmpl w:val="69985064"/>
    <w:lvl w:ilvl="0" w:tplc="04090003">
      <w:start w:val="1"/>
      <w:numFmt w:val="bullet"/>
      <w:lvlText w:val="o"/>
      <w:lvlJc w:val="left"/>
      <w:pPr>
        <w:tabs>
          <w:tab w:val="num" w:pos="765"/>
        </w:tabs>
        <w:ind w:left="765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6BE579BB"/>
    <w:multiLevelType w:val="hybridMultilevel"/>
    <w:tmpl w:val="BA5029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843B4"/>
    <w:multiLevelType w:val="hybridMultilevel"/>
    <w:tmpl w:val="0E0AF4C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EB2F72"/>
    <w:multiLevelType w:val="hybridMultilevel"/>
    <w:tmpl w:val="A76698E6"/>
    <w:lvl w:ilvl="0" w:tplc="08160005">
      <w:start w:val="1"/>
      <w:numFmt w:val="bullet"/>
      <w:lvlText w:val=""/>
      <w:lvlJc w:val="left"/>
      <w:pPr>
        <w:tabs>
          <w:tab w:val="num" w:pos="771"/>
        </w:tabs>
        <w:ind w:left="771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91"/>
        </w:tabs>
        <w:ind w:left="14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211"/>
        </w:tabs>
        <w:ind w:left="22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931"/>
        </w:tabs>
        <w:ind w:left="29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51"/>
        </w:tabs>
        <w:ind w:left="36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71"/>
        </w:tabs>
        <w:ind w:left="43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91"/>
        </w:tabs>
        <w:ind w:left="50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811"/>
        </w:tabs>
        <w:ind w:left="58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531"/>
        </w:tabs>
        <w:ind w:left="6531" w:hanging="360"/>
      </w:pPr>
      <w:rPr>
        <w:rFonts w:ascii="Wingdings" w:hAnsi="Wingdings" w:hint="default"/>
      </w:rPr>
    </w:lvl>
  </w:abstractNum>
  <w:abstractNum w:abstractNumId="22" w15:restartNumberingAfterBreak="0">
    <w:nsid w:val="7E7643CE"/>
    <w:multiLevelType w:val="hybridMultilevel"/>
    <w:tmpl w:val="061CDFE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7"/>
  </w:num>
  <w:num w:numId="4">
    <w:abstractNumId w:val="21"/>
  </w:num>
  <w:num w:numId="5">
    <w:abstractNumId w:val="6"/>
  </w:num>
  <w:num w:numId="6">
    <w:abstractNumId w:val="5"/>
  </w:num>
  <w:num w:numId="7">
    <w:abstractNumId w:val="2"/>
  </w:num>
  <w:num w:numId="8">
    <w:abstractNumId w:val="17"/>
  </w:num>
  <w:num w:numId="9">
    <w:abstractNumId w:val="14"/>
  </w:num>
  <w:num w:numId="10">
    <w:abstractNumId w:val="3"/>
  </w:num>
  <w:num w:numId="11">
    <w:abstractNumId w:val="20"/>
  </w:num>
  <w:num w:numId="12">
    <w:abstractNumId w:val="9"/>
  </w:num>
  <w:num w:numId="13">
    <w:abstractNumId w:val="8"/>
  </w:num>
  <w:num w:numId="14">
    <w:abstractNumId w:val="19"/>
  </w:num>
  <w:num w:numId="15">
    <w:abstractNumId w:val="13"/>
  </w:num>
  <w:num w:numId="16">
    <w:abstractNumId w:val="15"/>
  </w:num>
  <w:num w:numId="17">
    <w:abstractNumId w:val="11"/>
  </w:num>
  <w:num w:numId="18">
    <w:abstractNumId w:val="16"/>
  </w:num>
  <w:num w:numId="19">
    <w:abstractNumId w:val="18"/>
  </w:num>
  <w:num w:numId="20">
    <w:abstractNumId w:val="4"/>
  </w:num>
  <w:num w:numId="21">
    <w:abstractNumId w:val="2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IdMacAtCleanup w:val="1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a Marques">
    <w15:presenceInfo w15:providerId="Windows Live" w15:userId="c872916715033f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9B7"/>
    <w:rsid w:val="00000B74"/>
    <w:rsid w:val="000027D6"/>
    <w:rsid w:val="00002A9F"/>
    <w:rsid w:val="00003D99"/>
    <w:rsid w:val="00004168"/>
    <w:rsid w:val="00004AE3"/>
    <w:rsid w:val="00005C05"/>
    <w:rsid w:val="00006314"/>
    <w:rsid w:val="00010876"/>
    <w:rsid w:val="0001215B"/>
    <w:rsid w:val="0001262E"/>
    <w:rsid w:val="000153A9"/>
    <w:rsid w:val="0001666C"/>
    <w:rsid w:val="0001694C"/>
    <w:rsid w:val="0001709D"/>
    <w:rsid w:val="0002033D"/>
    <w:rsid w:val="0002059C"/>
    <w:rsid w:val="00020A60"/>
    <w:rsid w:val="000228B2"/>
    <w:rsid w:val="000305CC"/>
    <w:rsid w:val="00030F4D"/>
    <w:rsid w:val="000347B4"/>
    <w:rsid w:val="0004610D"/>
    <w:rsid w:val="00047260"/>
    <w:rsid w:val="00050629"/>
    <w:rsid w:val="00050AA8"/>
    <w:rsid w:val="000514A0"/>
    <w:rsid w:val="00052FAC"/>
    <w:rsid w:val="0005374C"/>
    <w:rsid w:val="000556B2"/>
    <w:rsid w:val="00056636"/>
    <w:rsid w:val="00056660"/>
    <w:rsid w:val="0005709D"/>
    <w:rsid w:val="00060682"/>
    <w:rsid w:val="00062340"/>
    <w:rsid w:val="000633CB"/>
    <w:rsid w:val="000665BE"/>
    <w:rsid w:val="00066C10"/>
    <w:rsid w:val="00066C32"/>
    <w:rsid w:val="00067E9C"/>
    <w:rsid w:val="00070CAA"/>
    <w:rsid w:val="000714FC"/>
    <w:rsid w:val="0007215A"/>
    <w:rsid w:val="000741ED"/>
    <w:rsid w:val="000755D4"/>
    <w:rsid w:val="00080116"/>
    <w:rsid w:val="0008024D"/>
    <w:rsid w:val="00083B52"/>
    <w:rsid w:val="00085B38"/>
    <w:rsid w:val="000879CC"/>
    <w:rsid w:val="00091015"/>
    <w:rsid w:val="00091704"/>
    <w:rsid w:val="00091CA2"/>
    <w:rsid w:val="00092981"/>
    <w:rsid w:val="00092E58"/>
    <w:rsid w:val="00094A9B"/>
    <w:rsid w:val="00095D43"/>
    <w:rsid w:val="000978A3"/>
    <w:rsid w:val="000A141C"/>
    <w:rsid w:val="000A455B"/>
    <w:rsid w:val="000A5C7F"/>
    <w:rsid w:val="000A72C0"/>
    <w:rsid w:val="000B17E1"/>
    <w:rsid w:val="000B2E8E"/>
    <w:rsid w:val="000B358A"/>
    <w:rsid w:val="000B4B1B"/>
    <w:rsid w:val="000B4C53"/>
    <w:rsid w:val="000B561C"/>
    <w:rsid w:val="000B6470"/>
    <w:rsid w:val="000B6529"/>
    <w:rsid w:val="000B7DBE"/>
    <w:rsid w:val="000C0FC6"/>
    <w:rsid w:val="000C1B0B"/>
    <w:rsid w:val="000C35FF"/>
    <w:rsid w:val="000C5011"/>
    <w:rsid w:val="000D0C91"/>
    <w:rsid w:val="000D7435"/>
    <w:rsid w:val="000E05F9"/>
    <w:rsid w:val="000E206F"/>
    <w:rsid w:val="000E2B5E"/>
    <w:rsid w:val="000E3CF4"/>
    <w:rsid w:val="000F0EF8"/>
    <w:rsid w:val="000F3355"/>
    <w:rsid w:val="000F5869"/>
    <w:rsid w:val="000F7330"/>
    <w:rsid w:val="00101D35"/>
    <w:rsid w:val="00102247"/>
    <w:rsid w:val="00102C7C"/>
    <w:rsid w:val="00103CBA"/>
    <w:rsid w:val="001045A1"/>
    <w:rsid w:val="00105484"/>
    <w:rsid w:val="00107826"/>
    <w:rsid w:val="0011174F"/>
    <w:rsid w:val="00112E84"/>
    <w:rsid w:val="001149AD"/>
    <w:rsid w:val="001160B7"/>
    <w:rsid w:val="0012093B"/>
    <w:rsid w:val="00120DE0"/>
    <w:rsid w:val="00122E6E"/>
    <w:rsid w:val="00125293"/>
    <w:rsid w:val="00125A6A"/>
    <w:rsid w:val="00126D42"/>
    <w:rsid w:val="0013394C"/>
    <w:rsid w:val="00133E5D"/>
    <w:rsid w:val="001354C2"/>
    <w:rsid w:val="0013668C"/>
    <w:rsid w:val="0014038F"/>
    <w:rsid w:val="00145593"/>
    <w:rsid w:val="001458F7"/>
    <w:rsid w:val="00146E6F"/>
    <w:rsid w:val="00147C80"/>
    <w:rsid w:val="0015017B"/>
    <w:rsid w:val="00153603"/>
    <w:rsid w:val="001565BD"/>
    <w:rsid w:val="00160150"/>
    <w:rsid w:val="00160C86"/>
    <w:rsid w:val="001611C3"/>
    <w:rsid w:val="00164E2A"/>
    <w:rsid w:val="00164E77"/>
    <w:rsid w:val="00166941"/>
    <w:rsid w:val="00167E36"/>
    <w:rsid w:val="00171748"/>
    <w:rsid w:val="00173597"/>
    <w:rsid w:val="001752C9"/>
    <w:rsid w:val="0017645F"/>
    <w:rsid w:val="001803A1"/>
    <w:rsid w:val="00183889"/>
    <w:rsid w:val="00183943"/>
    <w:rsid w:val="00186DD9"/>
    <w:rsid w:val="001900D6"/>
    <w:rsid w:val="00194F5D"/>
    <w:rsid w:val="001A17E9"/>
    <w:rsid w:val="001A254C"/>
    <w:rsid w:val="001A359F"/>
    <w:rsid w:val="001A51C8"/>
    <w:rsid w:val="001A5496"/>
    <w:rsid w:val="001A5814"/>
    <w:rsid w:val="001A6782"/>
    <w:rsid w:val="001A685C"/>
    <w:rsid w:val="001A7EDF"/>
    <w:rsid w:val="001B1D3F"/>
    <w:rsid w:val="001B2906"/>
    <w:rsid w:val="001B332E"/>
    <w:rsid w:val="001B4696"/>
    <w:rsid w:val="001B723A"/>
    <w:rsid w:val="001C20D2"/>
    <w:rsid w:val="001C2BB2"/>
    <w:rsid w:val="001C7E4E"/>
    <w:rsid w:val="001D0ACE"/>
    <w:rsid w:val="001D38A5"/>
    <w:rsid w:val="001D43BC"/>
    <w:rsid w:val="001D5988"/>
    <w:rsid w:val="001D6413"/>
    <w:rsid w:val="001E0AC0"/>
    <w:rsid w:val="001E1043"/>
    <w:rsid w:val="001E1DB6"/>
    <w:rsid w:val="001E2BB4"/>
    <w:rsid w:val="001E35AC"/>
    <w:rsid w:val="001E4A11"/>
    <w:rsid w:val="001E4C88"/>
    <w:rsid w:val="001E61D8"/>
    <w:rsid w:val="001F01D2"/>
    <w:rsid w:val="001F1124"/>
    <w:rsid w:val="001F139A"/>
    <w:rsid w:val="001F1CC3"/>
    <w:rsid w:val="001F369F"/>
    <w:rsid w:val="001F6C43"/>
    <w:rsid w:val="001F6CC0"/>
    <w:rsid w:val="001F7C9A"/>
    <w:rsid w:val="002004B5"/>
    <w:rsid w:val="00202F88"/>
    <w:rsid w:val="00207D14"/>
    <w:rsid w:val="00207D30"/>
    <w:rsid w:val="00211F55"/>
    <w:rsid w:val="00213721"/>
    <w:rsid w:val="00213CC2"/>
    <w:rsid w:val="00220315"/>
    <w:rsid w:val="0022409A"/>
    <w:rsid w:val="00224CA3"/>
    <w:rsid w:val="00227E2F"/>
    <w:rsid w:val="00227FD4"/>
    <w:rsid w:val="00233CFC"/>
    <w:rsid w:val="002367C3"/>
    <w:rsid w:val="0023695C"/>
    <w:rsid w:val="00241DF3"/>
    <w:rsid w:val="00243394"/>
    <w:rsid w:val="0024352F"/>
    <w:rsid w:val="00243D23"/>
    <w:rsid w:val="0024580B"/>
    <w:rsid w:val="002470FF"/>
    <w:rsid w:val="0024778F"/>
    <w:rsid w:val="00247A7A"/>
    <w:rsid w:val="00250545"/>
    <w:rsid w:val="002505F3"/>
    <w:rsid w:val="00252E76"/>
    <w:rsid w:val="002568D3"/>
    <w:rsid w:val="00257E77"/>
    <w:rsid w:val="00263E00"/>
    <w:rsid w:val="00266569"/>
    <w:rsid w:val="002710E7"/>
    <w:rsid w:val="002731B1"/>
    <w:rsid w:val="00273253"/>
    <w:rsid w:val="002749FA"/>
    <w:rsid w:val="00274E75"/>
    <w:rsid w:val="00280C6D"/>
    <w:rsid w:val="0028163B"/>
    <w:rsid w:val="0028322D"/>
    <w:rsid w:val="00283AD1"/>
    <w:rsid w:val="002864FC"/>
    <w:rsid w:val="00287946"/>
    <w:rsid w:val="002917A9"/>
    <w:rsid w:val="00294E08"/>
    <w:rsid w:val="00294FAF"/>
    <w:rsid w:val="002957CB"/>
    <w:rsid w:val="00295E6E"/>
    <w:rsid w:val="00296242"/>
    <w:rsid w:val="002A1A87"/>
    <w:rsid w:val="002A1B6F"/>
    <w:rsid w:val="002A2C44"/>
    <w:rsid w:val="002A3D5B"/>
    <w:rsid w:val="002A5B96"/>
    <w:rsid w:val="002B0FDE"/>
    <w:rsid w:val="002B154D"/>
    <w:rsid w:val="002B1639"/>
    <w:rsid w:val="002B37CE"/>
    <w:rsid w:val="002B3A2E"/>
    <w:rsid w:val="002B49AE"/>
    <w:rsid w:val="002B4C90"/>
    <w:rsid w:val="002C2DD7"/>
    <w:rsid w:val="002C304B"/>
    <w:rsid w:val="002C3185"/>
    <w:rsid w:val="002C3514"/>
    <w:rsid w:val="002C56D2"/>
    <w:rsid w:val="002D146F"/>
    <w:rsid w:val="002D1585"/>
    <w:rsid w:val="002D20C9"/>
    <w:rsid w:val="002D32C4"/>
    <w:rsid w:val="002D3A99"/>
    <w:rsid w:val="002D4676"/>
    <w:rsid w:val="002D51F2"/>
    <w:rsid w:val="002E47DE"/>
    <w:rsid w:val="002E49E3"/>
    <w:rsid w:val="002E5EF8"/>
    <w:rsid w:val="002E7C43"/>
    <w:rsid w:val="002F20C7"/>
    <w:rsid w:val="002F4765"/>
    <w:rsid w:val="002F7513"/>
    <w:rsid w:val="003012C8"/>
    <w:rsid w:val="00303323"/>
    <w:rsid w:val="00303D5B"/>
    <w:rsid w:val="00303EE5"/>
    <w:rsid w:val="00307C6D"/>
    <w:rsid w:val="0031011F"/>
    <w:rsid w:val="0031157F"/>
    <w:rsid w:val="003157A1"/>
    <w:rsid w:val="003206CD"/>
    <w:rsid w:val="00320D70"/>
    <w:rsid w:val="0032106C"/>
    <w:rsid w:val="0032221A"/>
    <w:rsid w:val="0032293F"/>
    <w:rsid w:val="00324621"/>
    <w:rsid w:val="00325FE8"/>
    <w:rsid w:val="00326FA3"/>
    <w:rsid w:val="0032729F"/>
    <w:rsid w:val="00327779"/>
    <w:rsid w:val="00327A9B"/>
    <w:rsid w:val="0033079A"/>
    <w:rsid w:val="00331880"/>
    <w:rsid w:val="0033194A"/>
    <w:rsid w:val="003320EC"/>
    <w:rsid w:val="00332FFC"/>
    <w:rsid w:val="00333BE5"/>
    <w:rsid w:val="00335D19"/>
    <w:rsid w:val="00337DA3"/>
    <w:rsid w:val="003405E4"/>
    <w:rsid w:val="003409F6"/>
    <w:rsid w:val="00341312"/>
    <w:rsid w:val="00341C61"/>
    <w:rsid w:val="0034264C"/>
    <w:rsid w:val="003426F7"/>
    <w:rsid w:val="003427E9"/>
    <w:rsid w:val="00344208"/>
    <w:rsid w:val="003454C8"/>
    <w:rsid w:val="00350831"/>
    <w:rsid w:val="00350993"/>
    <w:rsid w:val="00351000"/>
    <w:rsid w:val="003527A3"/>
    <w:rsid w:val="00352CF0"/>
    <w:rsid w:val="00354735"/>
    <w:rsid w:val="0035663A"/>
    <w:rsid w:val="00356812"/>
    <w:rsid w:val="0035682B"/>
    <w:rsid w:val="003573EB"/>
    <w:rsid w:val="0036004D"/>
    <w:rsid w:val="003600F5"/>
    <w:rsid w:val="00362A2C"/>
    <w:rsid w:val="00366EC2"/>
    <w:rsid w:val="00367269"/>
    <w:rsid w:val="00367489"/>
    <w:rsid w:val="00367E52"/>
    <w:rsid w:val="0037097C"/>
    <w:rsid w:val="003716C3"/>
    <w:rsid w:val="00372814"/>
    <w:rsid w:val="0037422B"/>
    <w:rsid w:val="00374F9A"/>
    <w:rsid w:val="00376A6D"/>
    <w:rsid w:val="00376F41"/>
    <w:rsid w:val="00380F10"/>
    <w:rsid w:val="00382C3C"/>
    <w:rsid w:val="00382D6C"/>
    <w:rsid w:val="00385AAB"/>
    <w:rsid w:val="00386199"/>
    <w:rsid w:val="00386601"/>
    <w:rsid w:val="00391C98"/>
    <w:rsid w:val="003931AD"/>
    <w:rsid w:val="0039344D"/>
    <w:rsid w:val="00394401"/>
    <w:rsid w:val="003966A6"/>
    <w:rsid w:val="003A005D"/>
    <w:rsid w:val="003A1E5D"/>
    <w:rsid w:val="003A236B"/>
    <w:rsid w:val="003A29A3"/>
    <w:rsid w:val="003A29CC"/>
    <w:rsid w:val="003A45F2"/>
    <w:rsid w:val="003A5C39"/>
    <w:rsid w:val="003A6A9B"/>
    <w:rsid w:val="003A6CCD"/>
    <w:rsid w:val="003B248E"/>
    <w:rsid w:val="003B2CF4"/>
    <w:rsid w:val="003B4728"/>
    <w:rsid w:val="003B7243"/>
    <w:rsid w:val="003C0102"/>
    <w:rsid w:val="003C0B9A"/>
    <w:rsid w:val="003C1DD8"/>
    <w:rsid w:val="003C2E59"/>
    <w:rsid w:val="003C4718"/>
    <w:rsid w:val="003C7849"/>
    <w:rsid w:val="003D04BB"/>
    <w:rsid w:val="003D1D82"/>
    <w:rsid w:val="003D6BA4"/>
    <w:rsid w:val="003D6C69"/>
    <w:rsid w:val="003D6FC3"/>
    <w:rsid w:val="003D730A"/>
    <w:rsid w:val="003E1B99"/>
    <w:rsid w:val="003E4875"/>
    <w:rsid w:val="003F0072"/>
    <w:rsid w:val="003F18D6"/>
    <w:rsid w:val="003F1A2C"/>
    <w:rsid w:val="003F2966"/>
    <w:rsid w:val="003F3584"/>
    <w:rsid w:val="003F4033"/>
    <w:rsid w:val="003F4419"/>
    <w:rsid w:val="003F4EBF"/>
    <w:rsid w:val="003F7716"/>
    <w:rsid w:val="003F796D"/>
    <w:rsid w:val="00401690"/>
    <w:rsid w:val="00401855"/>
    <w:rsid w:val="00402511"/>
    <w:rsid w:val="00403565"/>
    <w:rsid w:val="0040440C"/>
    <w:rsid w:val="004059F3"/>
    <w:rsid w:val="00407F37"/>
    <w:rsid w:val="00411D5C"/>
    <w:rsid w:val="00411F3C"/>
    <w:rsid w:val="00417C01"/>
    <w:rsid w:val="00420A5B"/>
    <w:rsid w:val="0042180E"/>
    <w:rsid w:val="00423E4D"/>
    <w:rsid w:val="0042493E"/>
    <w:rsid w:val="00427273"/>
    <w:rsid w:val="004304C1"/>
    <w:rsid w:val="004330E3"/>
    <w:rsid w:val="00433750"/>
    <w:rsid w:val="00434CA0"/>
    <w:rsid w:val="00435BF4"/>
    <w:rsid w:val="00446358"/>
    <w:rsid w:val="0044682B"/>
    <w:rsid w:val="00450E48"/>
    <w:rsid w:val="004520F8"/>
    <w:rsid w:val="00455C88"/>
    <w:rsid w:val="00457089"/>
    <w:rsid w:val="00457806"/>
    <w:rsid w:val="00457D90"/>
    <w:rsid w:val="00461A05"/>
    <w:rsid w:val="00462480"/>
    <w:rsid w:val="00462C01"/>
    <w:rsid w:val="004642D0"/>
    <w:rsid w:val="004644C2"/>
    <w:rsid w:val="00464E5E"/>
    <w:rsid w:val="00466A0E"/>
    <w:rsid w:val="00466E03"/>
    <w:rsid w:val="0047043B"/>
    <w:rsid w:val="004711C0"/>
    <w:rsid w:val="00471557"/>
    <w:rsid w:val="00473924"/>
    <w:rsid w:val="00473E2E"/>
    <w:rsid w:val="00476D5D"/>
    <w:rsid w:val="00477B51"/>
    <w:rsid w:val="00484D50"/>
    <w:rsid w:val="004872D2"/>
    <w:rsid w:val="00487347"/>
    <w:rsid w:val="00487843"/>
    <w:rsid w:val="00492A33"/>
    <w:rsid w:val="00493240"/>
    <w:rsid w:val="00494229"/>
    <w:rsid w:val="004946F1"/>
    <w:rsid w:val="00494A32"/>
    <w:rsid w:val="00494F1E"/>
    <w:rsid w:val="00496AD4"/>
    <w:rsid w:val="00496D60"/>
    <w:rsid w:val="00496DC1"/>
    <w:rsid w:val="00497D41"/>
    <w:rsid w:val="004A4F06"/>
    <w:rsid w:val="004A6D86"/>
    <w:rsid w:val="004B049A"/>
    <w:rsid w:val="004B0824"/>
    <w:rsid w:val="004B24F6"/>
    <w:rsid w:val="004B2634"/>
    <w:rsid w:val="004B30DF"/>
    <w:rsid w:val="004B413C"/>
    <w:rsid w:val="004B4C09"/>
    <w:rsid w:val="004B6AAA"/>
    <w:rsid w:val="004C0648"/>
    <w:rsid w:val="004C329C"/>
    <w:rsid w:val="004C7AFF"/>
    <w:rsid w:val="004D0BC5"/>
    <w:rsid w:val="004D1CC0"/>
    <w:rsid w:val="004D1DFD"/>
    <w:rsid w:val="004D2CDF"/>
    <w:rsid w:val="004D3361"/>
    <w:rsid w:val="004D36EE"/>
    <w:rsid w:val="004D7675"/>
    <w:rsid w:val="004E17CC"/>
    <w:rsid w:val="004E6376"/>
    <w:rsid w:val="004F0885"/>
    <w:rsid w:val="004F1C6A"/>
    <w:rsid w:val="004F2552"/>
    <w:rsid w:val="004F2DF0"/>
    <w:rsid w:val="004F5BFE"/>
    <w:rsid w:val="004F72E3"/>
    <w:rsid w:val="005012E7"/>
    <w:rsid w:val="00504485"/>
    <w:rsid w:val="00506917"/>
    <w:rsid w:val="00506C79"/>
    <w:rsid w:val="00507072"/>
    <w:rsid w:val="005070CD"/>
    <w:rsid w:val="0050733D"/>
    <w:rsid w:val="0051581B"/>
    <w:rsid w:val="005170B1"/>
    <w:rsid w:val="00517783"/>
    <w:rsid w:val="00520429"/>
    <w:rsid w:val="00524520"/>
    <w:rsid w:val="005331E0"/>
    <w:rsid w:val="00534215"/>
    <w:rsid w:val="0054176C"/>
    <w:rsid w:val="00542CC3"/>
    <w:rsid w:val="00550E48"/>
    <w:rsid w:val="005516D8"/>
    <w:rsid w:val="00552B1C"/>
    <w:rsid w:val="00553D7A"/>
    <w:rsid w:val="005567F0"/>
    <w:rsid w:val="00556882"/>
    <w:rsid w:val="00557196"/>
    <w:rsid w:val="0056142A"/>
    <w:rsid w:val="00566130"/>
    <w:rsid w:val="005661C7"/>
    <w:rsid w:val="00567040"/>
    <w:rsid w:val="0057030A"/>
    <w:rsid w:val="0057432C"/>
    <w:rsid w:val="005750C0"/>
    <w:rsid w:val="005778AA"/>
    <w:rsid w:val="00577B37"/>
    <w:rsid w:val="005819E0"/>
    <w:rsid w:val="00581CA9"/>
    <w:rsid w:val="005833C0"/>
    <w:rsid w:val="0058527A"/>
    <w:rsid w:val="00585B32"/>
    <w:rsid w:val="00586A60"/>
    <w:rsid w:val="00591C5F"/>
    <w:rsid w:val="005939D8"/>
    <w:rsid w:val="005A0348"/>
    <w:rsid w:val="005A2888"/>
    <w:rsid w:val="005A4114"/>
    <w:rsid w:val="005A477A"/>
    <w:rsid w:val="005A6EF8"/>
    <w:rsid w:val="005A7E7A"/>
    <w:rsid w:val="005B054E"/>
    <w:rsid w:val="005B1EC7"/>
    <w:rsid w:val="005B2F5E"/>
    <w:rsid w:val="005B438F"/>
    <w:rsid w:val="005B4A3F"/>
    <w:rsid w:val="005B5438"/>
    <w:rsid w:val="005B6353"/>
    <w:rsid w:val="005C210C"/>
    <w:rsid w:val="005C2202"/>
    <w:rsid w:val="005C25F2"/>
    <w:rsid w:val="005C3B93"/>
    <w:rsid w:val="005C45F8"/>
    <w:rsid w:val="005C4BFC"/>
    <w:rsid w:val="005C6C6C"/>
    <w:rsid w:val="005D0328"/>
    <w:rsid w:val="005D0EB3"/>
    <w:rsid w:val="005D23B2"/>
    <w:rsid w:val="005D3276"/>
    <w:rsid w:val="005D50D3"/>
    <w:rsid w:val="005D5516"/>
    <w:rsid w:val="005E1522"/>
    <w:rsid w:val="005E1F72"/>
    <w:rsid w:val="005E2E69"/>
    <w:rsid w:val="005E4143"/>
    <w:rsid w:val="005F233A"/>
    <w:rsid w:val="005F28EE"/>
    <w:rsid w:val="005F3AF7"/>
    <w:rsid w:val="005F526A"/>
    <w:rsid w:val="005F54A8"/>
    <w:rsid w:val="005F60AB"/>
    <w:rsid w:val="005F6C78"/>
    <w:rsid w:val="00603218"/>
    <w:rsid w:val="0060525E"/>
    <w:rsid w:val="00605A8D"/>
    <w:rsid w:val="00606414"/>
    <w:rsid w:val="00606E0F"/>
    <w:rsid w:val="00607746"/>
    <w:rsid w:val="0061004A"/>
    <w:rsid w:val="00610363"/>
    <w:rsid w:val="00611C95"/>
    <w:rsid w:val="00611F33"/>
    <w:rsid w:val="006130F1"/>
    <w:rsid w:val="00613107"/>
    <w:rsid w:val="00614065"/>
    <w:rsid w:val="00614282"/>
    <w:rsid w:val="00614BB9"/>
    <w:rsid w:val="00614FF8"/>
    <w:rsid w:val="006176BB"/>
    <w:rsid w:val="00617E23"/>
    <w:rsid w:val="00621A6D"/>
    <w:rsid w:val="006245B7"/>
    <w:rsid w:val="006254D9"/>
    <w:rsid w:val="006256D4"/>
    <w:rsid w:val="00625E34"/>
    <w:rsid w:val="006268C7"/>
    <w:rsid w:val="00626D00"/>
    <w:rsid w:val="006307F7"/>
    <w:rsid w:val="00633A20"/>
    <w:rsid w:val="00633C51"/>
    <w:rsid w:val="00637E8D"/>
    <w:rsid w:val="006403F8"/>
    <w:rsid w:val="00646896"/>
    <w:rsid w:val="00646E80"/>
    <w:rsid w:val="00650F32"/>
    <w:rsid w:val="006515D4"/>
    <w:rsid w:val="00651B2D"/>
    <w:rsid w:val="00654D6B"/>
    <w:rsid w:val="00656735"/>
    <w:rsid w:val="00657ED7"/>
    <w:rsid w:val="00657FCE"/>
    <w:rsid w:val="00666288"/>
    <w:rsid w:val="00667514"/>
    <w:rsid w:val="00671A6E"/>
    <w:rsid w:val="006736E9"/>
    <w:rsid w:val="00676FCB"/>
    <w:rsid w:val="00681490"/>
    <w:rsid w:val="0068150B"/>
    <w:rsid w:val="00682525"/>
    <w:rsid w:val="006830D3"/>
    <w:rsid w:val="00684B06"/>
    <w:rsid w:val="00687F00"/>
    <w:rsid w:val="00690551"/>
    <w:rsid w:val="006921A6"/>
    <w:rsid w:val="00692485"/>
    <w:rsid w:val="00693368"/>
    <w:rsid w:val="00694A81"/>
    <w:rsid w:val="00694C08"/>
    <w:rsid w:val="0069554D"/>
    <w:rsid w:val="00697071"/>
    <w:rsid w:val="00697816"/>
    <w:rsid w:val="006A0AA8"/>
    <w:rsid w:val="006A18DB"/>
    <w:rsid w:val="006A2351"/>
    <w:rsid w:val="006A4B7A"/>
    <w:rsid w:val="006A54FE"/>
    <w:rsid w:val="006A5D98"/>
    <w:rsid w:val="006A63F6"/>
    <w:rsid w:val="006A7421"/>
    <w:rsid w:val="006A797E"/>
    <w:rsid w:val="006A7A2F"/>
    <w:rsid w:val="006B0F83"/>
    <w:rsid w:val="006B1756"/>
    <w:rsid w:val="006C479B"/>
    <w:rsid w:val="006C54F3"/>
    <w:rsid w:val="006C7033"/>
    <w:rsid w:val="006C7387"/>
    <w:rsid w:val="006C7C48"/>
    <w:rsid w:val="006C7ECC"/>
    <w:rsid w:val="006D08CA"/>
    <w:rsid w:val="006D16D0"/>
    <w:rsid w:val="006D3083"/>
    <w:rsid w:val="006D3297"/>
    <w:rsid w:val="006D3E5C"/>
    <w:rsid w:val="006D4C6D"/>
    <w:rsid w:val="006D5394"/>
    <w:rsid w:val="006D5C75"/>
    <w:rsid w:val="006D6042"/>
    <w:rsid w:val="006E0104"/>
    <w:rsid w:val="006E0923"/>
    <w:rsid w:val="006E17AA"/>
    <w:rsid w:val="006E1C00"/>
    <w:rsid w:val="006E32AA"/>
    <w:rsid w:val="006E456B"/>
    <w:rsid w:val="006E768D"/>
    <w:rsid w:val="006F02C2"/>
    <w:rsid w:val="006F030D"/>
    <w:rsid w:val="006F3A90"/>
    <w:rsid w:val="006F455C"/>
    <w:rsid w:val="006F5DF1"/>
    <w:rsid w:val="006F61E5"/>
    <w:rsid w:val="00705C5A"/>
    <w:rsid w:val="00707E68"/>
    <w:rsid w:val="00710B64"/>
    <w:rsid w:val="00711155"/>
    <w:rsid w:val="007126D1"/>
    <w:rsid w:val="00713E4C"/>
    <w:rsid w:val="00714694"/>
    <w:rsid w:val="00723983"/>
    <w:rsid w:val="00724B4E"/>
    <w:rsid w:val="00726E22"/>
    <w:rsid w:val="00727300"/>
    <w:rsid w:val="00727806"/>
    <w:rsid w:val="007278C2"/>
    <w:rsid w:val="00730A51"/>
    <w:rsid w:val="00731067"/>
    <w:rsid w:val="00741664"/>
    <w:rsid w:val="007416BE"/>
    <w:rsid w:val="00742C82"/>
    <w:rsid w:val="007526C1"/>
    <w:rsid w:val="007526E9"/>
    <w:rsid w:val="00752BD4"/>
    <w:rsid w:val="007535FB"/>
    <w:rsid w:val="00753993"/>
    <w:rsid w:val="007569B1"/>
    <w:rsid w:val="0075722A"/>
    <w:rsid w:val="00757255"/>
    <w:rsid w:val="00757FC6"/>
    <w:rsid w:val="00761C59"/>
    <w:rsid w:val="00763A30"/>
    <w:rsid w:val="0077104B"/>
    <w:rsid w:val="007725D2"/>
    <w:rsid w:val="007776C4"/>
    <w:rsid w:val="0078045E"/>
    <w:rsid w:val="00782797"/>
    <w:rsid w:val="00782B8E"/>
    <w:rsid w:val="0078592A"/>
    <w:rsid w:val="00785930"/>
    <w:rsid w:val="007901CC"/>
    <w:rsid w:val="00790219"/>
    <w:rsid w:val="0079175D"/>
    <w:rsid w:val="00791E9F"/>
    <w:rsid w:val="0079236A"/>
    <w:rsid w:val="00793A76"/>
    <w:rsid w:val="00794D99"/>
    <w:rsid w:val="007A04B1"/>
    <w:rsid w:val="007A16FA"/>
    <w:rsid w:val="007A3908"/>
    <w:rsid w:val="007A3DB5"/>
    <w:rsid w:val="007A527B"/>
    <w:rsid w:val="007A5CB8"/>
    <w:rsid w:val="007A7F36"/>
    <w:rsid w:val="007B3E92"/>
    <w:rsid w:val="007B4BB7"/>
    <w:rsid w:val="007B66F7"/>
    <w:rsid w:val="007B7B24"/>
    <w:rsid w:val="007C4235"/>
    <w:rsid w:val="007C4AEF"/>
    <w:rsid w:val="007C5DEC"/>
    <w:rsid w:val="007C6391"/>
    <w:rsid w:val="007C6E08"/>
    <w:rsid w:val="007C73EC"/>
    <w:rsid w:val="007C7E08"/>
    <w:rsid w:val="007D0879"/>
    <w:rsid w:val="007D16A9"/>
    <w:rsid w:val="007D2858"/>
    <w:rsid w:val="007D3AEA"/>
    <w:rsid w:val="007D3E40"/>
    <w:rsid w:val="007D4375"/>
    <w:rsid w:val="007D5CB4"/>
    <w:rsid w:val="007D6E65"/>
    <w:rsid w:val="007D6E8C"/>
    <w:rsid w:val="007D6FDB"/>
    <w:rsid w:val="007D7486"/>
    <w:rsid w:val="007D7DD8"/>
    <w:rsid w:val="007E0F56"/>
    <w:rsid w:val="007E1F73"/>
    <w:rsid w:val="007E2895"/>
    <w:rsid w:val="007E2CE9"/>
    <w:rsid w:val="007E36C9"/>
    <w:rsid w:val="007E69A1"/>
    <w:rsid w:val="007F05DF"/>
    <w:rsid w:val="007F1A6A"/>
    <w:rsid w:val="007F1F43"/>
    <w:rsid w:val="007F2333"/>
    <w:rsid w:val="007F3DF9"/>
    <w:rsid w:val="007F44B1"/>
    <w:rsid w:val="007F4990"/>
    <w:rsid w:val="007F4F4B"/>
    <w:rsid w:val="007F5D20"/>
    <w:rsid w:val="007F71E8"/>
    <w:rsid w:val="007F7EF0"/>
    <w:rsid w:val="0080186B"/>
    <w:rsid w:val="008034AD"/>
    <w:rsid w:val="008038E5"/>
    <w:rsid w:val="00807D52"/>
    <w:rsid w:val="00807DB9"/>
    <w:rsid w:val="00812C90"/>
    <w:rsid w:val="00817225"/>
    <w:rsid w:val="008229B7"/>
    <w:rsid w:val="00822B3A"/>
    <w:rsid w:val="0082514C"/>
    <w:rsid w:val="008266FA"/>
    <w:rsid w:val="00826A0A"/>
    <w:rsid w:val="00830E92"/>
    <w:rsid w:val="00831054"/>
    <w:rsid w:val="008366F2"/>
    <w:rsid w:val="00847E6F"/>
    <w:rsid w:val="00850071"/>
    <w:rsid w:val="0085034E"/>
    <w:rsid w:val="008537B7"/>
    <w:rsid w:val="008543E9"/>
    <w:rsid w:val="00860497"/>
    <w:rsid w:val="00861910"/>
    <w:rsid w:val="00862E50"/>
    <w:rsid w:val="00863877"/>
    <w:rsid w:val="00867A09"/>
    <w:rsid w:val="00871FFB"/>
    <w:rsid w:val="00872930"/>
    <w:rsid w:val="00873D9D"/>
    <w:rsid w:val="00875B90"/>
    <w:rsid w:val="00875C0D"/>
    <w:rsid w:val="00877D11"/>
    <w:rsid w:val="008801AD"/>
    <w:rsid w:val="00881602"/>
    <w:rsid w:val="008823D0"/>
    <w:rsid w:val="008826D4"/>
    <w:rsid w:val="00883FDB"/>
    <w:rsid w:val="00884D36"/>
    <w:rsid w:val="00886AEE"/>
    <w:rsid w:val="00891B4B"/>
    <w:rsid w:val="0089218B"/>
    <w:rsid w:val="008935EF"/>
    <w:rsid w:val="0089516C"/>
    <w:rsid w:val="008A12B0"/>
    <w:rsid w:val="008A14F7"/>
    <w:rsid w:val="008A1ABB"/>
    <w:rsid w:val="008A4931"/>
    <w:rsid w:val="008A735B"/>
    <w:rsid w:val="008B28BD"/>
    <w:rsid w:val="008B351E"/>
    <w:rsid w:val="008B37C2"/>
    <w:rsid w:val="008B3EAB"/>
    <w:rsid w:val="008C1180"/>
    <w:rsid w:val="008C4A7B"/>
    <w:rsid w:val="008D0531"/>
    <w:rsid w:val="008D309B"/>
    <w:rsid w:val="008D4BC6"/>
    <w:rsid w:val="008D7303"/>
    <w:rsid w:val="008E0078"/>
    <w:rsid w:val="008E039B"/>
    <w:rsid w:val="008E2FC6"/>
    <w:rsid w:val="008E54FE"/>
    <w:rsid w:val="008E5548"/>
    <w:rsid w:val="008E5F44"/>
    <w:rsid w:val="008E6451"/>
    <w:rsid w:val="008F20A2"/>
    <w:rsid w:val="008F25CD"/>
    <w:rsid w:val="008F3F53"/>
    <w:rsid w:val="0090215B"/>
    <w:rsid w:val="00902A1A"/>
    <w:rsid w:val="00904010"/>
    <w:rsid w:val="00905238"/>
    <w:rsid w:val="00905406"/>
    <w:rsid w:val="009055E9"/>
    <w:rsid w:val="009056C6"/>
    <w:rsid w:val="00905CF6"/>
    <w:rsid w:val="009065FD"/>
    <w:rsid w:val="00907041"/>
    <w:rsid w:val="00907657"/>
    <w:rsid w:val="00910B8D"/>
    <w:rsid w:val="00910C79"/>
    <w:rsid w:val="00915DDC"/>
    <w:rsid w:val="00916987"/>
    <w:rsid w:val="0092000F"/>
    <w:rsid w:val="00920787"/>
    <w:rsid w:val="00920A61"/>
    <w:rsid w:val="00922AFA"/>
    <w:rsid w:val="00926495"/>
    <w:rsid w:val="00926A52"/>
    <w:rsid w:val="00930C85"/>
    <w:rsid w:val="0093148C"/>
    <w:rsid w:val="0093280E"/>
    <w:rsid w:val="0093323E"/>
    <w:rsid w:val="00933A29"/>
    <w:rsid w:val="0093466C"/>
    <w:rsid w:val="0093595D"/>
    <w:rsid w:val="00937AEB"/>
    <w:rsid w:val="009439EC"/>
    <w:rsid w:val="00945EE8"/>
    <w:rsid w:val="00946556"/>
    <w:rsid w:val="00947163"/>
    <w:rsid w:val="009473E6"/>
    <w:rsid w:val="00951443"/>
    <w:rsid w:val="00952BFC"/>
    <w:rsid w:val="0095584D"/>
    <w:rsid w:val="00955BD9"/>
    <w:rsid w:val="00957A58"/>
    <w:rsid w:val="00962567"/>
    <w:rsid w:val="009625B7"/>
    <w:rsid w:val="00963FAA"/>
    <w:rsid w:val="00964F16"/>
    <w:rsid w:val="00966C2D"/>
    <w:rsid w:val="00966E16"/>
    <w:rsid w:val="00970E6E"/>
    <w:rsid w:val="00972016"/>
    <w:rsid w:val="0097417E"/>
    <w:rsid w:val="0097459E"/>
    <w:rsid w:val="00981EB5"/>
    <w:rsid w:val="00983ABA"/>
    <w:rsid w:val="00984310"/>
    <w:rsid w:val="00984BC5"/>
    <w:rsid w:val="009857EE"/>
    <w:rsid w:val="00985DE6"/>
    <w:rsid w:val="009862F9"/>
    <w:rsid w:val="0098639E"/>
    <w:rsid w:val="00992488"/>
    <w:rsid w:val="00992AFA"/>
    <w:rsid w:val="00992F64"/>
    <w:rsid w:val="00992F87"/>
    <w:rsid w:val="00993657"/>
    <w:rsid w:val="00993E87"/>
    <w:rsid w:val="0099489C"/>
    <w:rsid w:val="00996502"/>
    <w:rsid w:val="009A201D"/>
    <w:rsid w:val="009A21C0"/>
    <w:rsid w:val="009A4690"/>
    <w:rsid w:val="009A4FA2"/>
    <w:rsid w:val="009B0FC9"/>
    <w:rsid w:val="009B1C5B"/>
    <w:rsid w:val="009B4045"/>
    <w:rsid w:val="009B5A87"/>
    <w:rsid w:val="009B66C9"/>
    <w:rsid w:val="009B6D88"/>
    <w:rsid w:val="009B7B89"/>
    <w:rsid w:val="009C0F2F"/>
    <w:rsid w:val="009C1F53"/>
    <w:rsid w:val="009C22C1"/>
    <w:rsid w:val="009D0C2D"/>
    <w:rsid w:val="009D2104"/>
    <w:rsid w:val="009D3588"/>
    <w:rsid w:val="009D7D7C"/>
    <w:rsid w:val="009E0280"/>
    <w:rsid w:val="009E0FA1"/>
    <w:rsid w:val="009E2329"/>
    <w:rsid w:val="009E4319"/>
    <w:rsid w:val="009E5888"/>
    <w:rsid w:val="009E616D"/>
    <w:rsid w:val="009E69BF"/>
    <w:rsid w:val="009E7FE9"/>
    <w:rsid w:val="009F2029"/>
    <w:rsid w:val="009F6203"/>
    <w:rsid w:val="009F6A3A"/>
    <w:rsid w:val="009F795B"/>
    <w:rsid w:val="009F7C2C"/>
    <w:rsid w:val="00A116FE"/>
    <w:rsid w:val="00A125A6"/>
    <w:rsid w:val="00A12D1B"/>
    <w:rsid w:val="00A1345B"/>
    <w:rsid w:val="00A16BF6"/>
    <w:rsid w:val="00A206F1"/>
    <w:rsid w:val="00A2132F"/>
    <w:rsid w:val="00A21FFB"/>
    <w:rsid w:val="00A2226A"/>
    <w:rsid w:val="00A25773"/>
    <w:rsid w:val="00A26FFF"/>
    <w:rsid w:val="00A27CA0"/>
    <w:rsid w:val="00A30FE1"/>
    <w:rsid w:val="00A32270"/>
    <w:rsid w:val="00A32E52"/>
    <w:rsid w:val="00A34102"/>
    <w:rsid w:val="00A34FF4"/>
    <w:rsid w:val="00A351F2"/>
    <w:rsid w:val="00A3617B"/>
    <w:rsid w:val="00A37A17"/>
    <w:rsid w:val="00A41C6E"/>
    <w:rsid w:val="00A4266E"/>
    <w:rsid w:val="00A42948"/>
    <w:rsid w:val="00A429F5"/>
    <w:rsid w:val="00A42F96"/>
    <w:rsid w:val="00A43B98"/>
    <w:rsid w:val="00A44851"/>
    <w:rsid w:val="00A448DE"/>
    <w:rsid w:val="00A44D24"/>
    <w:rsid w:val="00A5002B"/>
    <w:rsid w:val="00A515ED"/>
    <w:rsid w:val="00A51670"/>
    <w:rsid w:val="00A53BB7"/>
    <w:rsid w:val="00A5559B"/>
    <w:rsid w:val="00A57122"/>
    <w:rsid w:val="00A6153D"/>
    <w:rsid w:val="00A62A26"/>
    <w:rsid w:val="00A62CFC"/>
    <w:rsid w:val="00A63140"/>
    <w:rsid w:val="00A64285"/>
    <w:rsid w:val="00A64372"/>
    <w:rsid w:val="00A64609"/>
    <w:rsid w:val="00A65255"/>
    <w:rsid w:val="00A6701D"/>
    <w:rsid w:val="00A719F5"/>
    <w:rsid w:val="00A71A19"/>
    <w:rsid w:val="00A732F7"/>
    <w:rsid w:val="00A77F9B"/>
    <w:rsid w:val="00A81689"/>
    <w:rsid w:val="00A81981"/>
    <w:rsid w:val="00A82869"/>
    <w:rsid w:val="00A82912"/>
    <w:rsid w:val="00A82D3E"/>
    <w:rsid w:val="00A85253"/>
    <w:rsid w:val="00A863D9"/>
    <w:rsid w:val="00A867AF"/>
    <w:rsid w:val="00A90CB5"/>
    <w:rsid w:val="00A9184E"/>
    <w:rsid w:val="00A91BA2"/>
    <w:rsid w:val="00A929CF"/>
    <w:rsid w:val="00A93FC1"/>
    <w:rsid w:val="00A959EA"/>
    <w:rsid w:val="00A95CC7"/>
    <w:rsid w:val="00A96BCB"/>
    <w:rsid w:val="00A97DF8"/>
    <w:rsid w:val="00A97E00"/>
    <w:rsid w:val="00AA00AE"/>
    <w:rsid w:val="00AA06E3"/>
    <w:rsid w:val="00AA0E39"/>
    <w:rsid w:val="00AA3DE3"/>
    <w:rsid w:val="00AA49E7"/>
    <w:rsid w:val="00AA7A92"/>
    <w:rsid w:val="00AB1E9E"/>
    <w:rsid w:val="00AB2577"/>
    <w:rsid w:val="00AB41B8"/>
    <w:rsid w:val="00AB49F9"/>
    <w:rsid w:val="00AB58B6"/>
    <w:rsid w:val="00AB709F"/>
    <w:rsid w:val="00AC0592"/>
    <w:rsid w:val="00AC05DB"/>
    <w:rsid w:val="00AC1EBF"/>
    <w:rsid w:val="00AC2EC6"/>
    <w:rsid w:val="00AD2F78"/>
    <w:rsid w:val="00AD31AA"/>
    <w:rsid w:val="00AD5893"/>
    <w:rsid w:val="00AD7472"/>
    <w:rsid w:val="00AE131C"/>
    <w:rsid w:val="00AE15FD"/>
    <w:rsid w:val="00AE37AA"/>
    <w:rsid w:val="00AE392E"/>
    <w:rsid w:val="00AE434E"/>
    <w:rsid w:val="00AE4898"/>
    <w:rsid w:val="00AE4F2B"/>
    <w:rsid w:val="00AE6DF8"/>
    <w:rsid w:val="00AF029A"/>
    <w:rsid w:val="00AF0448"/>
    <w:rsid w:val="00AF2DAF"/>
    <w:rsid w:val="00AF37D0"/>
    <w:rsid w:val="00AF624C"/>
    <w:rsid w:val="00AF698A"/>
    <w:rsid w:val="00B00A31"/>
    <w:rsid w:val="00B02F24"/>
    <w:rsid w:val="00B03236"/>
    <w:rsid w:val="00B045EE"/>
    <w:rsid w:val="00B04DE5"/>
    <w:rsid w:val="00B060FC"/>
    <w:rsid w:val="00B06FB9"/>
    <w:rsid w:val="00B07CCE"/>
    <w:rsid w:val="00B10F68"/>
    <w:rsid w:val="00B12A61"/>
    <w:rsid w:val="00B2033F"/>
    <w:rsid w:val="00B241ED"/>
    <w:rsid w:val="00B32582"/>
    <w:rsid w:val="00B37C7F"/>
    <w:rsid w:val="00B37F0B"/>
    <w:rsid w:val="00B41794"/>
    <w:rsid w:val="00B41C73"/>
    <w:rsid w:val="00B420F6"/>
    <w:rsid w:val="00B47535"/>
    <w:rsid w:val="00B50444"/>
    <w:rsid w:val="00B51F17"/>
    <w:rsid w:val="00B5203C"/>
    <w:rsid w:val="00B52E1B"/>
    <w:rsid w:val="00B57209"/>
    <w:rsid w:val="00B62208"/>
    <w:rsid w:val="00B6290F"/>
    <w:rsid w:val="00B62B3D"/>
    <w:rsid w:val="00B62F58"/>
    <w:rsid w:val="00B63330"/>
    <w:rsid w:val="00B63971"/>
    <w:rsid w:val="00B6485F"/>
    <w:rsid w:val="00B64D07"/>
    <w:rsid w:val="00B65686"/>
    <w:rsid w:val="00B71F53"/>
    <w:rsid w:val="00B74CF1"/>
    <w:rsid w:val="00B76978"/>
    <w:rsid w:val="00B77427"/>
    <w:rsid w:val="00B77A35"/>
    <w:rsid w:val="00B80B1F"/>
    <w:rsid w:val="00B81C03"/>
    <w:rsid w:val="00B82786"/>
    <w:rsid w:val="00B86E10"/>
    <w:rsid w:val="00B87255"/>
    <w:rsid w:val="00B87DA4"/>
    <w:rsid w:val="00B9077F"/>
    <w:rsid w:val="00B90AD0"/>
    <w:rsid w:val="00B91588"/>
    <w:rsid w:val="00B91AF1"/>
    <w:rsid w:val="00B92652"/>
    <w:rsid w:val="00B93647"/>
    <w:rsid w:val="00B94033"/>
    <w:rsid w:val="00B95902"/>
    <w:rsid w:val="00BA0788"/>
    <w:rsid w:val="00BA1588"/>
    <w:rsid w:val="00BA2084"/>
    <w:rsid w:val="00BA5316"/>
    <w:rsid w:val="00BB074B"/>
    <w:rsid w:val="00BB1D20"/>
    <w:rsid w:val="00BB214F"/>
    <w:rsid w:val="00BB2F8D"/>
    <w:rsid w:val="00BB3964"/>
    <w:rsid w:val="00BB446D"/>
    <w:rsid w:val="00BB549D"/>
    <w:rsid w:val="00BB5827"/>
    <w:rsid w:val="00BB5A62"/>
    <w:rsid w:val="00BB6891"/>
    <w:rsid w:val="00BB7BED"/>
    <w:rsid w:val="00BC06D3"/>
    <w:rsid w:val="00BC2022"/>
    <w:rsid w:val="00BC2CFB"/>
    <w:rsid w:val="00BC6A0D"/>
    <w:rsid w:val="00BD01B4"/>
    <w:rsid w:val="00BD09A1"/>
    <w:rsid w:val="00BD124B"/>
    <w:rsid w:val="00BD146A"/>
    <w:rsid w:val="00BD2C96"/>
    <w:rsid w:val="00BD3E5A"/>
    <w:rsid w:val="00BD4554"/>
    <w:rsid w:val="00BD5A75"/>
    <w:rsid w:val="00BD5D94"/>
    <w:rsid w:val="00BD6972"/>
    <w:rsid w:val="00BD7190"/>
    <w:rsid w:val="00BD7531"/>
    <w:rsid w:val="00BE21F4"/>
    <w:rsid w:val="00BE255C"/>
    <w:rsid w:val="00BE425F"/>
    <w:rsid w:val="00BE520E"/>
    <w:rsid w:val="00BE61AE"/>
    <w:rsid w:val="00BF19B7"/>
    <w:rsid w:val="00BF41C0"/>
    <w:rsid w:val="00BF477A"/>
    <w:rsid w:val="00BF4E1C"/>
    <w:rsid w:val="00C01065"/>
    <w:rsid w:val="00C027B2"/>
    <w:rsid w:val="00C03305"/>
    <w:rsid w:val="00C04A11"/>
    <w:rsid w:val="00C05668"/>
    <w:rsid w:val="00C06DDF"/>
    <w:rsid w:val="00C07E2F"/>
    <w:rsid w:val="00C10339"/>
    <w:rsid w:val="00C10EF4"/>
    <w:rsid w:val="00C11256"/>
    <w:rsid w:val="00C12681"/>
    <w:rsid w:val="00C1365B"/>
    <w:rsid w:val="00C14388"/>
    <w:rsid w:val="00C14F56"/>
    <w:rsid w:val="00C159E9"/>
    <w:rsid w:val="00C170CF"/>
    <w:rsid w:val="00C20457"/>
    <w:rsid w:val="00C224D8"/>
    <w:rsid w:val="00C25364"/>
    <w:rsid w:val="00C258A5"/>
    <w:rsid w:val="00C275E9"/>
    <w:rsid w:val="00C31810"/>
    <w:rsid w:val="00C31BEA"/>
    <w:rsid w:val="00C32DE3"/>
    <w:rsid w:val="00C3487B"/>
    <w:rsid w:val="00C34B35"/>
    <w:rsid w:val="00C34CB2"/>
    <w:rsid w:val="00C3572A"/>
    <w:rsid w:val="00C36B0A"/>
    <w:rsid w:val="00C373D0"/>
    <w:rsid w:val="00C420E4"/>
    <w:rsid w:val="00C44659"/>
    <w:rsid w:val="00C448DA"/>
    <w:rsid w:val="00C44D70"/>
    <w:rsid w:val="00C45537"/>
    <w:rsid w:val="00C504D9"/>
    <w:rsid w:val="00C50DC2"/>
    <w:rsid w:val="00C50DFB"/>
    <w:rsid w:val="00C51B98"/>
    <w:rsid w:val="00C5271A"/>
    <w:rsid w:val="00C52E13"/>
    <w:rsid w:val="00C541F5"/>
    <w:rsid w:val="00C5459B"/>
    <w:rsid w:val="00C5605E"/>
    <w:rsid w:val="00C560BB"/>
    <w:rsid w:val="00C60AB7"/>
    <w:rsid w:val="00C61786"/>
    <w:rsid w:val="00C6205F"/>
    <w:rsid w:val="00C63A8A"/>
    <w:rsid w:val="00C6428A"/>
    <w:rsid w:val="00C65C9C"/>
    <w:rsid w:val="00C66973"/>
    <w:rsid w:val="00C66E8C"/>
    <w:rsid w:val="00C703E8"/>
    <w:rsid w:val="00C756FB"/>
    <w:rsid w:val="00C83A2A"/>
    <w:rsid w:val="00C863DF"/>
    <w:rsid w:val="00C8716C"/>
    <w:rsid w:val="00C87677"/>
    <w:rsid w:val="00C90597"/>
    <w:rsid w:val="00C92481"/>
    <w:rsid w:val="00C94077"/>
    <w:rsid w:val="00CA0BD9"/>
    <w:rsid w:val="00CA2D08"/>
    <w:rsid w:val="00CA38B8"/>
    <w:rsid w:val="00CA4074"/>
    <w:rsid w:val="00CA5983"/>
    <w:rsid w:val="00CA7446"/>
    <w:rsid w:val="00CA760C"/>
    <w:rsid w:val="00CB47F3"/>
    <w:rsid w:val="00CB492A"/>
    <w:rsid w:val="00CB51EC"/>
    <w:rsid w:val="00CB570E"/>
    <w:rsid w:val="00CB717D"/>
    <w:rsid w:val="00CC26A9"/>
    <w:rsid w:val="00CC2F9F"/>
    <w:rsid w:val="00CC494C"/>
    <w:rsid w:val="00CC6042"/>
    <w:rsid w:val="00CC61FC"/>
    <w:rsid w:val="00CD1D64"/>
    <w:rsid w:val="00CD487B"/>
    <w:rsid w:val="00CD5659"/>
    <w:rsid w:val="00CD5BF6"/>
    <w:rsid w:val="00CD6072"/>
    <w:rsid w:val="00CE0E52"/>
    <w:rsid w:val="00CE1A60"/>
    <w:rsid w:val="00CE2FC9"/>
    <w:rsid w:val="00CE40F2"/>
    <w:rsid w:val="00CE5D58"/>
    <w:rsid w:val="00CE6072"/>
    <w:rsid w:val="00CE67D3"/>
    <w:rsid w:val="00CE6F27"/>
    <w:rsid w:val="00CF07C5"/>
    <w:rsid w:val="00CF1CB4"/>
    <w:rsid w:val="00CF2BA4"/>
    <w:rsid w:val="00CF3836"/>
    <w:rsid w:val="00CF453B"/>
    <w:rsid w:val="00CF4C17"/>
    <w:rsid w:val="00CF5AB2"/>
    <w:rsid w:val="00CF63AC"/>
    <w:rsid w:val="00CF6D41"/>
    <w:rsid w:val="00D02BEA"/>
    <w:rsid w:val="00D0335D"/>
    <w:rsid w:val="00D04E61"/>
    <w:rsid w:val="00D05882"/>
    <w:rsid w:val="00D1020E"/>
    <w:rsid w:val="00D1052D"/>
    <w:rsid w:val="00D13A06"/>
    <w:rsid w:val="00D13AAE"/>
    <w:rsid w:val="00D159BB"/>
    <w:rsid w:val="00D15D39"/>
    <w:rsid w:val="00D163F8"/>
    <w:rsid w:val="00D167D1"/>
    <w:rsid w:val="00D20FA8"/>
    <w:rsid w:val="00D215BF"/>
    <w:rsid w:val="00D21F94"/>
    <w:rsid w:val="00D22C46"/>
    <w:rsid w:val="00D254B7"/>
    <w:rsid w:val="00D2689B"/>
    <w:rsid w:val="00D26C4A"/>
    <w:rsid w:val="00D26D74"/>
    <w:rsid w:val="00D309C0"/>
    <w:rsid w:val="00D30AD1"/>
    <w:rsid w:val="00D3104F"/>
    <w:rsid w:val="00D32E49"/>
    <w:rsid w:val="00D33388"/>
    <w:rsid w:val="00D354BD"/>
    <w:rsid w:val="00D36059"/>
    <w:rsid w:val="00D37793"/>
    <w:rsid w:val="00D403F2"/>
    <w:rsid w:val="00D40F16"/>
    <w:rsid w:val="00D4106E"/>
    <w:rsid w:val="00D41147"/>
    <w:rsid w:val="00D413F5"/>
    <w:rsid w:val="00D41F64"/>
    <w:rsid w:val="00D46C79"/>
    <w:rsid w:val="00D471EB"/>
    <w:rsid w:val="00D50283"/>
    <w:rsid w:val="00D515C1"/>
    <w:rsid w:val="00D51DC0"/>
    <w:rsid w:val="00D54B74"/>
    <w:rsid w:val="00D5572B"/>
    <w:rsid w:val="00D5602A"/>
    <w:rsid w:val="00D57B5F"/>
    <w:rsid w:val="00D61446"/>
    <w:rsid w:val="00D61665"/>
    <w:rsid w:val="00D616E4"/>
    <w:rsid w:val="00D6215A"/>
    <w:rsid w:val="00D626DA"/>
    <w:rsid w:val="00D63445"/>
    <w:rsid w:val="00D63A59"/>
    <w:rsid w:val="00D64C7C"/>
    <w:rsid w:val="00D656B9"/>
    <w:rsid w:val="00D71321"/>
    <w:rsid w:val="00D72A28"/>
    <w:rsid w:val="00D747B9"/>
    <w:rsid w:val="00D75BE3"/>
    <w:rsid w:val="00D82994"/>
    <w:rsid w:val="00D82C3F"/>
    <w:rsid w:val="00D848F0"/>
    <w:rsid w:val="00D86AE6"/>
    <w:rsid w:val="00D876CE"/>
    <w:rsid w:val="00D879E6"/>
    <w:rsid w:val="00D910F3"/>
    <w:rsid w:val="00D91CEF"/>
    <w:rsid w:val="00D97538"/>
    <w:rsid w:val="00DA2456"/>
    <w:rsid w:val="00DA709A"/>
    <w:rsid w:val="00DA7223"/>
    <w:rsid w:val="00DB058A"/>
    <w:rsid w:val="00DB20A0"/>
    <w:rsid w:val="00DB6EB8"/>
    <w:rsid w:val="00DB7A05"/>
    <w:rsid w:val="00DC1CDA"/>
    <w:rsid w:val="00DC2153"/>
    <w:rsid w:val="00DC236A"/>
    <w:rsid w:val="00DC331A"/>
    <w:rsid w:val="00DD0067"/>
    <w:rsid w:val="00DD0B44"/>
    <w:rsid w:val="00DD2658"/>
    <w:rsid w:val="00DE351C"/>
    <w:rsid w:val="00DE6543"/>
    <w:rsid w:val="00DE6813"/>
    <w:rsid w:val="00DE7A0F"/>
    <w:rsid w:val="00DF2264"/>
    <w:rsid w:val="00DF3A5F"/>
    <w:rsid w:val="00E0225C"/>
    <w:rsid w:val="00E048C7"/>
    <w:rsid w:val="00E0614B"/>
    <w:rsid w:val="00E07A69"/>
    <w:rsid w:val="00E10D64"/>
    <w:rsid w:val="00E11023"/>
    <w:rsid w:val="00E125B4"/>
    <w:rsid w:val="00E13FB8"/>
    <w:rsid w:val="00E16231"/>
    <w:rsid w:val="00E209C1"/>
    <w:rsid w:val="00E230B0"/>
    <w:rsid w:val="00E26825"/>
    <w:rsid w:val="00E310B3"/>
    <w:rsid w:val="00E3131D"/>
    <w:rsid w:val="00E31F6E"/>
    <w:rsid w:val="00E32FD2"/>
    <w:rsid w:val="00E366C9"/>
    <w:rsid w:val="00E36A50"/>
    <w:rsid w:val="00E372D3"/>
    <w:rsid w:val="00E410F0"/>
    <w:rsid w:val="00E42C67"/>
    <w:rsid w:val="00E4372F"/>
    <w:rsid w:val="00E45163"/>
    <w:rsid w:val="00E45F0E"/>
    <w:rsid w:val="00E45F17"/>
    <w:rsid w:val="00E461FB"/>
    <w:rsid w:val="00E46AA7"/>
    <w:rsid w:val="00E46ABE"/>
    <w:rsid w:val="00E50ED4"/>
    <w:rsid w:val="00E5192F"/>
    <w:rsid w:val="00E51C99"/>
    <w:rsid w:val="00E527FD"/>
    <w:rsid w:val="00E53505"/>
    <w:rsid w:val="00E5435D"/>
    <w:rsid w:val="00E57735"/>
    <w:rsid w:val="00E62603"/>
    <w:rsid w:val="00E6276B"/>
    <w:rsid w:val="00E631D4"/>
    <w:rsid w:val="00E65CDF"/>
    <w:rsid w:val="00E712F4"/>
    <w:rsid w:val="00E71EA1"/>
    <w:rsid w:val="00E731DD"/>
    <w:rsid w:val="00E761FB"/>
    <w:rsid w:val="00E77C9A"/>
    <w:rsid w:val="00E801BD"/>
    <w:rsid w:val="00E80870"/>
    <w:rsid w:val="00E81A4C"/>
    <w:rsid w:val="00E8253B"/>
    <w:rsid w:val="00E83851"/>
    <w:rsid w:val="00E845E5"/>
    <w:rsid w:val="00E850AB"/>
    <w:rsid w:val="00E8692E"/>
    <w:rsid w:val="00E86C53"/>
    <w:rsid w:val="00E90D86"/>
    <w:rsid w:val="00E918BD"/>
    <w:rsid w:val="00E91E81"/>
    <w:rsid w:val="00E928B9"/>
    <w:rsid w:val="00E938EF"/>
    <w:rsid w:val="00E94D0A"/>
    <w:rsid w:val="00E94F9E"/>
    <w:rsid w:val="00E95710"/>
    <w:rsid w:val="00EA3E00"/>
    <w:rsid w:val="00EA408B"/>
    <w:rsid w:val="00EA5EFA"/>
    <w:rsid w:val="00EA6C06"/>
    <w:rsid w:val="00EB005D"/>
    <w:rsid w:val="00EB1053"/>
    <w:rsid w:val="00EB1A9E"/>
    <w:rsid w:val="00EB21DA"/>
    <w:rsid w:val="00EB6033"/>
    <w:rsid w:val="00EB60A6"/>
    <w:rsid w:val="00EB6E18"/>
    <w:rsid w:val="00EB7C05"/>
    <w:rsid w:val="00EC1598"/>
    <w:rsid w:val="00EC1DBF"/>
    <w:rsid w:val="00EC35B0"/>
    <w:rsid w:val="00EC3600"/>
    <w:rsid w:val="00EC5035"/>
    <w:rsid w:val="00ED2582"/>
    <w:rsid w:val="00ED2A94"/>
    <w:rsid w:val="00ED3A1A"/>
    <w:rsid w:val="00ED43AD"/>
    <w:rsid w:val="00ED4760"/>
    <w:rsid w:val="00ED4D38"/>
    <w:rsid w:val="00ED6990"/>
    <w:rsid w:val="00EE108E"/>
    <w:rsid w:val="00EE2FFB"/>
    <w:rsid w:val="00EE669B"/>
    <w:rsid w:val="00EE7A88"/>
    <w:rsid w:val="00EE7FF9"/>
    <w:rsid w:val="00EF0212"/>
    <w:rsid w:val="00EF0B84"/>
    <w:rsid w:val="00EF118D"/>
    <w:rsid w:val="00EF15FA"/>
    <w:rsid w:val="00EF550F"/>
    <w:rsid w:val="00EF5F87"/>
    <w:rsid w:val="00EF6537"/>
    <w:rsid w:val="00EF68B3"/>
    <w:rsid w:val="00F0039B"/>
    <w:rsid w:val="00F01811"/>
    <w:rsid w:val="00F047C9"/>
    <w:rsid w:val="00F05832"/>
    <w:rsid w:val="00F05D08"/>
    <w:rsid w:val="00F06F4A"/>
    <w:rsid w:val="00F0762F"/>
    <w:rsid w:val="00F108C4"/>
    <w:rsid w:val="00F16015"/>
    <w:rsid w:val="00F17F90"/>
    <w:rsid w:val="00F253E0"/>
    <w:rsid w:val="00F25AF9"/>
    <w:rsid w:val="00F262E6"/>
    <w:rsid w:val="00F26670"/>
    <w:rsid w:val="00F275BF"/>
    <w:rsid w:val="00F32E63"/>
    <w:rsid w:val="00F32FBF"/>
    <w:rsid w:val="00F34516"/>
    <w:rsid w:val="00F34531"/>
    <w:rsid w:val="00F365BD"/>
    <w:rsid w:val="00F3685D"/>
    <w:rsid w:val="00F373AD"/>
    <w:rsid w:val="00F379CB"/>
    <w:rsid w:val="00F37A5D"/>
    <w:rsid w:val="00F37F84"/>
    <w:rsid w:val="00F41989"/>
    <w:rsid w:val="00F43ED7"/>
    <w:rsid w:val="00F475AC"/>
    <w:rsid w:val="00F50EC4"/>
    <w:rsid w:val="00F51EBF"/>
    <w:rsid w:val="00F526E4"/>
    <w:rsid w:val="00F5289E"/>
    <w:rsid w:val="00F53CA5"/>
    <w:rsid w:val="00F54B27"/>
    <w:rsid w:val="00F563A2"/>
    <w:rsid w:val="00F57F7A"/>
    <w:rsid w:val="00F60C15"/>
    <w:rsid w:val="00F616E7"/>
    <w:rsid w:val="00F61E10"/>
    <w:rsid w:val="00F61E26"/>
    <w:rsid w:val="00F62CA4"/>
    <w:rsid w:val="00F64DF2"/>
    <w:rsid w:val="00F64E3B"/>
    <w:rsid w:val="00F65197"/>
    <w:rsid w:val="00F658C5"/>
    <w:rsid w:val="00F6783D"/>
    <w:rsid w:val="00F67C97"/>
    <w:rsid w:val="00F67E18"/>
    <w:rsid w:val="00F7072A"/>
    <w:rsid w:val="00F71344"/>
    <w:rsid w:val="00F71D73"/>
    <w:rsid w:val="00F729A3"/>
    <w:rsid w:val="00F75574"/>
    <w:rsid w:val="00F761FD"/>
    <w:rsid w:val="00F76630"/>
    <w:rsid w:val="00F77CB7"/>
    <w:rsid w:val="00F8441B"/>
    <w:rsid w:val="00F856AB"/>
    <w:rsid w:val="00F867B7"/>
    <w:rsid w:val="00F8696D"/>
    <w:rsid w:val="00F86B2A"/>
    <w:rsid w:val="00F87D28"/>
    <w:rsid w:val="00F90DBA"/>
    <w:rsid w:val="00F9106E"/>
    <w:rsid w:val="00F917CE"/>
    <w:rsid w:val="00F925E8"/>
    <w:rsid w:val="00F93787"/>
    <w:rsid w:val="00F94BDB"/>
    <w:rsid w:val="00F977E4"/>
    <w:rsid w:val="00F97A83"/>
    <w:rsid w:val="00FA4991"/>
    <w:rsid w:val="00FA580C"/>
    <w:rsid w:val="00FA63FF"/>
    <w:rsid w:val="00FA7028"/>
    <w:rsid w:val="00FB199B"/>
    <w:rsid w:val="00FB35F8"/>
    <w:rsid w:val="00FB3AFC"/>
    <w:rsid w:val="00FB520A"/>
    <w:rsid w:val="00FB7100"/>
    <w:rsid w:val="00FB7A22"/>
    <w:rsid w:val="00FC04F6"/>
    <w:rsid w:val="00FC1F83"/>
    <w:rsid w:val="00FC2382"/>
    <w:rsid w:val="00FC6035"/>
    <w:rsid w:val="00FD0B8F"/>
    <w:rsid w:val="00FD0F82"/>
    <w:rsid w:val="00FD296B"/>
    <w:rsid w:val="00FD368A"/>
    <w:rsid w:val="00FD4090"/>
    <w:rsid w:val="00FD772F"/>
    <w:rsid w:val="00FE1182"/>
    <w:rsid w:val="00FE1E51"/>
    <w:rsid w:val="00FE34C8"/>
    <w:rsid w:val="00FE5FCC"/>
    <w:rsid w:val="00FE631A"/>
    <w:rsid w:val="00FF0F07"/>
    <w:rsid w:val="00FF0F58"/>
    <w:rsid w:val="00FF18E8"/>
    <w:rsid w:val="00FF2D60"/>
    <w:rsid w:val="00FF622A"/>
    <w:rsid w:val="00FF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2632D"/>
  <w15:chartTrackingRefBased/>
  <w15:docId w15:val="{5ECC01DA-5641-45B1-85CA-7D7E3DDF4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Sample" w:semiHidden="1" w:unhideWhenUsed="1"/>
    <w:lsdException w:name="No Lis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B7B89"/>
    <w:pPr>
      <w:tabs>
        <w:tab w:val="left" w:pos="567"/>
        <w:tab w:val="left" w:pos="1134"/>
      </w:tabs>
      <w:suppressAutoHyphens/>
      <w:spacing w:before="120" w:line="360" w:lineRule="auto"/>
      <w:jc w:val="both"/>
    </w:pPr>
    <w:rPr>
      <w:rFonts w:ascii="DIN-Regular" w:hAnsi="DIN-Regular"/>
      <w:sz w:val="22"/>
      <w:szCs w:val="22"/>
      <w:lang w:eastAsia="ar-SA"/>
    </w:rPr>
  </w:style>
  <w:style w:type="paragraph" w:styleId="Heading1">
    <w:name w:val="heading 1"/>
    <w:basedOn w:val="Normal"/>
    <w:next w:val="Normal"/>
    <w:qFormat/>
    <w:rsid w:val="00351000"/>
    <w:pPr>
      <w:keepNext/>
      <w:pageBreakBefore/>
      <w:numPr>
        <w:numId w:val="1"/>
      </w:numPr>
      <w:tabs>
        <w:tab w:val="clear" w:pos="1134"/>
      </w:tabs>
      <w:spacing w:before="960" w:after="60"/>
      <w:ind w:left="567" w:hanging="567"/>
      <w:jc w:val="left"/>
      <w:outlineLvl w:val="0"/>
    </w:pPr>
    <w:rPr>
      <w:rFonts w:ascii="Calibri" w:hAnsi="Calibri" w:cs="Calibri"/>
      <w:b/>
      <w:bCs/>
      <w:smallCaps/>
      <w:kern w:val="1"/>
      <w:sz w:val="32"/>
      <w:szCs w:val="32"/>
    </w:rPr>
  </w:style>
  <w:style w:type="paragraph" w:styleId="Heading2">
    <w:name w:val="heading 2"/>
    <w:basedOn w:val="BodyText"/>
    <w:next w:val="Normal"/>
    <w:qFormat/>
    <w:rsid w:val="00006314"/>
    <w:pPr>
      <w:numPr>
        <w:ilvl w:val="1"/>
        <w:numId w:val="1"/>
      </w:numPr>
      <w:tabs>
        <w:tab w:val="clear" w:pos="1134"/>
        <w:tab w:val="left" w:pos="993"/>
      </w:tabs>
      <w:spacing w:after="120" w:line="360" w:lineRule="auto"/>
      <w:outlineLvl w:val="1"/>
    </w:pPr>
    <w:rPr>
      <w:rFonts w:ascii="Calibri" w:hAnsi="Calibri" w:cs="Calibri"/>
      <w:b/>
      <w:sz w:val="24"/>
      <w:szCs w:val="24"/>
    </w:rPr>
  </w:style>
  <w:style w:type="paragraph" w:styleId="Heading3">
    <w:name w:val="heading 3"/>
    <w:basedOn w:val="Normal"/>
    <w:next w:val="Normal"/>
    <w:qFormat/>
    <w:rsid w:val="009B7B89"/>
    <w:pPr>
      <w:keepNext/>
      <w:spacing w:before="240" w:after="60"/>
      <w:jc w:val="left"/>
      <w:outlineLvl w:val="2"/>
    </w:pPr>
    <w:rPr>
      <w:rFonts w:cs="Arial"/>
      <w:bCs/>
      <w:sz w:val="24"/>
      <w:szCs w:val="24"/>
    </w:rPr>
  </w:style>
  <w:style w:type="paragraph" w:styleId="Heading4">
    <w:name w:val="heading 4"/>
    <w:basedOn w:val="Heading"/>
    <w:next w:val="BodyText"/>
    <w:qFormat/>
    <w:rsid w:val="009B7B89"/>
    <w:pPr>
      <w:tabs>
        <w:tab w:val="num" w:pos="1728"/>
      </w:tabs>
      <w:ind w:left="3456" w:hanging="648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BodyText"/>
    <w:qFormat/>
    <w:rsid w:val="009B7B89"/>
    <w:pPr>
      <w:tabs>
        <w:tab w:val="num" w:pos="2232"/>
      </w:tabs>
      <w:ind w:left="4464" w:hanging="792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rsid w:val="009B7B89"/>
    <w:pPr>
      <w:tabs>
        <w:tab w:val="num" w:pos="2736"/>
      </w:tabs>
      <w:ind w:left="5472" w:hanging="936"/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rsid w:val="009B7B89"/>
    <w:pPr>
      <w:tabs>
        <w:tab w:val="num" w:pos="3240"/>
      </w:tabs>
      <w:ind w:left="6480" w:hanging="1080"/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BodyText"/>
    <w:qFormat/>
    <w:rsid w:val="009B7B89"/>
    <w:pPr>
      <w:tabs>
        <w:tab w:val="num" w:pos="3744"/>
      </w:tabs>
      <w:ind w:left="7488" w:hanging="1224"/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BodyText"/>
    <w:qFormat/>
    <w:rsid w:val="009B7B89"/>
    <w:pPr>
      <w:tabs>
        <w:tab w:val="num" w:pos="4320"/>
      </w:tabs>
      <w:ind w:left="8640" w:hanging="1440"/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WW-DefaultParagraphFont1"/>
    <w:rsid w:val="009B7B89"/>
  </w:style>
  <w:style w:type="character" w:customStyle="1" w:styleId="NumberingSymbols">
    <w:name w:val="Numbering Symbols"/>
    <w:rsid w:val="009B7B89"/>
  </w:style>
  <w:style w:type="character" w:customStyle="1" w:styleId="Bullets">
    <w:name w:val="Bullets"/>
    <w:rsid w:val="009B7B89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uiPriority w:val="99"/>
    <w:rsid w:val="009B7B89"/>
    <w:rPr>
      <w:color w:val="0000FF"/>
      <w:u w:val="single"/>
    </w:rPr>
  </w:style>
  <w:style w:type="character" w:styleId="FollowedHyperlink">
    <w:name w:val="FollowedHyperlink"/>
    <w:rsid w:val="009B7B89"/>
    <w:rPr>
      <w:color w:val="800000"/>
      <w:u w:val="single"/>
    </w:rPr>
  </w:style>
  <w:style w:type="character" w:customStyle="1" w:styleId="WW8Num1z1">
    <w:name w:val="WW8Num1z1"/>
    <w:rsid w:val="009B7B89"/>
    <w:rPr>
      <w:rFonts w:ascii="DIN-Regular" w:hAnsi="DIN-Regular" w:cs="Courier New"/>
      <w:b/>
      <w:sz w:val="28"/>
    </w:rPr>
  </w:style>
  <w:style w:type="character" w:customStyle="1" w:styleId="WW8Num2z0">
    <w:name w:val="WW8Num2z0"/>
    <w:rsid w:val="009B7B89"/>
    <w:rPr>
      <w:rFonts w:ascii="Courier New" w:hAnsi="Courier New" w:cs="Courier New"/>
    </w:rPr>
  </w:style>
  <w:style w:type="character" w:customStyle="1" w:styleId="WW8Num3z0">
    <w:name w:val="WW8Num3z0"/>
    <w:rsid w:val="009B7B89"/>
    <w:rPr>
      <w:rFonts w:ascii="Verdana" w:hAnsi="Verdana"/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32"/>
      <w:szCs w:val="32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z1">
    <w:name w:val="WW8Num3z1"/>
    <w:rsid w:val="009B7B89"/>
    <w:rPr>
      <w:rFonts w:ascii="Verdana" w:hAnsi="Verdana"/>
      <w:b/>
      <w:bCs w:val="0"/>
      <w:i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28"/>
      <w:szCs w:val="28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z2">
    <w:name w:val="WW8Num3z2"/>
    <w:rsid w:val="009B7B89"/>
    <w:rPr>
      <w:rFonts w:ascii="DIN-Bold" w:hAnsi="DIN-Bold"/>
      <w:b w:val="0"/>
      <w:i w:val="0"/>
      <w:sz w:val="24"/>
      <w:szCs w:val="24"/>
    </w:rPr>
  </w:style>
  <w:style w:type="character" w:customStyle="1" w:styleId="WW8Num3z3">
    <w:name w:val="WW8Num3z3"/>
    <w:rsid w:val="009B7B89"/>
    <w:rPr>
      <w:b/>
      <w:i/>
    </w:rPr>
  </w:style>
  <w:style w:type="character" w:customStyle="1" w:styleId="WW8Num4z0">
    <w:name w:val="WW8Num4z0"/>
    <w:rsid w:val="009B7B89"/>
    <w:rPr>
      <w:rFonts w:ascii="Wingdings" w:hAnsi="Wingdings"/>
    </w:rPr>
  </w:style>
  <w:style w:type="character" w:customStyle="1" w:styleId="WW8Num4z1">
    <w:name w:val="WW8Num4z1"/>
    <w:rsid w:val="009B7B89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sid w:val="009B7B89"/>
    <w:rPr>
      <w:rFonts w:ascii="StarSymbol" w:hAnsi="StarSymbol" w:cs="StarSymbol"/>
      <w:sz w:val="18"/>
      <w:szCs w:val="18"/>
    </w:rPr>
  </w:style>
  <w:style w:type="character" w:customStyle="1" w:styleId="WW8Num4z3">
    <w:name w:val="WW8Num4z3"/>
    <w:rsid w:val="009B7B89"/>
    <w:rPr>
      <w:rFonts w:ascii="Wingdings" w:hAnsi="Wingdings" w:cs="StarSymbol"/>
      <w:sz w:val="18"/>
      <w:szCs w:val="18"/>
    </w:rPr>
  </w:style>
  <w:style w:type="character" w:customStyle="1" w:styleId="WW8Num5z0">
    <w:name w:val="WW8Num5z0"/>
    <w:rsid w:val="009B7B89"/>
    <w:rPr>
      <w:rFonts w:ascii="Symbol" w:hAnsi="Symbol" w:cs="StarSymbol"/>
      <w:sz w:val="18"/>
      <w:szCs w:val="18"/>
    </w:rPr>
  </w:style>
  <w:style w:type="character" w:customStyle="1" w:styleId="WW8Num6z0">
    <w:name w:val="WW8Num6z0"/>
    <w:rsid w:val="009B7B89"/>
    <w:rPr>
      <w:rFonts w:ascii="Symbol" w:hAnsi="Symbol" w:cs="StarSymbol"/>
      <w:sz w:val="18"/>
      <w:szCs w:val="18"/>
    </w:rPr>
  </w:style>
  <w:style w:type="character" w:customStyle="1" w:styleId="WW8Num6z1">
    <w:name w:val="WW8Num6z1"/>
    <w:rsid w:val="009B7B89"/>
    <w:rPr>
      <w:rFonts w:ascii="Wingdings 2" w:hAnsi="Wingdings 2" w:cs="StarSymbol"/>
      <w:sz w:val="18"/>
      <w:szCs w:val="18"/>
    </w:rPr>
  </w:style>
  <w:style w:type="character" w:customStyle="1" w:styleId="WW8Num6z2">
    <w:name w:val="WW8Num6z2"/>
    <w:rsid w:val="009B7B89"/>
    <w:rPr>
      <w:rFonts w:ascii="StarSymbol" w:hAnsi="StarSymbol" w:cs="StarSymbol"/>
      <w:sz w:val="18"/>
      <w:szCs w:val="18"/>
    </w:rPr>
  </w:style>
  <w:style w:type="character" w:customStyle="1" w:styleId="WW8Num7z0">
    <w:name w:val="WW8Num7z0"/>
    <w:rsid w:val="009B7B89"/>
    <w:rPr>
      <w:rFonts w:ascii="DIN-Regular" w:hAnsi="DIN-Regular"/>
      <w:b w:val="0"/>
      <w:i w:val="0"/>
      <w:sz w:val="32"/>
      <w:szCs w:val="32"/>
    </w:rPr>
  </w:style>
  <w:style w:type="character" w:customStyle="1" w:styleId="WW8Num7z1">
    <w:name w:val="WW8Num7z1"/>
    <w:rsid w:val="009B7B89"/>
    <w:rPr>
      <w:rFonts w:ascii="DIN-Bold" w:hAnsi="DIN-Bold"/>
      <w:b w:val="0"/>
      <w:i w:val="0"/>
      <w:sz w:val="28"/>
      <w:szCs w:val="28"/>
    </w:rPr>
  </w:style>
  <w:style w:type="character" w:customStyle="1" w:styleId="WW8Num8z0">
    <w:name w:val="WW8Num8z0"/>
    <w:rsid w:val="009B7B89"/>
    <w:rPr>
      <w:rFonts w:ascii="DIN-Regular" w:hAnsi="DIN-Regular"/>
      <w:b/>
      <w:i w:val="0"/>
      <w:sz w:val="32"/>
      <w:szCs w:val="32"/>
    </w:rPr>
  </w:style>
  <w:style w:type="character" w:customStyle="1" w:styleId="WW8Num9z2">
    <w:name w:val="WW8Num9z2"/>
    <w:rsid w:val="009B7B89"/>
    <w:rPr>
      <w:rFonts w:ascii="Symbol" w:hAnsi="Symbol"/>
      <w:b/>
      <w:i w:val="0"/>
      <w:sz w:val="32"/>
      <w:szCs w:val="32"/>
    </w:rPr>
  </w:style>
  <w:style w:type="character" w:customStyle="1" w:styleId="WW8Num10z0">
    <w:name w:val="WW8Num10z0"/>
    <w:rsid w:val="009B7B89"/>
    <w:rPr>
      <w:rFonts w:ascii="DIN-Bold" w:hAnsi="DIN-Bold"/>
      <w:b w:val="0"/>
      <w:i w:val="0"/>
      <w:sz w:val="32"/>
      <w:szCs w:val="28"/>
    </w:rPr>
  </w:style>
  <w:style w:type="character" w:customStyle="1" w:styleId="WW8Num11z0">
    <w:name w:val="WW8Num11z0"/>
    <w:rsid w:val="009B7B89"/>
    <w:rPr>
      <w:rFonts w:ascii="Courier New" w:hAnsi="Courier New"/>
    </w:rPr>
  </w:style>
  <w:style w:type="character" w:customStyle="1" w:styleId="WW8Num12z0">
    <w:name w:val="WW8Num12z0"/>
    <w:rsid w:val="009B7B89"/>
    <w:rPr>
      <w:rFonts w:ascii="Wingdings" w:hAnsi="Wingdings"/>
    </w:rPr>
  </w:style>
  <w:style w:type="character" w:customStyle="1" w:styleId="WW8Num13z0">
    <w:name w:val="WW8Num13z0"/>
    <w:rsid w:val="009B7B89"/>
    <w:rPr>
      <w:rFonts w:ascii="Symbol" w:hAnsi="Symbol" w:cs="StarSymbol"/>
      <w:sz w:val="18"/>
      <w:szCs w:val="18"/>
    </w:rPr>
  </w:style>
  <w:style w:type="character" w:customStyle="1" w:styleId="WW8Num14z0">
    <w:name w:val="WW8Num14z0"/>
    <w:rsid w:val="009B7B89"/>
    <w:rPr>
      <w:rFonts w:ascii="Symbol" w:hAnsi="Symbol" w:cs="StarSymbol"/>
      <w:sz w:val="18"/>
      <w:szCs w:val="18"/>
    </w:rPr>
  </w:style>
  <w:style w:type="character" w:customStyle="1" w:styleId="WW8Num15z0">
    <w:name w:val="WW8Num15z0"/>
    <w:rsid w:val="009B7B89"/>
    <w:rPr>
      <w:rFonts w:ascii="Symbol" w:hAnsi="Symbol" w:cs="StarSymbol"/>
      <w:sz w:val="18"/>
      <w:szCs w:val="18"/>
    </w:rPr>
  </w:style>
  <w:style w:type="character" w:customStyle="1" w:styleId="WW8Num16z0">
    <w:name w:val="WW8Num16z0"/>
    <w:rsid w:val="009B7B89"/>
    <w:rPr>
      <w:rFonts w:ascii="Symbol" w:hAnsi="Symbol" w:cs="StarSymbol"/>
      <w:sz w:val="18"/>
      <w:szCs w:val="18"/>
    </w:rPr>
  </w:style>
  <w:style w:type="character" w:customStyle="1" w:styleId="WW8Num17z0">
    <w:name w:val="WW8Num17z0"/>
    <w:rsid w:val="009B7B89"/>
    <w:rPr>
      <w:rFonts w:ascii="Symbol" w:hAnsi="Symbol" w:cs="StarSymbol"/>
      <w:sz w:val="18"/>
      <w:szCs w:val="18"/>
    </w:rPr>
  </w:style>
  <w:style w:type="character" w:customStyle="1" w:styleId="WW8Num18z0">
    <w:name w:val="WW8Num18z0"/>
    <w:rsid w:val="009B7B89"/>
    <w:rPr>
      <w:rFonts w:ascii="Symbol" w:hAnsi="Symbol" w:cs="StarSymbol"/>
      <w:sz w:val="18"/>
      <w:szCs w:val="18"/>
    </w:rPr>
  </w:style>
  <w:style w:type="character" w:customStyle="1" w:styleId="WW8Num19z0">
    <w:name w:val="WW8Num19z0"/>
    <w:rsid w:val="009B7B89"/>
    <w:rPr>
      <w:rFonts w:ascii="Symbol" w:hAnsi="Symbol" w:cs="StarSymbol"/>
      <w:sz w:val="18"/>
      <w:szCs w:val="18"/>
    </w:rPr>
  </w:style>
  <w:style w:type="character" w:customStyle="1" w:styleId="WW8Num20z0">
    <w:name w:val="WW8Num20z0"/>
    <w:rsid w:val="009B7B89"/>
    <w:rPr>
      <w:rFonts w:ascii="Symbol" w:hAnsi="Symbol" w:cs="StarSymbol"/>
      <w:sz w:val="18"/>
      <w:szCs w:val="18"/>
    </w:rPr>
  </w:style>
  <w:style w:type="character" w:customStyle="1" w:styleId="WW8Num21z0">
    <w:name w:val="WW8Num21z0"/>
    <w:rsid w:val="009B7B89"/>
    <w:rPr>
      <w:rFonts w:ascii="Symbol" w:hAnsi="Symbol" w:cs="StarSymbol"/>
      <w:sz w:val="18"/>
      <w:szCs w:val="18"/>
    </w:rPr>
  </w:style>
  <w:style w:type="character" w:customStyle="1" w:styleId="WW8Num22z0">
    <w:name w:val="WW8Num22z0"/>
    <w:rsid w:val="009B7B89"/>
    <w:rPr>
      <w:rFonts w:ascii="Symbol" w:hAnsi="Symbol" w:cs="StarSymbol"/>
      <w:sz w:val="18"/>
      <w:szCs w:val="18"/>
    </w:rPr>
  </w:style>
  <w:style w:type="character" w:customStyle="1" w:styleId="WW8Num22z1">
    <w:name w:val="WW8Num22z1"/>
    <w:rsid w:val="009B7B89"/>
    <w:rPr>
      <w:rFonts w:ascii="Courier New" w:hAnsi="Courier New" w:cs="Courier New"/>
    </w:rPr>
  </w:style>
  <w:style w:type="character" w:customStyle="1" w:styleId="WW8Num22z2">
    <w:name w:val="WW8Num22z2"/>
    <w:rsid w:val="009B7B89"/>
    <w:rPr>
      <w:rFonts w:ascii="Wingdings" w:hAnsi="Wingdings"/>
    </w:rPr>
  </w:style>
  <w:style w:type="character" w:customStyle="1" w:styleId="WW8Num23z0">
    <w:name w:val="WW8Num23z0"/>
    <w:rsid w:val="009B7B89"/>
    <w:rPr>
      <w:rFonts w:ascii="Symbol" w:hAnsi="Symbol" w:cs="StarSymbol"/>
      <w:sz w:val="18"/>
      <w:szCs w:val="18"/>
    </w:rPr>
  </w:style>
  <w:style w:type="character" w:customStyle="1" w:styleId="WW8Num23z1">
    <w:name w:val="WW8Num23z1"/>
    <w:rsid w:val="009B7B89"/>
    <w:rPr>
      <w:rFonts w:ascii="Courier New" w:hAnsi="Courier New" w:cs="Courier New"/>
    </w:rPr>
  </w:style>
  <w:style w:type="character" w:customStyle="1" w:styleId="WW8Num23z2">
    <w:name w:val="WW8Num23z2"/>
    <w:rsid w:val="009B7B89"/>
    <w:rPr>
      <w:rFonts w:ascii="Wingdings" w:hAnsi="Wingdings"/>
    </w:rPr>
  </w:style>
  <w:style w:type="character" w:customStyle="1" w:styleId="WW8Num24z1">
    <w:name w:val="WW8Num24z1"/>
    <w:rsid w:val="009B7B89"/>
    <w:rPr>
      <w:rFonts w:ascii="DIN-Regular" w:hAnsi="DIN-Regular" w:cs="Courier New"/>
      <w:i w:val="0"/>
    </w:rPr>
  </w:style>
  <w:style w:type="character" w:customStyle="1" w:styleId="WW8Num25z0">
    <w:name w:val="WW8Num25z0"/>
    <w:rsid w:val="009B7B89"/>
    <w:rPr>
      <w:rFonts w:ascii="Symbol" w:hAnsi="Symbol" w:cs="StarSymbol"/>
      <w:sz w:val="18"/>
      <w:szCs w:val="18"/>
    </w:rPr>
  </w:style>
  <w:style w:type="character" w:customStyle="1" w:styleId="WW8Num25z1">
    <w:name w:val="WW8Num25z1"/>
    <w:rsid w:val="009B7B89"/>
    <w:rPr>
      <w:rFonts w:ascii="Courier New" w:hAnsi="Courier New" w:cs="Courier New"/>
    </w:rPr>
  </w:style>
  <w:style w:type="character" w:customStyle="1" w:styleId="WW8Num25z2">
    <w:name w:val="WW8Num25z2"/>
    <w:rsid w:val="009B7B89"/>
    <w:rPr>
      <w:rFonts w:ascii="Wingdings" w:hAnsi="Wingdings"/>
    </w:rPr>
  </w:style>
  <w:style w:type="character" w:customStyle="1" w:styleId="WW8Num26z0">
    <w:name w:val="WW8Num26z0"/>
    <w:rsid w:val="009B7B89"/>
    <w:rPr>
      <w:rFonts w:ascii="Wingdings" w:hAnsi="Wingdings"/>
    </w:rPr>
  </w:style>
  <w:style w:type="character" w:customStyle="1" w:styleId="WW8Num26z1">
    <w:name w:val="WW8Num26z1"/>
    <w:rsid w:val="009B7B89"/>
    <w:rPr>
      <w:rFonts w:ascii="Courier New" w:hAnsi="Courier New" w:cs="Courier New"/>
    </w:rPr>
  </w:style>
  <w:style w:type="character" w:customStyle="1" w:styleId="WW8Num26z3">
    <w:name w:val="WW8Num26z3"/>
    <w:rsid w:val="009B7B89"/>
    <w:rPr>
      <w:rFonts w:ascii="Symbol" w:hAnsi="Symbol"/>
    </w:rPr>
  </w:style>
  <w:style w:type="character" w:customStyle="1" w:styleId="WW8Num28z0">
    <w:name w:val="WW8Num28z0"/>
    <w:rsid w:val="009B7B89"/>
    <w:rPr>
      <w:rFonts w:ascii="Symbol" w:hAnsi="Symbol"/>
      <w:sz w:val="18"/>
      <w:szCs w:val="18"/>
    </w:rPr>
  </w:style>
  <w:style w:type="character" w:customStyle="1" w:styleId="WW8Num28z1">
    <w:name w:val="WW8Num28z1"/>
    <w:rsid w:val="009B7B89"/>
    <w:rPr>
      <w:rFonts w:ascii="Courier New" w:hAnsi="Courier New" w:cs="Courier New"/>
    </w:rPr>
  </w:style>
  <w:style w:type="character" w:customStyle="1" w:styleId="WW8Num28z2">
    <w:name w:val="WW8Num28z2"/>
    <w:rsid w:val="009B7B89"/>
    <w:rPr>
      <w:rFonts w:ascii="Wingdings" w:hAnsi="Wingdings"/>
    </w:rPr>
  </w:style>
  <w:style w:type="character" w:customStyle="1" w:styleId="WW8Num28z3">
    <w:name w:val="WW8Num28z3"/>
    <w:rsid w:val="009B7B89"/>
    <w:rPr>
      <w:rFonts w:ascii="Symbol" w:hAnsi="Symbol"/>
    </w:rPr>
  </w:style>
  <w:style w:type="character" w:customStyle="1" w:styleId="WW8Num7z2">
    <w:name w:val="WW8Num7z2"/>
    <w:rsid w:val="009B7B89"/>
    <w:rPr>
      <w:rFonts w:ascii="Symbol" w:hAnsi="Symbol"/>
      <w:b/>
      <w:i w:val="0"/>
      <w:sz w:val="32"/>
      <w:szCs w:val="32"/>
    </w:rPr>
  </w:style>
  <w:style w:type="character" w:customStyle="1" w:styleId="WW8Num8z1">
    <w:name w:val="WW8Num8z1"/>
    <w:rsid w:val="009B7B89"/>
    <w:rPr>
      <w:rFonts w:ascii="DIN-Bold" w:hAnsi="DIN-Bold"/>
      <w:b w:val="0"/>
      <w:i w:val="0"/>
      <w:sz w:val="28"/>
      <w:szCs w:val="28"/>
    </w:rPr>
  </w:style>
  <w:style w:type="character" w:customStyle="1" w:styleId="WW8Num9z0">
    <w:name w:val="WW8Num9z0"/>
    <w:rsid w:val="009B7B89"/>
    <w:rPr>
      <w:rFonts w:ascii="Verdana" w:hAnsi="Verdana"/>
      <w:b/>
      <w:i w:val="0"/>
      <w:sz w:val="32"/>
      <w:szCs w:val="32"/>
    </w:rPr>
  </w:style>
  <w:style w:type="character" w:customStyle="1" w:styleId="WW-DefaultParagraphFont">
    <w:name w:val="WW-Default Paragraph Font"/>
    <w:rsid w:val="009B7B89"/>
  </w:style>
  <w:style w:type="character" w:customStyle="1" w:styleId="WW8Num5z1">
    <w:name w:val="WW8Num5z1"/>
    <w:rsid w:val="009B7B89"/>
    <w:rPr>
      <w:rFonts w:ascii="Wingdings 2" w:hAnsi="Wingdings 2" w:cs="StarSymbol"/>
      <w:sz w:val="18"/>
      <w:szCs w:val="18"/>
    </w:rPr>
  </w:style>
  <w:style w:type="character" w:customStyle="1" w:styleId="Absatz-Standardschriftart">
    <w:name w:val="Absatz-Standardschriftart"/>
    <w:rsid w:val="009B7B89"/>
  </w:style>
  <w:style w:type="character" w:customStyle="1" w:styleId="WW8Num5z2">
    <w:name w:val="WW8Num5z2"/>
    <w:rsid w:val="009B7B89"/>
    <w:rPr>
      <w:rFonts w:ascii="StarSymbol" w:hAnsi="StarSymbol" w:cs="StarSymbol"/>
      <w:sz w:val="18"/>
      <w:szCs w:val="18"/>
    </w:rPr>
  </w:style>
  <w:style w:type="character" w:customStyle="1" w:styleId="WW8Num5z3">
    <w:name w:val="WW8Num5z3"/>
    <w:rsid w:val="009B7B89"/>
    <w:rPr>
      <w:rFonts w:ascii="Wingdings" w:hAnsi="Wingdings" w:cs="StarSymbol"/>
      <w:sz w:val="18"/>
      <w:szCs w:val="18"/>
    </w:rPr>
  </w:style>
  <w:style w:type="character" w:customStyle="1" w:styleId="WW8Num6z3">
    <w:name w:val="WW8Num6z3"/>
    <w:rsid w:val="009B7B89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sid w:val="009B7B89"/>
    <w:rPr>
      <w:rFonts w:ascii="Wingdings" w:hAnsi="Wingdings" w:cs="StarSymbol"/>
      <w:sz w:val="18"/>
      <w:szCs w:val="18"/>
    </w:rPr>
  </w:style>
  <w:style w:type="character" w:customStyle="1" w:styleId="WW8Num10z1">
    <w:name w:val="WW8Num10z1"/>
    <w:rsid w:val="009B7B89"/>
    <w:rPr>
      <w:rFonts w:ascii="DIN-Bold" w:hAnsi="DIN-Bold"/>
      <w:b w:val="0"/>
      <w:i w:val="0"/>
      <w:sz w:val="28"/>
      <w:szCs w:val="28"/>
    </w:rPr>
  </w:style>
  <w:style w:type="character" w:customStyle="1" w:styleId="WW8Num24z0">
    <w:name w:val="WW8Num24z0"/>
    <w:rsid w:val="009B7B89"/>
    <w:rPr>
      <w:rFonts w:ascii="Symbol" w:hAnsi="Symbol" w:cs="StarSymbol"/>
      <w:sz w:val="18"/>
      <w:szCs w:val="18"/>
    </w:rPr>
  </w:style>
  <w:style w:type="character" w:customStyle="1" w:styleId="WW-Absatz-Standardschriftart">
    <w:name w:val="WW-Absatz-Standardschriftart"/>
    <w:rsid w:val="009B7B89"/>
  </w:style>
  <w:style w:type="character" w:customStyle="1" w:styleId="WW-Absatz-Standardschriftart1">
    <w:name w:val="WW-Absatz-Standardschriftart1"/>
    <w:rsid w:val="009B7B89"/>
  </w:style>
  <w:style w:type="character" w:customStyle="1" w:styleId="WW8Num1z0">
    <w:name w:val="WW8Num1z0"/>
    <w:rsid w:val="009B7B89"/>
    <w:rPr>
      <w:rFonts w:ascii="Wingdings" w:hAnsi="Wingdings"/>
    </w:rPr>
  </w:style>
  <w:style w:type="character" w:customStyle="1" w:styleId="WW-Absatz-Standardschriftart11">
    <w:name w:val="WW-Absatz-Standardschriftart11"/>
    <w:rsid w:val="009B7B89"/>
  </w:style>
  <w:style w:type="character" w:customStyle="1" w:styleId="WW8Num1z3">
    <w:name w:val="WW8Num1z3"/>
    <w:rsid w:val="009B7B89"/>
    <w:rPr>
      <w:rFonts w:ascii="Symbol" w:hAnsi="Symbol"/>
    </w:rPr>
  </w:style>
  <w:style w:type="character" w:customStyle="1" w:styleId="WW8Num2z2">
    <w:name w:val="WW8Num2z2"/>
    <w:rsid w:val="009B7B89"/>
    <w:rPr>
      <w:rFonts w:ascii="Wingdings" w:hAnsi="Wingdings"/>
    </w:rPr>
  </w:style>
  <w:style w:type="character" w:customStyle="1" w:styleId="WW8Num2z3">
    <w:name w:val="WW8Num2z3"/>
    <w:rsid w:val="009B7B89"/>
    <w:rPr>
      <w:rFonts w:ascii="Symbol" w:hAnsi="Symbol"/>
    </w:rPr>
  </w:style>
  <w:style w:type="character" w:customStyle="1" w:styleId="WW8Num11z1">
    <w:name w:val="WW8Num11z1"/>
    <w:rsid w:val="009B7B89"/>
    <w:rPr>
      <w:rFonts w:ascii="Courier New" w:hAnsi="Courier New" w:cs="Courier New"/>
    </w:rPr>
  </w:style>
  <w:style w:type="character" w:customStyle="1" w:styleId="WW8Num11z2">
    <w:name w:val="WW8Num11z2"/>
    <w:rsid w:val="009B7B89"/>
    <w:rPr>
      <w:rFonts w:ascii="Wingdings" w:hAnsi="Wingdings"/>
    </w:rPr>
  </w:style>
  <w:style w:type="character" w:customStyle="1" w:styleId="WW8Num11z3">
    <w:name w:val="WW8Num11z3"/>
    <w:rsid w:val="009B7B89"/>
    <w:rPr>
      <w:rFonts w:ascii="Symbol" w:hAnsi="Symbol"/>
    </w:rPr>
  </w:style>
  <w:style w:type="character" w:customStyle="1" w:styleId="WW8Num12z1">
    <w:name w:val="WW8Num12z1"/>
    <w:rsid w:val="009B7B89"/>
    <w:rPr>
      <w:rFonts w:ascii="Courier New" w:hAnsi="Courier New" w:cs="Courier New"/>
    </w:rPr>
  </w:style>
  <w:style w:type="character" w:customStyle="1" w:styleId="WW8Num12z3">
    <w:name w:val="WW8Num12z3"/>
    <w:rsid w:val="009B7B89"/>
    <w:rPr>
      <w:rFonts w:ascii="Symbol" w:hAnsi="Symbol"/>
    </w:rPr>
  </w:style>
  <w:style w:type="character" w:customStyle="1" w:styleId="WW-DefaultParagraphFont1">
    <w:name w:val="WW-Default Paragraph Font1"/>
    <w:rsid w:val="009B7B89"/>
  </w:style>
  <w:style w:type="character" w:customStyle="1" w:styleId="BodyTextCharChar1">
    <w:name w:val="Body Text Char Char1"/>
    <w:rsid w:val="009B7B89"/>
    <w:rPr>
      <w:rFonts w:ascii="Verdana" w:hAnsi="Verdana"/>
      <w:sz w:val="22"/>
      <w:lang w:val="pt-PT" w:eastAsia="ar-SA" w:bidi="ar-SA"/>
    </w:rPr>
  </w:style>
  <w:style w:type="character" w:customStyle="1" w:styleId="StyleHeading2DIN-RegularCharChar1CharCharCharCharCharCharCharCharCharCharCharCharCharChar">
    <w:name w:val="Style Heading 2 + DIN-Regular Char Char1 Char Char Char Char Char Char Char Char Char Char Char Char Char Char"/>
    <w:rsid w:val="009B7B89"/>
    <w:rPr>
      <w:rFonts w:ascii="DIN-Bold" w:hAnsi="DIN-Bold"/>
      <w:b/>
      <w:bCs/>
      <w:caps/>
      <w:spacing w:val="10"/>
      <w:kern w:val="1"/>
      <w:sz w:val="22"/>
      <w:szCs w:val="22"/>
      <w:lang w:val="pt-PT" w:eastAsia="ar-SA" w:bidi="ar-SA"/>
    </w:rPr>
  </w:style>
  <w:style w:type="character" w:customStyle="1" w:styleId="BodyTextCharChar2">
    <w:name w:val="Body Text Char Char2"/>
    <w:rsid w:val="009B7B89"/>
    <w:rPr>
      <w:rFonts w:ascii="Garamond" w:hAnsi="Garamond"/>
      <w:sz w:val="22"/>
      <w:lang w:val="pt-PT" w:eastAsia="ar-SA" w:bidi="ar-SA"/>
    </w:rPr>
  </w:style>
  <w:style w:type="character" w:customStyle="1" w:styleId="HeadingBaseChar">
    <w:name w:val="Heading Base Char"/>
    <w:rsid w:val="009B7B89"/>
    <w:rPr>
      <w:rFonts w:ascii="Verdana" w:hAnsi="Verdana"/>
      <w:kern w:val="1"/>
      <w:sz w:val="22"/>
      <w:lang w:val="pt-PT" w:eastAsia="ar-SA" w:bidi="ar-SA"/>
    </w:rPr>
  </w:style>
  <w:style w:type="character" w:customStyle="1" w:styleId="CharCharChar">
    <w:name w:val="Char Char Char"/>
    <w:rsid w:val="009B7B89"/>
    <w:rPr>
      <w:rFonts w:ascii="Verdana" w:hAnsi="Verdana"/>
      <w:b/>
      <w:caps/>
      <w:spacing w:val="10"/>
      <w:kern w:val="1"/>
      <w:sz w:val="22"/>
      <w:szCs w:val="22"/>
      <w:lang w:val="pt-PT" w:eastAsia="ar-SA" w:bidi="ar-SA"/>
    </w:rPr>
  </w:style>
  <w:style w:type="character" w:customStyle="1" w:styleId="StyleHeading2DIN-RegularChar">
    <w:name w:val="Style Heading 2 + DIN-Regular Char"/>
    <w:rsid w:val="009B7B89"/>
    <w:rPr>
      <w:rFonts w:ascii="DIN-Bold" w:hAnsi="DIN-Bold"/>
      <w:b/>
      <w:bCs/>
      <w:caps/>
      <w:spacing w:val="10"/>
      <w:kern w:val="1"/>
      <w:sz w:val="22"/>
      <w:szCs w:val="22"/>
      <w:lang w:val="pt-PT" w:eastAsia="ar-SA" w:bidi="ar-SA"/>
    </w:rPr>
  </w:style>
  <w:style w:type="character" w:customStyle="1" w:styleId="Heading2Char">
    <w:name w:val="Heading 2 Char"/>
    <w:rsid w:val="009B7B89"/>
    <w:rPr>
      <w:rFonts w:ascii="DIN-Regular" w:hAnsi="DIN-Regular" w:cs="Arial"/>
      <w:b/>
      <w:bCs/>
      <w:iCs/>
      <w:sz w:val="28"/>
      <w:szCs w:val="28"/>
      <w:lang w:val="pt-PT" w:eastAsia="ar-SA" w:bidi="ar-SA"/>
    </w:rPr>
  </w:style>
  <w:style w:type="character" w:customStyle="1" w:styleId="WW8Num26z2">
    <w:name w:val="WW8Num26z2"/>
    <w:rsid w:val="009B7B89"/>
    <w:rPr>
      <w:rFonts w:ascii="Courier New" w:hAnsi="Courier New" w:cs="Courier New"/>
    </w:rPr>
  </w:style>
  <w:style w:type="paragraph" w:styleId="BodyText">
    <w:name w:val="Body Text"/>
    <w:basedOn w:val="Normal"/>
    <w:link w:val="BodyTextChar"/>
    <w:rsid w:val="009B7B89"/>
    <w:pPr>
      <w:spacing w:before="0" w:after="240" w:line="240" w:lineRule="atLeast"/>
      <w:ind w:firstLine="567"/>
    </w:pPr>
    <w:rPr>
      <w:rFonts w:ascii="Verdana" w:hAnsi="Verdana"/>
      <w:szCs w:val="20"/>
    </w:rPr>
  </w:style>
  <w:style w:type="paragraph" w:customStyle="1" w:styleId="Heading">
    <w:name w:val="Heading"/>
    <w:basedOn w:val="Normal"/>
    <w:next w:val="BodyText"/>
    <w:rsid w:val="009B7B89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Heading10">
    <w:name w:val="Heading 10"/>
    <w:basedOn w:val="Heading"/>
    <w:next w:val="BodyText"/>
    <w:rsid w:val="009B7B89"/>
    <w:pPr>
      <w:tabs>
        <w:tab w:val="num" w:pos="4320"/>
      </w:tabs>
      <w:ind w:left="4320" w:hanging="1440"/>
      <w:outlineLvl w:val="8"/>
    </w:pPr>
    <w:rPr>
      <w:b/>
      <w:bCs/>
      <w:sz w:val="21"/>
      <w:szCs w:val="21"/>
    </w:rPr>
  </w:style>
  <w:style w:type="paragraph" w:styleId="List">
    <w:name w:val="List"/>
    <w:basedOn w:val="BodyText"/>
    <w:rsid w:val="009B7B89"/>
    <w:rPr>
      <w:rFonts w:ascii="DIN-Regular" w:hAnsi="DIN-Regular" w:cs="Tahoma"/>
    </w:rPr>
  </w:style>
  <w:style w:type="paragraph" w:styleId="Header">
    <w:name w:val="header"/>
    <w:basedOn w:val="Normal"/>
    <w:link w:val="HeaderChar"/>
    <w:uiPriority w:val="99"/>
    <w:rsid w:val="009B7B8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252E76"/>
    <w:pPr>
      <w:pBdr>
        <w:top w:val="single" w:sz="4" w:space="1" w:color="000000"/>
      </w:pBdr>
      <w:tabs>
        <w:tab w:val="center" w:pos="4320"/>
        <w:tab w:val="right" w:pos="8640"/>
      </w:tabs>
    </w:pPr>
    <w:rPr>
      <w:b/>
      <w:sz w:val="16"/>
      <w:szCs w:val="16"/>
    </w:rPr>
  </w:style>
  <w:style w:type="paragraph" w:customStyle="1" w:styleId="TableContents">
    <w:name w:val="Table Contents"/>
    <w:basedOn w:val="Normal"/>
    <w:rsid w:val="009B7B89"/>
    <w:pPr>
      <w:suppressLineNumbers/>
    </w:pPr>
  </w:style>
  <w:style w:type="paragraph" w:customStyle="1" w:styleId="TableHeading">
    <w:name w:val="Table Heading"/>
    <w:basedOn w:val="TableContents"/>
    <w:rsid w:val="009B7B89"/>
    <w:pPr>
      <w:jc w:val="center"/>
    </w:pPr>
    <w:rPr>
      <w:b/>
      <w:bCs/>
    </w:rPr>
  </w:style>
  <w:style w:type="paragraph" w:styleId="Caption">
    <w:name w:val="caption"/>
    <w:basedOn w:val="Normal"/>
    <w:qFormat/>
    <w:rsid w:val="009B7B89"/>
    <w:pPr>
      <w:suppressLineNumbers/>
      <w:spacing w:after="120"/>
    </w:pPr>
    <w:rPr>
      <w:rFonts w:cs="Tahoma"/>
      <w:i/>
      <w:iCs/>
      <w:sz w:val="20"/>
      <w:szCs w:val="24"/>
    </w:rPr>
  </w:style>
  <w:style w:type="paragraph" w:customStyle="1" w:styleId="Framecontents">
    <w:name w:val="Frame contents"/>
    <w:basedOn w:val="BodyText"/>
    <w:rsid w:val="009B7B89"/>
  </w:style>
  <w:style w:type="paragraph" w:customStyle="1" w:styleId="Index">
    <w:name w:val="Index"/>
    <w:basedOn w:val="Normal"/>
    <w:rsid w:val="009B7B89"/>
    <w:pPr>
      <w:suppressLineNumbers/>
    </w:pPr>
    <w:rPr>
      <w:rFonts w:cs="Tahoma"/>
    </w:rPr>
  </w:style>
  <w:style w:type="paragraph" w:styleId="TOC1">
    <w:name w:val="toc 1"/>
    <w:basedOn w:val="Normal"/>
    <w:next w:val="Normal"/>
    <w:uiPriority w:val="39"/>
    <w:qFormat/>
    <w:rsid w:val="009B7B89"/>
    <w:pPr>
      <w:tabs>
        <w:tab w:val="clear" w:pos="567"/>
        <w:tab w:val="clear" w:pos="1134"/>
      </w:tabs>
      <w:spacing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TOC2">
    <w:name w:val="toc 2"/>
    <w:basedOn w:val="Index"/>
    <w:uiPriority w:val="39"/>
    <w:qFormat/>
    <w:rsid w:val="009B7B89"/>
    <w:pPr>
      <w:suppressLineNumbers w:val="0"/>
      <w:tabs>
        <w:tab w:val="clear" w:pos="567"/>
        <w:tab w:val="clear" w:pos="1134"/>
      </w:tabs>
      <w:spacing w:before="0"/>
      <w:ind w:left="220"/>
      <w:jc w:val="left"/>
    </w:pPr>
    <w:rPr>
      <w:rFonts w:ascii="Calibri" w:hAnsi="Calibri" w:cs="Times New Roman"/>
      <w:smallCaps/>
      <w:sz w:val="20"/>
      <w:szCs w:val="20"/>
    </w:rPr>
  </w:style>
  <w:style w:type="paragraph" w:styleId="TOC3">
    <w:name w:val="toc 3"/>
    <w:basedOn w:val="Index"/>
    <w:uiPriority w:val="39"/>
    <w:qFormat/>
    <w:rsid w:val="009B7B89"/>
    <w:pPr>
      <w:suppressLineNumbers w:val="0"/>
      <w:tabs>
        <w:tab w:val="clear" w:pos="567"/>
        <w:tab w:val="clear" w:pos="1134"/>
      </w:tabs>
      <w:spacing w:before="0"/>
      <w:ind w:left="440"/>
      <w:jc w:val="left"/>
    </w:pPr>
    <w:rPr>
      <w:rFonts w:ascii="Calibri" w:hAnsi="Calibri" w:cs="Times New Roman"/>
      <w:i/>
      <w:iCs/>
      <w:sz w:val="20"/>
      <w:szCs w:val="20"/>
    </w:rPr>
  </w:style>
  <w:style w:type="paragraph" w:styleId="TOC4">
    <w:name w:val="toc 4"/>
    <w:basedOn w:val="Index"/>
    <w:semiHidden/>
    <w:rsid w:val="009B7B89"/>
    <w:pPr>
      <w:suppressLineNumbers w:val="0"/>
      <w:tabs>
        <w:tab w:val="clear" w:pos="567"/>
        <w:tab w:val="clear" w:pos="1134"/>
      </w:tabs>
      <w:spacing w:before="0"/>
      <w:ind w:left="660"/>
      <w:jc w:val="left"/>
    </w:pPr>
    <w:rPr>
      <w:rFonts w:ascii="Calibri" w:hAnsi="Calibri" w:cs="Times New Roman"/>
      <w:sz w:val="18"/>
      <w:szCs w:val="18"/>
    </w:rPr>
  </w:style>
  <w:style w:type="paragraph" w:styleId="TOC5">
    <w:name w:val="toc 5"/>
    <w:basedOn w:val="Index"/>
    <w:semiHidden/>
    <w:rsid w:val="009B7B89"/>
    <w:pPr>
      <w:suppressLineNumbers w:val="0"/>
      <w:tabs>
        <w:tab w:val="clear" w:pos="567"/>
        <w:tab w:val="clear" w:pos="1134"/>
      </w:tabs>
      <w:spacing w:before="0"/>
      <w:ind w:left="880"/>
      <w:jc w:val="left"/>
    </w:pPr>
    <w:rPr>
      <w:rFonts w:ascii="Calibri" w:hAnsi="Calibri" w:cs="Times New Roman"/>
      <w:sz w:val="18"/>
      <w:szCs w:val="18"/>
    </w:rPr>
  </w:style>
  <w:style w:type="paragraph" w:styleId="TOC6">
    <w:name w:val="toc 6"/>
    <w:basedOn w:val="Index"/>
    <w:semiHidden/>
    <w:rsid w:val="009B7B89"/>
    <w:pPr>
      <w:suppressLineNumbers w:val="0"/>
      <w:tabs>
        <w:tab w:val="clear" w:pos="567"/>
        <w:tab w:val="clear" w:pos="1134"/>
      </w:tabs>
      <w:spacing w:before="0"/>
      <w:ind w:left="1100"/>
      <w:jc w:val="left"/>
    </w:pPr>
    <w:rPr>
      <w:rFonts w:ascii="Calibri" w:hAnsi="Calibri" w:cs="Times New Roman"/>
      <w:sz w:val="18"/>
      <w:szCs w:val="18"/>
    </w:rPr>
  </w:style>
  <w:style w:type="paragraph" w:styleId="TOC7">
    <w:name w:val="toc 7"/>
    <w:basedOn w:val="Index"/>
    <w:semiHidden/>
    <w:rsid w:val="009B7B89"/>
    <w:pPr>
      <w:suppressLineNumbers w:val="0"/>
      <w:tabs>
        <w:tab w:val="clear" w:pos="567"/>
        <w:tab w:val="clear" w:pos="1134"/>
      </w:tabs>
      <w:spacing w:before="0"/>
      <w:ind w:left="1320"/>
      <w:jc w:val="left"/>
    </w:pPr>
    <w:rPr>
      <w:rFonts w:ascii="Calibri" w:hAnsi="Calibri" w:cs="Times New Roman"/>
      <w:sz w:val="18"/>
      <w:szCs w:val="18"/>
    </w:rPr>
  </w:style>
  <w:style w:type="paragraph" w:styleId="TOC8">
    <w:name w:val="toc 8"/>
    <w:basedOn w:val="Index"/>
    <w:semiHidden/>
    <w:rsid w:val="009B7B89"/>
    <w:pPr>
      <w:suppressLineNumbers w:val="0"/>
      <w:tabs>
        <w:tab w:val="clear" w:pos="567"/>
        <w:tab w:val="clear" w:pos="1134"/>
      </w:tabs>
      <w:spacing w:before="0"/>
      <w:ind w:left="1540"/>
      <w:jc w:val="left"/>
    </w:pPr>
    <w:rPr>
      <w:rFonts w:ascii="Calibri" w:hAnsi="Calibri" w:cs="Times New Roman"/>
      <w:sz w:val="18"/>
      <w:szCs w:val="18"/>
    </w:rPr>
  </w:style>
  <w:style w:type="paragraph" w:styleId="TOC9">
    <w:name w:val="toc 9"/>
    <w:basedOn w:val="Index"/>
    <w:semiHidden/>
    <w:rsid w:val="009B7B89"/>
    <w:pPr>
      <w:suppressLineNumbers w:val="0"/>
      <w:tabs>
        <w:tab w:val="clear" w:pos="567"/>
        <w:tab w:val="clear" w:pos="1134"/>
      </w:tabs>
      <w:spacing w:before="0"/>
      <w:ind w:left="1760"/>
      <w:jc w:val="left"/>
    </w:pPr>
    <w:rPr>
      <w:rFonts w:ascii="Calibri" w:hAnsi="Calibri" w:cs="Times New Roman"/>
      <w:sz w:val="18"/>
      <w:szCs w:val="18"/>
    </w:rPr>
  </w:style>
  <w:style w:type="paragraph" w:customStyle="1" w:styleId="Contents10">
    <w:name w:val="Contents 10"/>
    <w:basedOn w:val="Index"/>
    <w:rsid w:val="009B7B89"/>
    <w:pPr>
      <w:tabs>
        <w:tab w:val="right" w:leader="dot" w:pos="9637"/>
      </w:tabs>
      <w:ind w:left="2547"/>
    </w:pPr>
  </w:style>
  <w:style w:type="paragraph" w:customStyle="1" w:styleId="Titulo">
    <w:name w:val="Titulo"/>
    <w:basedOn w:val="Normal"/>
    <w:rsid w:val="009B7B89"/>
    <w:pPr>
      <w:spacing w:line="480" w:lineRule="atLeast"/>
      <w:jc w:val="center"/>
    </w:pPr>
    <w:rPr>
      <w:rFonts w:ascii="DIN-Bold" w:hAnsi="DIN-Bold"/>
      <w:sz w:val="52"/>
    </w:rPr>
  </w:style>
  <w:style w:type="paragraph" w:customStyle="1" w:styleId="Sub-Ttulo">
    <w:name w:val="Sub-Título"/>
    <w:basedOn w:val="Normal"/>
    <w:rsid w:val="009B7B89"/>
    <w:pPr>
      <w:spacing w:line="480" w:lineRule="atLeast"/>
      <w:jc w:val="center"/>
    </w:pPr>
    <w:rPr>
      <w:b/>
      <w:sz w:val="40"/>
    </w:rPr>
  </w:style>
  <w:style w:type="paragraph" w:customStyle="1" w:styleId="Sub-Sub-Ttulo">
    <w:name w:val="Sub-Sub-Título"/>
    <w:basedOn w:val="Normal"/>
    <w:rsid w:val="009B7B89"/>
    <w:pPr>
      <w:spacing w:line="480" w:lineRule="atLeast"/>
      <w:jc w:val="center"/>
    </w:pPr>
    <w:rPr>
      <w:b/>
      <w:sz w:val="32"/>
    </w:rPr>
  </w:style>
  <w:style w:type="paragraph" w:customStyle="1" w:styleId="Entidade">
    <w:name w:val="Entidade"/>
    <w:basedOn w:val="Sub-Sub-Ttulo"/>
    <w:rsid w:val="009B7B89"/>
    <w:pPr>
      <w:pBdr>
        <w:top w:val="single" w:sz="4" w:space="5" w:color="000000"/>
        <w:bottom w:val="single" w:sz="4" w:space="12" w:color="000000"/>
      </w:pBdr>
    </w:pPr>
  </w:style>
  <w:style w:type="paragraph" w:customStyle="1" w:styleId="NormalJusto">
    <w:name w:val="Normal_Justo"/>
    <w:basedOn w:val="Normal"/>
    <w:rsid w:val="009B7B89"/>
    <w:pPr>
      <w:spacing w:before="0" w:line="280" w:lineRule="atLeast"/>
    </w:pPr>
  </w:style>
  <w:style w:type="paragraph" w:customStyle="1" w:styleId="Ttulo1">
    <w:name w:val="Título_1"/>
    <w:basedOn w:val="Normal"/>
    <w:rsid w:val="009B7B89"/>
    <w:pPr>
      <w:jc w:val="center"/>
    </w:pPr>
    <w:rPr>
      <w:b/>
      <w:sz w:val="28"/>
    </w:rPr>
  </w:style>
  <w:style w:type="paragraph" w:customStyle="1" w:styleId="NormalMuitoJusto8">
    <w:name w:val="Normal_Muito_Justo 8"/>
    <w:basedOn w:val="NormalJusto"/>
    <w:rsid w:val="009B7B89"/>
    <w:pPr>
      <w:spacing w:line="100" w:lineRule="atLeast"/>
    </w:pPr>
    <w:rPr>
      <w:sz w:val="16"/>
    </w:rPr>
  </w:style>
  <w:style w:type="paragraph" w:customStyle="1" w:styleId="Ponto">
    <w:name w:val="Ponto"/>
    <w:basedOn w:val="Normal"/>
    <w:rsid w:val="009B7B89"/>
    <w:pPr>
      <w:tabs>
        <w:tab w:val="left" w:pos="851"/>
      </w:tabs>
      <w:ind w:left="-2781"/>
      <w:jc w:val="left"/>
    </w:pPr>
  </w:style>
  <w:style w:type="paragraph" w:customStyle="1" w:styleId="PontoSub">
    <w:name w:val="Ponto_Sub"/>
    <w:basedOn w:val="Normal"/>
    <w:rsid w:val="009B7B89"/>
    <w:pPr>
      <w:tabs>
        <w:tab w:val="left" w:pos="1418"/>
      </w:tabs>
      <w:spacing w:before="0"/>
      <w:ind w:left="-4482"/>
      <w:jc w:val="left"/>
    </w:pPr>
  </w:style>
  <w:style w:type="paragraph" w:customStyle="1" w:styleId="Destaque">
    <w:name w:val="Destaque"/>
    <w:basedOn w:val="Normal"/>
    <w:rsid w:val="009B7B89"/>
    <w:pPr>
      <w:ind w:left="567"/>
    </w:pPr>
  </w:style>
  <w:style w:type="paragraph" w:customStyle="1" w:styleId="StyleHeading2DIN-RegularCharChar1CharCharCharCharCharCharCharCharCharCharCharCharChar">
    <w:name w:val="Style Heading 2 + DIN-Regular Char Char1 Char Char Char Char Char Char Char Char Char Char Char Char Char"/>
    <w:basedOn w:val="Heading2"/>
    <w:rsid w:val="009B7B89"/>
    <w:pPr>
      <w:keepLines/>
      <w:spacing w:after="180" w:line="240" w:lineRule="atLeast"/>
      <w:ind w:left="567"/>
    </w:pPr>
    <w:rPr>
      <w:rFonts w:ascii="DIN-Bold" w:hAnsi="DIN-Bold" w:cs="Times New Roman"/>
      <w:iCs/>
      <w:caps/>
      <w:spacing w:val="10"/>
      <w:kern w:val="1"/>
      <w:sz w:val="22"/>
      <w:szCs w:val="22"/>
    </w:rPr>
  </w:style>
  <w:style w:type="paragraph" w:styleId="BalloonText">
    <w:name w:val="Balloon Text"/>
    <w:basedOn w:val="Normal"/>
    <w:rsid w:val="009B7B89"/>
    <w:rPr>
      <w:rFonts w:ascii="Tahoma" w:hAnsi="Tahoma" w:cs="Tahoma"/>
      <w:sz w:val="16"/>
      <w:szCs w:val="16"/>
    </w:rPr>
  </w:style>
  <w:style w:type="paragraph" w:customStyle="1" w:styleId="Ttulo11">
    <w:name w:val="Título 11"/>
    <w:basedOn w:val="Normal"/>
    <w:next w:val="Normal"/>
    <w:rsid w:val="009B7B89"/>
    <w:pPr>
      <w:keepNext/>
      <w:pBdr>
        <w:top w:val="single" w:sz="4" w:space="5" w:color="000000"/>
        <w:bottom w:val="single" w:sz="4" w:space="0" w:color="000000"/>
      </w:pBdr>
      <w:spacing w:before="960" w:after="60"/>
    </w:pPr>
    <w:rPr>
      <w:rFonts w:cs="Arial"/>
      <w:b/>
      <w:bCs/>
      <w:smallCaps/>
      <w:sz w:val="32"/>
      <w:szCs w:val="32"/>
    </w:rPr>
  </w:style>
  <w:style w:type="paragraph" w:customStyle="1" w:styleId="Fig">
    <w:name w:val="Fig."/>
    <w:basedOn w:val="Caption"/>
    <w:rsid w:val="009B7B89"/>
    <w:pPr>
      <w:widowControl w:val="0"/>
      <w:spacing w:line="100" w:lineRule="atLeast"/>
      <w:jc w:val="center"/>
    </w:pPr>
    <w:rPr>
      <w:rFonts w:eastAsia="Arial Unicode MS"/>
      <w:i w:val="0"/>
      <w:kern w:val="1"/>
      <w:sz w:val="16"/>
    </w:rPr>
  </w:style>
  <w:style w:type="paragraph" w:customStyle="1" w:styleId="StyleHeading2DIN-Regular">
    <w:name w:val="Style Heading 2 + DIN-Regular"/>
    <w:basedOn w:val="Heading2"/>
    <w:rsid w:val="009B7B89"/>
    <w:pPr>
      <w:keepLines/>
      <w:spacing w:after="180" w:line="240" w:lineRule="atLeast"/>
    </w:pPr>
    <w:rPr>
      <w:rFonts w:ascii="DIN-Bold" w:hAnsi="DIN-Bold" w:cs="Times New Roman"/>
      <w:b w:val="0"/>
      <w:iCs/>
      <w:caps/>
      <w:spacing w:val="10"/>
      <w:kern w:val="1"/>
      <w:sz w:val="22"/>
      <w:szCs w:val="22"/>
    </w:rPr>
  </w:style>
  <w:style w:type="character" w:customStyle="1" w:styleId="BodyTextChar">
    <w:name w:val="Body Text Char"/>
    <w:link w:val="BodyText"/>
    <w:rsid w:val="00742C82"/>
    <w:rPr>
      <w:rFonts w:ascii="Verdana" w:hAnsi="Verdana"/>
      <w:sz w:val="22"/>
      <w:lang w:val="pt-PT" w:eastAsia="ar-SA"/>
    </w:rPr>
  </w:style>
  <w:style w:type="paragraph" w:styleId="NormalWeb">
    <w:name w:val="Normal (Web)"/>
    <w:basedOn w:val="Normal"/>
    <w:uiPriority w:val="99"/>
    <w:rsid w:val="00742C82"/>
    <w:pPr>
      <w:spacing w:before="100" w:after="100"/>
    </w:pPr>
    <w:rPr>
      <w:rFonts w:ascii="Times New Roman" w:hAnsi="Times New Roman"/>
      <w:sz w:val="24"/>
      <w:szCs w:val="24"/>
      <w:lang w:val="en-GB"/>
    </w:rPr>
  </w:style>
  <w:style w:type="paragraph" w:customStyle="1" w:styleId="Ttulodondice1">
    <w:name w:val="Título do Índice1"/>
    <w:basedOn w:val="Heading1"/>
    <w:next w:val="Normal"/>
    <w:uiPriority w:val="39"/>
    <w:qFormat/>
    <w:rsid w:val="008537B7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 w:cs="Times New Roman"/>
      <w:smallCaps w:val="0"/>
      <w:color w:val="365F91"/>
      <w:kern w:val="0"/>
      <w:sz w:val="28"/>
      <w:szCs w:val="28"/>
      <w:lang w:eastAsia="en-US"/>
    </w:rPr>
  </w:style>
  <w:style w:type="character" w:customStyle="1" w:styleId="HeaderChar">
    <w:name w:val="Header Char"/>
    <w:link w:val="Header"/>
    <w:uiPriority w:val="99"/>
    <w:rsid w:val="00F17F90"/>
    <w:rPr>
      <w:rFonts w:ascii="DIN-Regular" w:hAnsi="DIN-Regular"/>
      <w:sz w:val="22"/>
      <w:szCs w:val="22"/>
      <w:lang w:eastAsia="ar-SA"/>
    </w:rPr>
  </w:style>
  <w:style w:type="character" w:customStyle="1" w:styleId="FooterChar">
    <w:name w:val="Footer Char"/>
    <w:link w:val="Footer"/>
    <w:rsid w:val="00F17F90"/>
    <w:rPr>
      <w:rFonts w:ascii="DIN-Regular" w:hAnsi="DIN-Regular"/>
      <w:b/>
      <w:sz w:val="16"/>
      <w:szCs w:val="16"/>
      <w:lang w:eastAsia="ar-SA"/>
    </w:rPr>
  </w:style>
  <w:style w:type="paragraph" w:customStyle="1" w:styleId="PargrafodaLista1">
    <w:name w:val="Parágrafo da Lista1"/>
    <w:basedOn w:val="Normal"/>
    <w:uiPriority w:val="34"/>
    <w:qFormat/>
    <w:rsid w:val="004872D2"/>
    <w:pPr>
      <w:ind w:left="720"/>
    </w:pPr>
  </w:style>
  <w:style w:type="paragraph" w:customStyle="1" w:styleId="Reviso1">
    <w:name w:val="Revisão1"/>
    <w:hidden/>
    <w:uiPriority w:val="99"/>
    <w:semiHidden/>
    <w:rsid w:val="00E46AA7"/>
    <w:rPr>
      <w:rFonts w:ascii="DIN-Regular" w:hAnsi="DIN-Regular"/>
      <w:sz w:val="22"/>
      <w:szCs w:val="22"/>
      <w:lang w:eastAsia="ar-SA"/>
    </w:rPr>
  </w:style>
  <w:style w:type="table" w:styleId="TableGrid">
    <w:name w:val="Table Grid"/>
    <w:basedOn w:val="TableNormal"/>
    <w:rsid w:val="00C2536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Classic2">
    <w:name w:val="Table Classic 2"/>
    <w:basedOn w:val="TableNormal"/>
    <w:rsid w:val="00C25364"/>
    <w:pPr>
      <w:tabs>
        <w:tab w:val="left" w:pos="567"/>
        <w:tab w:val="left" w:pos="1134"/>
      </w:tabs>
      <w:suppressAutoHyphens/>
      <w:spacing w:before="120"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ATTTULOSPRINCIPAIS">
    <w:name w:val="PAT_TÍTULOS_PRINCIPAIS"/>
    <w:rsid w:val="00AA06E3"/>
    <w:rPr>
      <w:rFonts w:ascii="DIN-Medium" w:hAnsi="DIN-Medium" w:cs="Tahoma"/>
      <w:kern w:val="1"/>
      <w:sz w:val="22"/>
      <w:szCs w:val="22"/>
    </w:rPr>
  </w:style>
  <w:style w:type="character" w:customStyle="1" w:styleId="PATTTULOSSECUNDRIOS">
    <w:name w:val="PAT_TÍTULOS_SECUNDÁRIOS"/>
    <w:rsid w:val="00AA06E3"/>
    <w:rPr>
      <w:rFonts w:ascii="DIN-Medium" w:hAnsi="DIN-Medium" w:cs="Arial"/>
      <w:bCs/>
      <w:kern w:val="1"/>
      <w:sz w:val="20"/>
      <w:szCs w:val="20"/>
    </w:rPr>
  </w:style>
  <w:style w:type="paragraph" w:customStyle="1" w:styleId="PATTEXTOCORRIDO">
    <w:name w:val="PAT_TEXTO_CORRIDO"/>
    <w:rsid w:val="00AA06E3"/>
    <w:pPr>
      <w:suppressAutoHyphens/>
      <w:spacing w:line="360" w:lineRule="auto"/>
    </w:pPr>
    <w:rPr>
      <w:rFonts w:ascii="DIN-Regular" w:eastAsia="Lucida Sans Unicode" w:hAnsi="DIN-Regular"/>
      <w:lang w:eastAsia="ar-SA"/>
    </w:rPr>
  </w:style>
  <w:style w:type="paragraph" w:customStyle="1" w:styleId="PreformattedText">
    <w:name w:val="Preformatted Text"/>
    <w:basedOn w:val="Normal"/>
    <w:rsid w:val="00B045EE"/>
    <w:pPr>
      <w:widowControl w:val="0"/>
      <w:tabs>
        <w:tab w:val="clear" w:pos="567"/>
        <w:tab w:val="clear" w:pos="1134"/>
      </w:tabs>
      <w:spacing w:before="0" w:line="240" w:lineRule="auto"/>
      <w:jc w:val="left"/>
    </w:pPr>
    <w:rPr>
      <w:rFonts w:ascii="Courier New" w:eastAsia="Courier New" w:hAnsi="Courier New" w:cs="Courier New"/>
      <w:kern w:val="1"/>
      <w:sz w:val="20"/>
      <w:szCs w:val="20"/>
      <w:lang w:val="en-US"/>
    </w:rPr>
  </w:style>
  <w:style w:type="character" w:styleId="Strong">
    <w:name w:val="Strong"/>
    <w:uiPriority w:val="22"/>
    <w:qFormat/>
    <w:rsid w:val="00B62F58"/>
    <w:rPr>
      <w:b/>
      <w:bCs/>
    </w:rPr>
  </w:style>
  <w:style w:type="paragraph" w:customStyle="1" w:styleId="Contedodatabela">
    <w:name w:val="Conteúdo da tabela"/>
    <w:basedOn w:val="Normal"/>
    <w:rsid w:val="003C2E59"/>
    <w:pPr>
      <w:suppressLineNumbers/>
      <w:tabs>
        <w:tab w:val="clear" w:pos="567"/>
        <w:tab w:val="clear" w:pos="1134"/>
      </w:tabs>
      <w:spacing w:before="0" w:line="240" w:lineRule="auto"/>
      <w:jc w:val="left"/>
    </w:pPr>
    <w:rPr>
      <w:rFonts w:ascii="Times New Roman" w:hAnsi="Times New Roman"/>
      <w:sz w:val="20"/>
      <w:szCs w:val="20"/>
    </w:rPr>
  </w:style>
  <w:style w:type="paragraph" w:customStyle="1" w:styleId="Achievement">
    <w:name w:val="Achievement"/>
    <w:basedOn w:val="BodyText"/>
    <w:rsid w:val="003931AD"/>
    <w:pPr>
      <w:tabs>
        <w:tab w:val="clear" w:pos="567"/>
        <w:tab w:val="clear" w:pos="1134"/>
        <w:tab w:val="left" w:pos="709"/>
      </w:tabs>
      <w:suppressAutoHyphens w:val="0"/>
      <w:spacing w:after="60" w:line="220" w:lineRule="atLeast"/>
      <w:ind w:left="680" w:hanging="680"/>
    </w:pPr>
    <w:rPr>
      <w:rFonts w:ascii="Arial" w:hAnsi="Arial"/>
      <w:spacing w:val="-5"/>
      <w:sz w:val="20"/>
      <w:lang w:eastAsia="en-US"/>
    </w:rPr>
  </w:style>
  <w:style w:type="paragraph" w:customStyle="1" w:styleId="Name">
    <w:name w:val="Name"/>
    <w:basedOn w:val="Normal"/>
    <w:next w:val="Normal"/>
    <w:rsid w:val="003931AD"/>
    <w:pPr>
      <w:pBdr>
        <w:bottom w:val="single" w:sz="6" w:space="4" w:color="auto"/>
      </w:pBdr>
      <w:tabs>
        <w:tab w:val="clear" w:pos="567"/>
        <w:tab w:val="clear" w:pos="1134"/>
      </w:tabs>
      <w:suppressAutoHyphens w:val="0"/>
      <w:spacing w:before="0" w:after="440" w:line="240" w:lineRule="atLeast"/>
      <w:ind w:left="-2160"/>
      <w:jc w:val="left"/>
    </w:pPr>
    <w:rPr>
      <w:rFonts w:ascii="Arial Black" w:hAnsi="Arial Black"/>
      <w:spacing w:val="-35"/>
      <w:sz w:val="54"/>
      <w:szCs w:val="20"/>
      <w:lang w:val="en-GB" w:eastAsia="en-US"/>
    </w:rPr>
  </w:style>
  <w:style w:type="character" w:styleId="CommentReference">
    <w:name w:val="annotation reference"/>
    <w:basedOn w:val="DefaultParagraphFont"/>
    <w:rsid w:val="00614FF8"/>
    <w:rPr>
      <w:sz w:val="16"/>
      <w:szCs w:val="16"/>
    </w:rPr>
  </w:style>
  <w:style w:type="paragraph" w:styleId="CommentText">
    <w:name w:val="annotation text"/>
    <w:basedOn w:val="Normal"/>
    <w:link w:val="CommentTextChar"/>
    <w:rsid w:val="00614F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14FF8"/>
    <w:rPr>
      <w:rFonts w:ascii="DIN-Regular" w:hAnsi="DIN-Regular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614F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14FF8"/>
    <w:rPr>
      <w:rFonts w:ascii="DIN-Regular" w:hAnsi="DIN-Regular"/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w.ac.uk/libWWW/howto/bu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EDIA%20PRIMER\PROJECTOS\2008_52_FENAREG\Prop_2008_FENAREG%20%20Site_We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1266B-2FA9-4C2C-8CD6-A3CDB79F5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Prop_2008_FENAREG  Site_Web</Template>
  <TotalTime>201</TotalTime>
  <Pages>1</Pages>
  <Words>789</Words>
  <Characters>4503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 de Trabalho</vt:lpstr>
      <vt:lpstr>PROPOSTA</vt:lpstr>
    </vt:vector>
  </TitlesOfParts>
  <Manager>José Carlos Teixeira</Manager>
  <Company>FCTUC</Company>
  <LinksUpToDate>false</LinksUpToDate>
  <CharactersWithSpaces>5282</CharactersWithSpaces>
  <SharedDoc>false</SharedDoc>
  <HLinks>
    <vt:vector size="42" baseType="variant">
      <vt:variant>
        <vt:i4>5832782</vt:i4>
      </vt:variant>
      <vt:variant>
        <vt:i4>36</vt:i4>
      </vt:variant>
      <vt:variant>
        <vt:i4>0</vt:i4>
      </vt:variant>
      <vt:variant>
        <vt:i4>5</vt:i4>
      </vt:variant>
      <vt:variant>
        <vt:lpwstr>http://www.hw.ac.uk/libWWW/howto/bus.html</vt:lpwstr>
      </vt:variant>
      <vt:variant>
        <vt:lpwstr/>
      </vt:variant>
      <vt:variant>
        <vt:i4>1441854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_Toc273565964</vt:lpwstr>
      </vt:variant>
      <vt:variant>
        <vt:i4>1441854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_Toc273565963</vt:lpwstr>
      </vt:variant>
      <vt:variant>
        <vt:i4>1441854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_Toc273565962</vt:lpwstr>
      </vt:variant>
      <vt:variant>
        <vt:i4>1441854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_Toc273565961</vt:lpwstr>
      </vt:variant>
      <vt:variant>
        <vt:i4>1441854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_Toc273565960</vt:lpwstr>
      </vt:variant>
      <vt:variant>
        <vt:i4>7602205</vt:i4>
      </vt:variant>
      <vt:variant>
        <vt:i4>0</vt:i4>
      </vt:variant>
      <vt:variant>
        <vt:i4>0</vt:i4>
      </vt:variant>
      <vt:variant>
        <vt:i4>5</vt:i4>
      </vt:variant>
      <vt:variant>
        <vt:lpwstr>mailto:teixeira@mat.uc.pt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Trabalho</dc:title>
  <dc:subject>Métodos de Programação II</dc:subject>
  <dc:creator>José Carlos Teixeira</dc:creator>
  <cp:keywords/>
  <cp:lastModifiedBy>Ana Marques</cp:lastModifiedBy>
  <cp:revision>4</cp:revision>
  <cp:lastPrinted>2010-09-15T21:58:00Z</cp:lastPrinted>
  <dcterms:created xsi:type="dcterms:W3CDTF">2016-09-30T09:24:00Z</dcterms:created>
  <dcterms:modified xsi:type="dcterms:W3CDTF">2016-12-25T22:56:00Z</dcterms:modified>
  <cp:category>Relatório</cp:category>
</cp:coreProperties>
</file>
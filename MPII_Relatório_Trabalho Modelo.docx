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2D146F" w:rsidRPr="00637E8D" w:rsidRDefault="00ED6990" w:rsidP="002D146F">
      <w:pPr>
        <w:jc w:val="center"/>
        <w:rPr>
          <w:rFonts w:asciiTheme="minorHAnsi" w:hAnsiTheme="minorHAnsi"/>
          <w:sz w:val="32"/>
          <w:szCs w:val="32"/>
        </w:rPr>
      </w:pPr>
      <w:r w:rsidRPr="00637E8D">
        <w:rPr>
          <w:rFonts w:asciiTheme="minorHAnsi" w:hAnsiTheme="minorHAnsi" w:cs="Calibri"/>
          <w:noProof/>
          <w:lang w:eastAsia="pt-PT"/>
        </w:rPr>
        <w:drawing>
          <wp:anchor distT="0" distB="0" distL="114300" distR="114300" simplePos="0" relativeHeight="251657728" behindDoc="1" locked="0" layoutInCell="1" allowOverlap="1" wp14:anchorId="626E9DE4" wp14:editId="48AC153C">
            <wp:simplePos x="0" y="0"/>
            <wp:positionH relativeFrom="column">
              <wp:align>center</wp:align>
            </wp:positionH>
            <wp:positionV relativeFrom="paragraph">
              <wp:posOffset>-96520</wp:posOffset>
            </wp:positionV>
            <wp:extent cx="953770" cy="1186815"/>
            <wp:effectExtent l="0" t="0" r="0" b="0"/>
            <wp:wrapTopAndBottom/>
            <wp:docPr id="9" name="Picture 2" descr="睐͜睘͜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睐͜睘͜x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0" t="5782" r="10625" b="11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146F" w:rsidRPr="00637E8D">
        <w:rPr>
          <w:rFonts w:asciiTheme="minorHAnsi" w:hAnsiTheme="minorHAnsi"/>
          <w:sz w:val="32"/>
          <w:szCs w:val="32"/>
        </w:rPr>
        <w:t>Departamento de Matemática</w:t>
      </w:r>
    </w:p>
    <w:p w:rsidR="002D146F" w:rsidRPr="00637E8D" w:rsidRDefault="002D146F" w:rsidP="002D146F">
      <w:pPr>
        <w:jc w:val="center"/>
        <w:rPr>
          <w:rFonts w:asciiTheme="minorHAnsi" w:hAnsiTheme="minorHAnsi"/>
          <w:sz w:val="32"/>
          <w:szCs w:val="32"/>
        </w:rPr>
      </w:pPr>
      <w:r w:rsidRPr="00637E8D">
        <w:rPr>
          <w:rFonts w:asciiTheme="minorHAnsi" w:hAnsiTheme="minorHAnsi"/>
          <w:sz w:val="32"/>
          <w:szCs w:val="32"/>
        </w:rPr>
        <w:t>FCTUC</w:t>
      </w:r>
    </w:p>
    <w:p w:rsidR="00BE255C" w:rsidRPr="00637E8D" w:rsidRDefault="00BE255C">
      <w:pPr>
        <w:rPr>
          <w:rFonts w:asciiTheme="minorHAnsi" w:hAnsiTheme="minorHAnsi" w:cs="Calibri"/>
        </w:rPr>
      </w:pPr>
    </w:p>
    <w:p w:rsidR="000E2B5E" w:rsidRPr="00637E8D" w:rsidRDefault="000E2B5E">
      <w:pPr>
        <w:rPr>
          <w:rFonts w:asciiTheme="minorHAnsi" w:hAnsiTheme="minorHAnsi" w:cs="Calibri"/>
        </w:rPr>
      </w:pPr>
    </w:p>
    <w:p w:rsidR="000E2B5E" w:rsidRPr="00637E8D" w:rsidRDefault="000E2B5E">
      <w:pPr>
        <w:rPr>
          <w:rFonts w:asciiTheme="minorHAnsi" w:hAnsiTheme="minorHAnsi" w:cs="Calibri"/>
        </w:rPr>
      </w:pPr>
    </w:p>
    <w:p w:rsidR="00BE255C" w:rsidRPr="00637E8D" w:rsidRDefault="00A81981" w:rsidP="00A81981">
      <w:pPr>
        <w:jc w:val="center"/>
        <w:rPr>
          <w:rFonts w:asciiTheme="minorHAnsi" w:hAnsiTheme="minorHAnsi" w:cs="Calibri"/>
          <w:sz w:val="72"/>
          <w:szCs w:val="72"/>
        </w:rPr>
      </w:pPr>
      <w:r w:rsidRPr="00637E8D">
        <w:rPr>
          <w:rFonts w:asciiTheme="minorHAnsi" w:hAnsiTheme="minorHAnsi" w:cs="Calibri"/>
          <w:sz w:val="72"/>
          <w:szCs w:val="72"/>
        </w:rPr>
        <w:t>Relatório</w:t>
      </w:r>
    </w:p>
    <w:p w:rsidR="00970E6E" w:rsidRPr="00637E8D" w:rsidRDefault="008E039B" w:rsidP="00094A9B">
      <w:pPr>
        <w:pStyle w:val="Entidade"/>
        <w:pBdr>
          <w:bottom w:val="single" w:sz="4" w:space="8" w:color="000000"/>
        </w:pBdr>
        <w:rPr>
          <w:rFonts w:asciiTheme="minorHAnsi" w:hAnsiTheme="minorHAnsi" w:cs="Calibri"/>
          <w:sz w:val="48"/>
          <w:szCs w:val="48"/>
        </w:rPr>
      </w:pPr>
      <w:r w:rsidRPr="00637E8D">
        <w:rPr>
          <w:rFonts w:asciiTheme="minorHAnsi" w:hAnsiTheme="minorHAnsi" w:cs="Calibri"/>
          <w:b w:val="0"/>
          <w:sz w:val="48"/>
          <w:szCs w:val="48"/>
        </w:rPr>
        <w:t>Métodos de Programação II</w:t>
      </w:r>
    </w:p>
    <w:p w:rsidR="007F1F43" w:rsidRPr="00637E8D" w:rsidRDefault="00CF4C17" w:rsidP="001D5988">
      <w:pPr>
        <w:jc w:val="center"/>
        <w:rPr>
          <w:rFonts w:asciiTheme="minorHAnsi" w:hAnsiTheme="minorHAnsi" w:cs="Calibri"/>
          <w:sz w:val="24"/>
          <w:szCs w:val="24"/>
        </w:rPr>
      </w:pPr>
      <w:r w:rsidRPr="00637E8D">
        <w:rPr>
          <w:rFonts w:asciiTheme="minorHAnsi" w:hAnsiTheme="minorHAnsi" w:cs="Calibri"/>
          <w:sz w:val="24"/>
          <w:szCs w:val="24"/>
        </w:rPr>
        <w:t>Professor: José Carlos Teixeira (</w:t>
      </w:r>
      <w:hyperlink r:id="rId10" w:history="1">
        <w:r w:rsidRPr="00637E8D">
          <w:rPr>
            <w:rStyle w:val="Hiperligao"/>
            <w:rFonts w:asciiTheme="minorHAnsi" w:hAnsiTheme="minorHAnsi" w:cs="Calibri"/>
            <w:sz w:val="24"/>
            <w:szCs w:val="24"/>
          </w:rPr>
          <w:t>teixeira@mat.uc.pt</w:t>
        </w:r>
      </w:hyperlink>
      <w:r w:rsidRPr="00637E8D">
        <w:rPr>
          <w:rFonts w:asciiTheme="minorHAnsi" w:hAnsiTheme="minorHAnsi" w:cs="Calibri"/>
          <w:sz w:val="24"/>
          <w:szCs w:val="24"/>
        </w:rPr>
        <w:t>)</w:t>
      </w:r>
    </w:p>
    <w:p w:rsidR="00351000" w:rsidRPr="00637E8D" w:rsidRDefault="00351000" w:rsidP="001D5988">
      <w:pPr>
        <w:jc w:val="center"/>
        <w:rPr>
          <w:rFonts w:asciiTheme="minorHAnsi" w:hAnsiTheme="minorHAnsi" w:cs="Calibri"/>
        </w:rPr>
      </w:pPr>
    </w:p>
    <w:p w:rsidR="00C224D8" w:rsidRPr="00637E8D" w:rsidRDefault="001931B4" w:rsidP="00351000">
      <w:pPr>
        <w:jc w:val="center"/>
        <w:rPr>
          <w:rFonts w:asciiTheme="minorHAnsi" w:hAnsiTheme="minorHAnsi" w:cs="Calibri"/>
          <w:sz w:val="36"/>
          <w:szCs w:val="36"/>
        </w:rPr>
      </w:pPr>
      <w:r>
        <w:rPr>
          <w:rFonts w:asciiTheme="minorHAnsi" w:hAnsiTheme="minorHAnsi" w:cs="Calibri"/>
          <w:sz w:val="36"/>
          <w:szCs w:val="36"/>
        </w:rPr>
        <w:t>Diário</w:t>
      </w:r>
      <w:r w:rsidR="00C508F1">
        <w:rPr>
          <w:rFonts w:asciiTheme="minorHAnsi" w:hAnsiTheme="minorHAnsi" w:cs="Calibri"/>
          <w:sz w:val="36"/>
          <w:szCs w:val="36"/>
        </w:rPr>
        <w:t xml:space="preserve"> de viagens</w:t>
      </w:r>
    </w:p>
    <w:p w:rsidR="00374F9A" w:rsidRPr="00637E8D" w:rsidRDefault="00374F9A">
      <w:pPr>
        <w:pStyle w:val="NormalJusto"/>
        <w:rPr>
          <w:rFonts w:asciiTheme="minorHAnsi" w:hAnsiTheme="minorHAnsi" w:cs="Calibri"/>
          <w:b/>
        </w:rPr>
      </w:pPr>
    </w:p>
    <w:p w:rsidR="00374F9A" w:rsidRPr="00637E8D" w:rsidRDefault="00374F9A">
      <w:pPr>
        <w:pStyle w:val="NormalJusto"/>
        <w:rPr>
          <w:rFonts w:asciiTheme="minorHAnsi" w:hAnsiTheme="minorHAnsi" w:cs="Calibri"/>
          <w:b/>
        </w:rPr>
      </w:pPr>
    </w:p>
    <w:p w:rsidR="000E2B5E" w:rsidRPr="00637E8D" w:rsidRDefault="000E2B5E">
      <w:pPr>
        <w:pStyle w:val="NormalJusto"/>
        <w:rPr>
          <w:rFonts w:asciiTheme="minorHAnsi" w:hAnsiTheme="minorHAnsi" w:cs="Calibri"/>
          <w:b/>
        </w:rPr>
      </w:pPr>
    </w:p>
    <w:p w:rsidR="00970E6E" w:rsidRPr="00637E8D" w:rsidRDefault="00970E6E">
      <w:pPr>
        <w:pStyle w:val="NormalJusto"/>
        <w:rPr>
          <w:rFonts w:asciiTheme="minorHAnsi" w:hAnsiTheme="minorHAnsi" w:cs="Calibri"/>
          <w:b/>
        </w:rPr>
      </w:pPr>
    </w:p>
    <w:p w:rsidR="000E2B5E" w:rsidRPr="00637E8D" w:rsidRDefault="00351000">
      <w:pPr>
        <w:pStyle w:val="NormalJusto"/>
        <w:rPr>
          <w:rFonts w:asciiTheme="minorHAnsi" w:hAnsiTheme="minorHAnsi" w:cs="Calibri"/>
          <w:b/>
          <w:sz w:val="32"/>
          <w:szCs w:val="32"/>
        </w:rPr>
      </w:pPr>
      <w:r w:rsidRPr="00637E8D">
        <w:rPr>
          <w:rFonts w:asciiTheme="minorHAnsi" w:hAnsiTheme="minorHAnsi" w:cs="Calibri"/>
          <w:b/>
          <w:sz w:val="32"/>
          <w:szCs w:val="32"/>
        </w:rPr>
        <w:t>Autores:</w:t>
      </w:r>
    </w:p>
    <w:p w:rsidR="00351000" w:rsidRPr="00637E8D" w:rsidRDefault="00E845E5">
      <w:pPr>
        <w:pStyle w:val="NormalJusto"/>
        <w:rPr>
          <w:rFonts w:asciiTheme="minorHAnsi" w:hAnsiTheme="minorHAnsi" w:cs="Calibri"/>
          <w:sz w:val="28"/>
          <w:szCs w:val="28"/>
        </w:rPr>
      </w:pPr>
      <w:r>
        <w:rPr>
          <w:rFonts w:asciiTheme="minorHAnsi" w:hAnsiTheme="minorHAnsi" w:cs="Calibri"/>
          <w:sz w:val="28"/>
          <w:szCs w:val="28"/>
        </w:rPr>
        <w:t>Ana Marques</w:t>
      </w:r>
    </w:p>
    <w:p w:rsidR="00BD6972" w:rsidRPr="00637E8D" w:rsidRDefault="00E845E5">
      <w:pPr>
        <w:pStyle w:val="NormalJusto"/>
        <w:rPr>
          <w:rFonts w:asciiTheme="minorHAnsi" w:hAnsiTheme="minorHAnsi" w:cs="Calibri"/>
        </w:rPr>
      </w:pPr>
      <w:r>
        <w:rPr>
          <w:rFonts w:asciiTheme="minorHAnsi" w:hAnsiTheme="minorHAnsi" w:cs="Calibri"/>
        </w:rPr>
        <w:t>anaritamnmarques@hotmail.com</w:t>
      </w:r>
    </w:p>
    <w:p w:rsidR="00351000" w:rsidRPr="00637E8D" w:rsidRDefault="00E845E5">
      <w:pPr>
        <w:pStyle w:val="NormalJusto"/>
        <w:rPr>
          <w:rFonts w:asciiTheme="minorHAnsi" w:hAnsiTheme="minorHAnsi" w:cs="Calibri"/>
          <w:sz w:val="28"/>
          <w:szCs w:val="28"/>
        </w:rPr>
      </w:pPr>
      <w:r>
        <w:rPr>
          <w:rFonts w:asciiTheme="minorHAnsi" w:hAnsiTheme="minorHAnsi" w:cs="Calibri"/>
          <w:sz w:val="28"/>
          <w:szCs w:val="28"/>
        </w:rPr>
        <w:t>Luís</w:t>
      </w:r>
      <w:r w:rsidR="00FA59E4">
        <w:rPr>
          <w:rFonts w:asciiTheme="minorHAnsi" w:hAnsiTheme="minorHAnsi" w:cs="Calibri"/>
          <w:sz w:val="28"/>
          <w:szCs w:val="28"/>
        </w:rPr>
        <w:t xml:space="preserve"> Domingues</w:t>
      </w:r>
    </w:p>
    <w:p w:rsidR="00BD6972" w:rsidRPr="00637E8D" w:rsidRDefault="0038233C" w:rsidP="00BD6972">
      <w:pPr>
        <w:pStyle w:val="NormalJusto"/>
        <w:rPr>
          <w:rFonts w:asciiTheme="minorHAnsi" w:hAnsiTheme="minorHAnsi" w:cs="Calibri"/>
        </w:rPr>
      </w:pPr>
      <w:r>
        <w:rPr>
          <w:rFonts w:asciiTheme="minorHAnsi" w:hAnsiTheme="minorHAnsi" w:cs="Calibri"/>
        </w:rPr>
        <w:t>l_evora_d@hotmail.com</w:t>
      </w:r>
    </w:p>
    <w:p w:rsidR="00BD6972" w:rsidRPr="00637E8D" w:rsidRDefault="00BD6972">
      <w:pPr>
        <w:pStyle w:val="NormalJusto"/>
        <w:rPr>
          <w:rFonts w:asciiTheme="minorHAnsi" w:hAnsiTheme="minorHAnsi" w:cs="Calibri"/>
        </w:rPr>
      </w:pPr>
    </w:p>
    <w:p w:rsidR="00BD6972" w:rsidRPr="00637E8D" w:rsidRDefault="00BD6972">
      <w:pPr>
        <w:pStyle w:val="NormalJusto"/>
        <w:rPr>
          <w:rFonts w:asciiTheme="minorHAnsi" w:hAnsiTheme="minorHAnsi" w:cs="Calibri"/>
        </w:rPr>
      </w:pPr>
    </w:p>
    <w:p w:rsidR="00BD6972" w:rsidRPr="00637E8D" w:rsidRDefault="00BD6972">
      <w:pPr>
        <w:pStyle w:val="NormalJusto"/>
        <w:rPr>
          <w:rFonts w:asciiTheme="minorHAnsi" w:hAnsiTheme="minorHAnsi" w:cs="Calibri"/>
          <w:b/>
          <w:sz w:val="32"/>
          <w:szCs w:val="32"/>
        </w:rPr>
      </w:pPr>
      <w:r w:rsidRPr="00637E8D">
        <w:rPr>
          <w:rFonts w:asciiTheme="minorHAnsi" w:hAnsiTheme="minorHAnsi" w:cs="Calibri"/>
          <w:b/>
          <w:sz w:val="32"/>
          <w:szCs w:val="32"/>
        </w:rPr>
        <w:t>Data:</w:t>
      </w:r>
    </w:p>
    <w:p w:rsidR="00C224D8" w:rsidRPr="00637E8D" w:rsidRDefault="00C508F1" w:rsidP="00461A05">
      <w:pPr>
        <w:pStyle w:val="NormalJusto"/>
        <w:rPr>
          <w:rFonts w:asciiTheme="minorHAnsi" w:hAnsiTheme="minorHAnsi" w:cs="Calibri"/>
        </w:rPr>
      </w:pPr>
      <w:r>
        <w:rPr>
          <w:rFonts w:asciiTheme="minorHAnsi" w:hAnsiTheme="minorHAnsi" w:cs="Calibri"/>
        </w:rPr>
        <w:t>06</w:t>
      </w:r>
      <w:r w:rsidR="0038233C" w:rsidRPr="0038233C">
        <w:rPr>
          <w:rFonts w:asciiTheme="minorHAnsi" w:hAnsiTheme="minorHAnsi" w:cs="Calibri"/>
        </w:rPr>
        <w:t>-01-2017</w:t>
      </w:r>
    </w:p>
    <w:p w:rsidR="00BD6972" w:rsidRPr="00637E8D" w:rsidRDefault="00BD6972">
      <w:pPr>
        <w:pStyle w:val="Sub-Sub-Ttulo"/>
        <w:rPr>
          <w:rFonts w:asciiTheme="minorHAnsi" w:hAnsiTheme="minorHAnsi" w:cs="Calibri"/>
        </w:rPr>
      </w:pPr>
    </w:p>
    <w:p w:rsidR="00BD6972" w:rsidRPr="00637E8D" w:rsidRDefault="00BD6972">
      <w:pPr>
        <w:pStyle w:val="Sub-Sub-Ttulo"/>
        <w:rPr>
          <w:rFonts w:asciiTheme="minorHAnsi" w:hAnsiTheme="minorHAnsi" w:cs="Calibri"/>
        </w:rPr>
      </w:pPr>
    </w:p>
    <w:p w:rsidR="00BD6972" w:rsidRPr="00637E8D" w:rsidRDefault="00BD6972">
      <w:pPr>
        <w:pStyle w:val="Sub-Sub-Ttulo"/>
        <w:rPr>
          <w:rFonts w:asciiTheme="minorHAnsi" w:hAnsiTheme="minorHAnsi" w:cs="Calibri"/>
        </w:rPr>
      </w:pPr>
    </w:p>
    <w:p w:rsidR="00BD6972" w:rsidRPr="00637E8D" w:rsidRDefault="00BD6972">
      <w:pPr>
        <w:pStyle w:val="Sub-Sub-Ttulo"/>
        <w:rPr>
          <w:rFonts w:asciiTheme="minorHAnsi" w:hAnsiTheme="minorHAnsi" w:cs="Calibri"/>
        </w:rPr>
      </w:pPr>
    </w:p>
    <w:p w:rsidR="00C224D8" w:rsidRPr="00637E8D" w:rsidRDefault="00C224D8">
      <w:pPr>
        <w:pStyle w:val="Sub-Sub-Ttulo"/>
        <w:rPr>
          <w:rFonts w:asciiTheme="minorHAnsi" w:hAnsiTheme="minorHAnsi" w:cs="Calibri"/>
        </w:rPr>
      </w:pPr>
      <w:r w:rsidRPr="00637E8D">
        <w:rPr>
          <w:rFonts w:asciiTheme="minorHAnsi" w:hAnsiTheme="minorHAnsi" w:cs="Calibri"/>
        </w:rPr>
        <w:t>ÍNDICE</w:t>
      </w:r>
    </w:p>
    <w:p w:rsidR="00273253" w:rsidRPr="00637E8D" w:rsidRDefault="00273253">
      <w:pPr>
        <w:pStyle w:val="Sub-Sub-Ttulo"/>
        <w:rPr>
          <w:rFonts w:asciiTheme="minorHAnsi" w:hAnsiTheme="minorHAnsi" w:cs="Calibri"/>
        </w:rPr>
      </w:pPr>
    </w:p>
    <w:p w:rsidR="00273253" w:rsidRPr="00637E8D" w:rsidRDefault="00273253">
      <w:pPr>
        <w:pStyle w:val="Sub-Sub-Ttulo"/>
        <w:rPr>
          <w:rFonts w:asciiTheme="minorHAnsi" w:hAnsiTheme="minorHAnsi" w:cs="Calibri"/>
        </w:rPr>
      </w:pPr>
    </w:p>
    <w:p w:rsidR="00FC04F6" w:rsidRDefault="009B7B89">
      <w:pPr>
        <w:pStyle w:val="ndice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r w:rsidRPr="00637E8D">
        <w:rPr>
          <w:rFonts w:asciiTheme="minorHAnsi" w:hAnsiTheme="minorHAnsi" w:cs="Calibri"/>
          <w:b w:val="0"/>
          <w:bCs w:val="0"/>
          <w:caps w:val="0"/>
          <w:sz w:val="22"/>
          <w:szCs w:val="22"/>
        </w:rPr>
        <w:fldChar w:fldCharType="begin"/>
      </w:r>
      <w:r w:rsidR="00273253" w:rsidRPr="00637E8D">
        <w:rPr>
          <w:rFonts w:asciiTheme="minorHAnsi" w:hAnsiTheme="minorHAnsi" w:cs="Calibri"/>
          <w:b w:val="0"/>
          <w:bCs w:val="0"/>
          <w:caps w:val="0"/>
          <w:sz w:val="22"/>
          <w:szCs w:val="22"/>
        </w:rPr>
        <w:instrText xml:space="preserve"> TOC \o "1-3" \h \z \u </w:instrText>
      </w:r>
      <w:r w:rsidRPr="00637E8D">
        <w:rPr>
          <w:rFonts w:asciiTheme="minorHAnsi" w:hAnsiTheme="minorHAnsi" w:cs="Calibri"/>
          <w:b w:val="0"/>
          <w:bCs w:val="0"/>
          <w:caps w:val="0"/>
          <w:sz w:val="22"/>
          <w:szCs w:val="22"/>
        </w:rPr>
        <w:fldChar w:fldCharType="separate"/>
      </w:r>
      <w:hyperlink w:anchor="_Toc462994391" w:history="1">
        <w:r w:rsidR="00FC04F6" w:rsidRPr="0004320C">
          <w:rPr>
            <w:rStyle w:val="Hiperligao"/>
            <w:noProof/>
          </w:rPr>
          <w:t>1.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Sumário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_Toc462994391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3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462994392" w:history="1">
        <w:r w:rsidR="00FC04F6" w:rsidRPr="0004320C">
          <w:rPr>
            <w:rStyle w:val="Hiperligao"/>
            <w:noProof/>
          </w:rPr>
          <w:t>2.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Desenvolvimento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_Toc462994392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3" w:history="1">
        <w:r w:rsidR="00FC04F6" w:rsidRPr="0004320C">
          <w:rPr>
            <w:rStyle w:val="Hiperligao"/>
            <w:noProof/>
          </w:rPr>
          <w:t>2.1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Requisitos da solução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_Toc462994393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4" w:history="1">
        <w:r w:rsidR="00FC04F6" w:rsidRPr="0004320C">
          <w:rPr>
            <w:rStyle w:val="Hiperligao"/>
            <w:noProof/>
          </w:rPr>
          <w:t>2.2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Arquitetura da solução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_Toc462994394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5" w:history="1">
        <w:r w:rsidR="00FC04F6" w:rsidRPr="0004320C">
          <w:rPr>
            <w:rStyle w:val="Hiperligao"/>
            <w:noProof/>
          </w:rPr>
          <w:t>2.3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Interface com o utilizador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_Toc462994395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6" w:history="1">
        <w:r w:rsidR="00FC04F6" w:rsidRPr="0004320C">
          <w:rPr>
            <w:rStyle w:val="Hiperligao"/>
            <w:noProof/>
          </w:rPr>
          <w:t>2.4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Estruturas de dados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_Toc462994396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7" w:history="1">
        <w:r w:rsidR="00FC04F6" w:rsidRPr="0004320C">
          <w:rPr>
            <w:rStyle w:val="Hiperligao"/>
            <w:noProof/>
          </w:rPr>
          <w:t>2.5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Principais funções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_Toc462994397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4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462994398" w:history="1">
        <w:r w:rsidR="00FC04F6" w:rsidRPr="0004320C">
          <w:rPr>
            <w:rStyle w:val="Hiperligao"/>
            <w:noProof/>
          </w:rPr>
          <w:t>3.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Apresentação de uma sessão de utilização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_Toc462994398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5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399" w:history="1">
        <w:r w:rsidR="00FC04F6" w:rsidRPr="0004320C">
          <w:rPr>
            <w:rStyle w:val="Hiperligao"/>
            <w:noProof/>
          </w:rPr>
          <w:t>3.1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Entrada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_Toc462994399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5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pt-PT"/>
        </w:rPr>
      </w:pPr>
      <w:hyperlink w:anchor="_Toc462994400" w:history="1">
        <w:r w:rsidR="00FC04F6" w:rsidRPr="0004320C">
          <w:rPr>
            <w:rStyle w:val="Hiperligao"/>
            <w:noProof/>
          </w:rPr>
          <w:t>3.2</w:t>
        </w:r>
        <w:r w:rsidR="00FC04F6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XXX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_Toc462994400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5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462994401" w:history="1">
        <w:r w:rsidR="00FC04F6" w:rsidRPr="0004320C">
          <w:rPr>
            <w:rStyle w:val="Hiperligao"/>
            <w:noProof/>
          </w:rPr>
          <w:t>4.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Conclusões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_Toc462994401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6</w:t>
        </w:r>
        <w:r w:rsidR="00FC04F6">
          <w:rPr>
            <w:noProof/>
            <w:webHidden/>
          </w:rPr>
          <w:fldChar w:fldCharType="end"/>
        </w:r>
      </w:hyperlink>
    </w:p>
    <w:p w:rsidR="00FC04F6" w:rsidRDefault="00636C94">
      <w:pPr>
        <w:pStyle w:val="ndice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pt-PT"/>
        </w:rPr>
      </w:pPr>
      <w:hyperlink w:anchor="_Toc462994402" w:history="1">
        <w:r w:rsidR="00FC04F6" w:rsidRPr="0004320C">
          <w:rPr>
            <w:rStyle w:val="Hiperligao"/>
            <w:noProof/>
          </w:rPr>
          <w:t>5.</w:t>
        </w:r>
        <w:r w:rsidR="00FC04F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pt-PT"/>
          </w:rPr>
          <w:tab/>
        </w:r>
        <w:r w:rsidR="00FC04F6" w:rsidRPr="0004320C">
          <w:rPr>
            <w:rStyle w:val="Hiperligao"/>
            <w:noProof/>
          </w:rPr>
          <w:t>Bibliografia</w:t>
        </w:r>
        <w:r w:rsidR="00FC04F6">
          <w:rPr>
            <w:noProof/>
            <w:webHidden/>
          </w:rPr>
          <w:tab/>
        </w:r>
        <w:r w:rsidR="00FC04F6">
          <w:rPr>
            <w:noProof/>
            <w:webHidden/>
          </w:rPr>
          <w:fldChar w:fldCharType="begin"/>
        </w:r>
        <w:r w:rsidR="00FC04F6">
          <w:rPr>
            <w:noProof/>
            <w:webHidden/>
          </w:rPr>
          <w:instrText xml:space="preserve"> PAGEREF _Toc462994402 \h </w:instrText>
        </w:r>
        <w:r w:rsidR="00FC04F6">
          <w:rPr>
            <w:noProof/>
            <w:webHidden/>
          </w:rPr>
        </w:r>
        <w:r w:rsidR="00FC04F6">
          <w:rPr>
            <w:noProof/>
            <w:webHidden/>
          </w:rPr>
          <w:fldChar w:fldCharType="separate"/>
        </w:r>
        <w:r w:rsidR="00FC04F6">
          <w:rPr>
            <w:noProof/>
            <w:webHidden/>
          </w:rPr>
          <w:t>7</w:t>
        </w:r>
        <w:r w:rsidR="00FC04F6">
          <w:rPr>
            <w:noProof/>
            <w:webHidden/>
          </w:rPr>
          <w:fldChar w:fldCharType="end"/>
        </w:r>
      </w:hyperlink>
    </w:p>
    <w:p w:rsidR="00273253" w:rsidRPr="00637E8D" w:rsidRDefault="009B7B89" w:rsidP="00A9184E">
      <w:pPr>
        <w:rPr>
          <w:rFonts w:asciiTheme="minorHAnsi" w:hAnsiTheme="minorHAnsi" w:cs="Calibri"/>
        </w:rPr>
      </w:pPr>
      <w:r w:rsidRPr="00637E8D">
        <w:rPr>
          <w:rFonts w:asciiTheme="minorHAnsi" w:hAnsiTheme="minorHAnsi" w:cs="Calibri"/>
          <w:bCs/>
          <w:caps/>
        </w:rPr>
        <w:fldChar w:fldCharType="end"/>
      </w:r>
    </w:p>
    <w:p w:rsidR="00C06DDF" w:rsidRPr="00637E8D" w:rsidRDefault="00C06DDF" w:rsidP="00C06DDF">
      <w:pPr>
        <w:pStyle w:val="Cabealho1"/>
        <w:rPr>
          <w:rFonts w:asciiTheme="minorHAnsi" w:hAnsiTheme="minorHAnsi"/>
        </w:rPr>
      </w:pPr>
      <w:bookmarkStart w:id="0" w:name="_Toc462994391"/>
      <w:bookmarkStart w:id="1" w:name="_Toc228046862"/>
      <w:bookmarkStart w:id="2" w:name="_Toc212354290"/>
      <w:r w:rsidRPr="00637E8D">
        <w:rPr>
          <w:rFonts w:asciiTheme="minorHAnsi" w:hAnsiTheme="minorHAnsi"/>
        </w:rPr>
        <w:lastRenderedPageBreak/>
        <w:t>Sumário</w:t>
      </w:r>
      <w:bookmarkEnd w:id="0"/>
    </w:p>
    <w:p w:rsidR="000E708A" w:rsidRDefault="000E708A" w:rsidP="000E708A">
      <w:pPr>
        <w:pStyle w:val="Corpodetexto"/>
        <w:spacing w:line="360" w:lineRule="auto"/>
        <w:ind w:left="567" w:firstLine="0"/>
        <w:rPr>
          <w:rFonts w:asciiTheme="minorHAnsi" w:hAnsiTheme="minorHAnsi" w:cs="Calibri"/>
          <w:szCs w:val="22"/>
        </w:rPr>
      </w:pPr>
    </w:p>
    <w:p w:rsidR="00F12549" w:rsidRDefault="000E708A" w:rsidP="00DB07E9">
      <w:pPr>
        <w:pStyle w:val="Corpodetexto"/>
        <w:spacing w:line="360" w:lineRule="auto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 w:cs="Calibri"/>
          <w:szCs w:val="22"/>
        </w:rPr>
        <w:tab/>
      </w:r>
      <w:r w:rsidR="00F12549" w:rsidRPr="00F12549">
        <w:rPr>
          <w:rFonts w:asciiTheme="minorHAnsi" w:hAnsiTheme="minorHAnsi" w:cs="Calibri"/>
          <w:szCs w:val="22"/>
        </w:rPr>
        <w:t>Este trabalho foi solicitado pelo professor José Carlos Teixeira, no âmbito da disciplina de Métodos de Programação II, assim como os seus principais objetivos.</w:t>
      </w:r>
    </w:p>
    <w:p w:rsidR="001045A1" w:rsidRPr="00784D3E" w:rsidRDefault="00F12549" w:rsidP="00DB07E9">
      <w:pPr>
        <w:pStyle w:val="Corpodetexto"/>
        <w:spacing w:line="360" w:lineRule="auto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 w:cs="Calibri"/>
          <w:szCs w:val="22"/>
        </w:rPr>
        <w:tab/>
      </w:r>
      <w:r w:rsidR="00784D3E">
        <w:rPr>
          <w:rFonts w:asciiTheme="minorHAnsi" w:hAnsiTheme="minorHAnsi" w:cs="Calibri"/>
          <w:szCs w:val="22"/>
        </w:rPr>
        <w:t xml:space="preserve">Este trabalho consiste, sumariamente na realização de uma </w:t>
      </w:r>
      <w:r w:rsidR="00784D3E" w:rsidRPr="00784D3E">
        <w:rPr>
          <w:rFonts w:asciiTheme="minorHAnsi" w:hAnsiTheme="minorHAnsi" w:cs="Calibri"/>
          <w:szCs w:val="22"/>
        </w:rPr>
        <w:t xml:space="preserve">aplicação </w:t>
      </w:r>
      <w:r w:rsidR="005904B4">
        <w:rPr>
          <w:rFonts w:ascii="Calibri" w:hAnsi="Calibri" w:cs="Calibri"/>
          <w:szCs w:val="22"/>
        </w:rPr>
        <w:t>capaz de facilitar a gestão</w:t>
      </w:r>
      <w:r w:rsidR="005904B4" w:rsidRPr="00784D3E">
        <w:rPr>
          <w:rFonts w:asciiTheme="minorHAnsi" w:hAnsiTheme="minorHAnsi" w:cs="Calibri"/>
          <w:szCs w:val="22"/>
        </w:rPr>
        <w:t xml:space="preserve"> </w:t>
      </w:r>
      <w:r w:rsidR="005904B4">
        <w:rPr>
          <w:rFonts w:asciiTheme="minorHAnsi" w:hAnsiTheme="minorHAnsi" w:cs="Calibri"/>
          <w:szCs w:val="22"/>
        </w:rPr>
        <w:t xml:space="preserve">de </w:t>
      </w:r>
      <w:r w:rsidR="00E845E5" w:rsidRPr="00784D3E">
        <w:rPr>
          <w:rFonts w:asciiTheme="minorHAnsi" w:hAnsiTheme="minorHAnsi" w:cs="Calibri"/>
          <w:szCs w:val="22"/>
        </w:rPr>
        <w:t xml:space="preserve">informação relacionada com viagens. </w:t>
      </w:r>
    </w:p>
    <w:p w:rsidR="00790312" w:rsidRDefault="00F12549" w:rsidP="00DB07E9">
      <w:pPr>
        <w:rPr>
          <w:rFonts w:ascii="Calibri" w:hAnsi="Calibri"/>
        </w:rPr>
      </w:pPr>
      <w:r>
        <w:rPr>
          <w:rFonts w:ascii="Calibri" w:hAnsi="Calibri"/>
        </w:rPr>
        <w:tab/>
      </w:r>
      <w:r w:rsidR="005904B4" w:rsidRPr="0021624E">
        <w:rPr>
          <w:rFonts w:ascii="Calibri" w:hAnsi="Calibri"/>
        </w:rPr>
        <w:t>Esta aplicação permite</w:t>
      </w:r>
      <w:r w:rsidR="00790312">
        <w:rPr>
          <w:rFonts w:ascii="Calibri" w:hAnsi="Calibri"/>
        </w:rPr>
        <w:t xml:space="preserve"> c</w:t>
      </w:r>
      <w:r w:rsidR="00790312" w:rsidRPr="00790312">
        <w:rPr>
          <w:rFonts w:ascii="Calibri" w:hAnsi="Calibri"/>
        </w:rPr>
        <w:t>onsultar e analisar</w:t>
      </w:r>
      <w:r w:rsidR="00790312">
        <w:rPr>
          <w:rFonts w:ascii="Calibri" w:hAnsi="Calibri"/>
        </w:rPr>
        <w:t xml:space="preserve"> informaç</w:t>
      </w:r>
      <w:r w:rsidR="00B46BFA">
        <w:rPr>
          <w:rFonts w:ascii="Calibri" w:hAnsi="Calibri"/>
        </w:rPr>
        <w:t xml:space="preserve">ão referente aos países e cidades visitadas, ao número de quilómetros, </w:t>
      </w:r>
      <w:r w:rsidR="00337075">
        <w:rPr>
          <w:rFonts w:ascii="Calibri" w:hAnsi="Calibri"/>
        </w:rPr>
        <w:t>às despesas e aos d</w:t>
      </w:r>
      <w:r w:rsidR="00B46BFA">
        <w:rPr>
          <w:rFonts w:ascii="Calibri" w:hAnsi="Calibri"/>
        </w:rPr>
        <w:t xml:space="preserve">ias de viagem. Para todas estas informações é possíveis consultar o valor total, por viagem,  e por ano </w:t>
      </w:r>
      <w:r w:rsidR="00B46BFA" w:rsidRPr="004C7EF2">
        <w:rPr>
          <w:rFonts w:ascii="Calibri" w:hAnsi="Calibri"/>
        </w:rPr>
        <w:t xml:space="preserve">(sendo também possível obter o valor de quilómetros percorridos por meio de transporte). </w:t>
      </w:r>
      <w:r w:rsidR="00B46BFA">
        <w:rPr>
          <w:rFonts w:ascii="Calibri" w:hAnsi="Calibri"/>
        </w:rPr>
        <w:t xml:space="preserve">Assim como os seus valores percentuais. </w:t>
      </w:r>
      <w:r w:rsidR="00337075">
        <w:rPr>
          <w:rFonts w:ascii="Calibri" w:hAnsi="Calibri"/>
        </w:rPr>
        <w:t xml:space="preserve">Para uma melhor análise dos resultados </w:t>
      </w:r>
      <w:r w:rsidR="00554D8F">
        <w:rPr>
          <w:rFonts w:ascii="Calibri" w:hAnsi="Calibri"/>
        </w:rPr>
        <w:t>está disponível um relatório, quer no ecrã, quer num ficheiro de texto, com</w:t>
      </w:r>
      <w:r w:rsidR="0056445A">
        <w:rPr>
          <w:rFonts w:ascii="Calibri" w:hAnsi="Calibri"/>
        </w:rPr>
        <w:t xml:space="preserve"> </w:t>
      </w:r>
      <w:r w:rsidR="00324B6D" w:rsidRPr="00324B6D">
        <w:rPr>
          <w:rFonts w:ascii="Calibri" w:hAnsi="Calibri"/>
        </w:rPr>
        <w:t>os países onde visitou mais cidades e onde gastou mais dinheiro</w:t>
      </w:r>
      <w:r w:rsidR="00554D8F">
        <w:rPr>
          <w:rFonts w:ascii="Calibri" w:hAnsi="Calibri"/>
        </w:rPr>
        <w:t xml:space="preserve"> ordenados alfabeticamente</w:t>
      </w:r>
      <w:r w:rsidR="00324B6D">
        <w:rPr>
          <w:rFonts w:ascii="Calibri" w:hAnsi="Calibri"/>
        </w:rPr>
        <w:t>.</w:t>
      </w:r>
    </w:p>
    <w:p w:rsidR="00337075" w:rsidRDefault="00F12549" w:rsidP="00DB07E9">
      <w:pPr>
        <w:rPr>
          <w:rFonts w:ascii="Calibri" w:hAnsi="Calibri"/>
          <w:color w:val="FF0000"/>
        </w:rPr>
      </w:pPr>
      <w:r>
        <w:rPr>
          <w:rFonts w:ascii="Calibri" w:hAnsi="Calibri"/>
          <w:color w:val="FF0000"/>
        </w:rPr>
        <w:tab/>
      </w:r>
      <w:r w:rsidR="00554D8F" w:rsidRPr="004C7EF2">
        <w:rPr>
          <w:rFonts w:ascii="Calibri" w:hAnsi="Calibri"/>
        </w:rPr>
        <w:t>Como funcionalidades extra a aplicação permite</w:t>
      </w:r>
      <w:r w:rsidR="00B40019" w:rsidRPr="004C7EF2">
        <w:rPr>
          <w:rFonts w:ascii="Calibri" w:hAnsi="Calibri"/>
        </w:rPr>
        <w:t xml:space="preserve"> utilizar um meio de transporte denominado “Comboio”</w:t>
      </w:r>
      <w:r w:rsidR="004C7EF2">
        <w:rPr>
          <w:rFonts w:ascii="Calibri" w:hAnsi="Calibri"/>
        </w:rPr>
        <w:t>.</w:t>
      </w:r>
    </w:p>
    <w:p w:rsidR="00324B6D" w:rsidRPr="00554D8F" w:rsidRDefault="00324B6D" w:rsidP="00DB07E9">
      <w:pPr>
        <w:rPr>
          <w:rFonts w:ascii="Calibri" w:hAnsi="Calibri"/>
          <w:color w:val="FF0000"/>
        </w:rPr>
      </w:pPr>
    </w:p>
    <w:p w:rsidR="00324B6D" w:rsidRPr="00324B6D" w:rsidRDefault="00324B6D" w:rsidP="00DB07E9">
      <w:pPr>
        <w:pStyle w:val="Corpodetexto"/>
        <w:spacing w:line="360" w:lineRule="auto"/>
        <w:ind w:firstLine="0"/>
        <w:rPr>
          <w:rFonts w:asciiTheme="minorHAnsi" w:hAnsiTheme="minorHAnsi" w:cs="Calibri"/>
          <w:color w:val="FF0000"/>
          <w:szCs w:val="22"/>
        </w:rPr>
      </w:pPr>
      <w:r w:rsidRPr="00324B6D">
        <w:rPr>
          <w:rFonts w:asciiTheme="minorHAnsi" w:hAnsiTheme="minorHAnsi" w:cs="Calibri"/>
          <w:color w:val="FF0000"/>
          <w:szCs w:val="22"/>
        </w:rPr>
        <w:t>&lt; o conteúdo geral do trabalho [breve resumo dos pontos/secções do relatório] e as principais conclusões/resultados.&gt;</w:t>
      </w:r>
    </w:p>
    <w:p w:rsidR="00324B6D" w:rsidRPr="00324B6D" w:rsidRDefault="00324B6D" w:rsidP="00DB07E9">
      <w:pPr>
        <w:rPr>
          <w:rFonts w:ascii="Calibri" w:hAnsi="Calibri"/>
          <w:color w:val="FF0000"/>
        </w:rPr>
      </w:pPr>
    </w:p>
    <w:p w:rsidR="004C7EF2" w:rsidRDefault="004C7EF2" w:rsidP="00DB07E9">
      <w:pPr>
        <w:rPr>
          <w:rFonts w:ascii="Calibri" w:hAnsi="Calibri"/>
          <w:color w:val="FF0000"/>
        </w:rPr>
      </w:pPr>
      <w:r>
        <w:rPr>
          <w:rFonts w:ascii="Calibri" w:hAnsi="Calibri"/>
          <w:color w:val="FF0000"/>
        </w:rPr>
        <w:t>O relatório está dividido de modo a se introduzir primeiro</w:t>
      </w:r>
      <w:r w:rsidR="00324B6D" w:rsidRPr="00324B6D">
        <w:rPr>
          <w:rFonts w:ascii="Calibri" w:hAnsi="Calibri"/>
          <w:color w:val="FF0000"/>
        </w:rPr>
        <w:t xml:space="preserve"> primeiro </w:t>
      </w:r>
    </w:p>
    <w:p w:rsidR="00C06DDF" w:rsidRDefault="00324B6D" w:rsidP="00DB07E9">
      <w:pPr>
        <w:rPr>
          <w:rFonts w:ascii="Calibri" w:hAnsi="Calibri"/>
          <w:i/>
          <w:color w:val="FF0000"/>
        </w:rPr>
      </w:pPr>
      <w:r w:rsidRPr="00324B6D">
        <w:rPr>
          <w:rFonts w:ascii="Calibri" w:hAnsi="Calibri"/>
          <w:color w:val="FF0000"/>
        </w:rPr>
        <w:t xml:space="preserve">a declaração de dados e variáveis e depois como era feita a leitura de dados introduzidos pelo utilizador. De seguida, apresenta-se a função </w:t>
      </w:r>
      <w:r w:rsidRPr="00324B6D">
        <w:rPr>
          <w:rFonts w:ascii="Calibri" w:hAnsi="Calibri" w:cs="Calibri"/>
          <w:i/>
          <w:color w:val="FF0000"/>
        </w:rPr>
        <w:t xml:space="preserve">insereord </w:t>
      </w:r>
      <w:r w:rsidRPr="00324B6D">
        <w:rPr>
          <w:rFonts w:ascii="Calibri" w:hAnsi="Calibri" w:cs="Calibri"/>
          <w:color w:val="FF0000"/>
        </w:rPr>
        <w:t xml:space="preserve">responsável pela inserção ordenada dos produtos numa lista e apresentam-se, de seguida, os relatórios que o programa permite elaborar. Ainda há pontos para explicar as funções </w:t>
      </w:r>
      <w:r w:rsidRPr="00324B6D">
        <w:rPr>
          <w:rFonts w:ascii="Calibri" w:hAnsi="Calibri" w:cs="Calibri"/>
          <w:i/>
          <w:color w:val="FF0000"/>
        </w:rPr>
        <w:t>maiorestres</w:t>
      </w:r>
      <w:r w:rsidRPr="00324B6D">
        <w:rPr>
          <w:rFonts w:ascii="Calibri" w:hAnsi="Calibri" w:cs="Calibri"/>
          <w:color w:val="FF0000"/>
        </w:rPr>
        <w:t xml:space="preserve">, responsável pela apresentação dos três produtos mais valiosos, </w:t>
      </w:r>
      <w:r w:rsidRPr="00324B6D">
        <w:rPr>
          <w:rFonts w:ascii="Calibri" w:hAnsi="Calibri" w:cs="Calibri"/>
          <w:i/>
          <w:color w:val="FF0000"/>
        </w:rPr>
        <w:t>maiorativosarea</w:t>
      </w:r>
      <w:r w:rsidRPr="00324B6D">
        <w:rPr>
          <w:rFonts w:ascii="Calibri" w:hAnsi="Calibri" w:cs="Calibri"/>
          <w:color w:val="FF0000"/>
        </w:rPr>
        <w:t xml:space="preserve">, responsável pela apresentação da área de actividade com maior valor de activos e </w:t>
      </w:r>
      <w:r w:rsidRPr="00324B6D">
        <w:rPr>
          <w:rFonts w:ascii="Calibri" w:hAnsi="Calibri" w:cs="Calibri"/>
          <w:i/>
          <w:color w:val="FF0000"/>
        </w:rPr>
        <w:t>eliminaproduto</w:t>
      </w:r>
      <w:r w:rsidRPr="00324B6D">
        <w:rPr>
          <w:rFonts w:ascii="Calibri" w:hAnsi="Calibri" w:cs="Calibri"/>
          <w:color w:val="FF0000"/>
        </w:rPr>
        <w:t xml:space="preserve">, responsável pela eliminação de um produto escolhido pelo </w:t>
      </w:r>
      <w:r w:rsidRPr="00324B6D">
        <w:rPr>
          <w:rFonts w:ascii="Calibri" w:hAnsi="Calibri" w:cs="Calibri"/>
          <w:color w:val="FF0000"/>
        </w:rPr>
        <w:lastRenderedPageBreak/>
        <w:t xml:space="preserve">utilizador. Por último, há um tópico onde se apresentam os processos de escrita de dados e, finalmente, os menus, onde também se explica as funções </w:t>
      </w:r>
      <w:r w:rsidRPr="00324B6D">
        <w:rPr>
          <w:rFonts w:ascii="Calibri" w:hAnsi="Calibri"/>
          <w:i/>
          <w:color w:val="FF0000"/>
        </w:rPr>
        <w:t>alterarpreco</w:t>
      </w:r>
      <w:r w:rsidRPr="00324B6D">
        <w:rPr>
          <w:rFonts w:ascii="Calibri" w:hAnsi="Calibri"/>
          <w:color w:val="FF0000"/>
        </w:rPr>
        <w:t xml:space="preserve"> e </w:t>
      </w:r>
      <w:r w:rsidRPr="00324B6D">
        <w:rPr>
          <w:rFonts w:ascii="Calibri" w:hAnsi="Calibri"/>
          <w:i/>
          <w:color w:val="FF0000"/>
        </w:rPr>
        <w:t>alteraquant.</w:t>
      </w:r>
    </w:p>
    <w:p w:rsidR="000E708A" w:rsidRPr="000E708A" w:rsidRDefault="000E708A" w:rsidP="00DB07E9">
      <w:pPr>
        <w:rPr>
          <w:rFonts w:ascii="Calibri" w:hAnsi="Calibri"/>
          <w:color w:val="FF0000"/>
        </w:rPr>
      </w:pPr>
    </w:p>
    <w:p w:rsidR="00FF0F07" w:rsidRPr="00637E8D" w:rsidRDefault="00996502" w:rsidP="00351000">
      <w:pPr>
        <w:pStyle w:val="Cabealho1"/>
        <w:rPr>
          <w:rFonts w:asciiTheme="minorHAnsi" w:hAnsiTheme="minorHAnsi"/>
        </w:rPr>
      </w:pPr>
      <w:bookmarkStart w:id="3" w:name="_Toc462994392"/>
      <w:r w:rsidRPr="00637E8D">
        <w:rPr>
          <w:rFonts w:asciiTheme="minorHAnsi" w:hAnsiTheme="minorHAnsi"/>
        </w:rPr>
        <w:lastRenderedPageBreak/>
        <w:t>Des</w:t>
      </w:r>
      <w:r w:rsidR="005A477A">
        <w:rPr>
          <w:rFonts w:asciiTheme="minorHAnsi" w:hAnsiTheme="minorHAnsi"/>
        </w:rPr>
        <w:t>envolvimento</w:t>
      </w:r>
      <w:bookmarkEnd w:id="1"/>
      <w:bookmarkEnd w:id="3"/>
    </w:p>
    <w:p w:rsidR="00FC04F6" w:rsidRPr="00862E50" w:rsidRDefault="00FC04F6" w:rsidP="00FC04F6">
      <w:pPr>
        <w:pStyle w:val="Cabealho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4" w:name="_Toc462994393"/>
      <w:r w:rsidRPr="00862E50">
        <w:rPr>
          <w:sz w:val="28"/>
          <w:szCs w:val="28"/>
        </w:rPr>
        <w:t>Requisitos</w:t>
      </w:r>
      <w:r>
        <w:rPr>
          <w:sz w:val="28"/>
          <w:szCs w:val="28"/>
        </w:rPr>
        <w:t xml:space="preserve"> da solução</w:t>
      </w:r>
      <w:bookmarkEnd w:id="4"/>
    </w:p>
    <w:p w:rsidR="00614FF8" w:rsidRPr="00614FF8" w:rsidRDefault="00614FF8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/>
        <w:rPr>
          <w:rFonts w:asciiTheme="minorHAnsi" w:hAnsiTheme="minorHAnsi"/>
        </w:rPr>
      </w:pPr>
      <w:r>
        <w:rPr>
          <w:rFonts w:asciiTheme="minorHAnsi" w:hAnsiTheme="minorHAnsi"/>
        </w:rPr>
        <w:t xml:space="preserve">Neste programa têm de </w:t>
      </w:r>
      <w:r w:rsidRPr="00614FF8">
        <w:rPr>
          <w:rFonts w:asciiTheme="minorHAnsi" w:hAnsiTheme="minorHAnsi"/>
        </w:rPr>
        <w:t>ser considerado</w:t>
      </w:r>
      <w:r w:rsidR="009F6F42">
        <w:rPr>
          <w:rFonts w:asciiTheme="minorHAnsi" w:hAnsiTheme="minorHAnsi"/>
        </w:rPr>
        <w:t>s</w:t>
      </w:r>
      <w:r w:rsidRPr="00614FF8">
        <w:rPr>
          <w:rFonts w:asciiTheme="minorHAnsi" w:hAnsiTheme="minorHAnsi"/>
        </w:rPr>
        <w:t>, pelo menos: dois modos de transporte (carro e avião), datas de início e de fim de viagem, países e cidades visitada</w:t>
      </w:r>
      <w:r>
        <w:rPr>
          <w:rFonts w:asciiTheme="minorHAnsi" w:hAnsiTheme="minorHAnsi"/>
        </w:rPr>
        <w:t>s durante a viagem, número de quilómetros</w:t>
      </w:r>
      <w:r w:rsidRPr="00614FF8">
        <w:rPr>
          <w:rFonts w:asciiTheme="minorHAnsi" w:hAnsiTheme="minorHAnsi"/>
        </w:rPr>
        <w:t xml:space="preserve"> percorridos em cada viagem e custos associados a cada viagem. </w:t>
      </w:r>
    </w:p>
    <w:p w:rsidR="00614FF8" w:rsidRPr="00614FF8" w:rsidRDefault="00614FF8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/>
        <w:rPr>
          <w:rFonts w:asciiTheme="minorHAnsi" w:hAnsiTheme="minorHAnsi"/>
        </w:rPr>
      </w:pPr>
      <w:r w:rsidRPr="00614FF8">
        <w:rPr>
          <w:rFonts w:asciiTheme="minorHAnsi" w:hAnsiTheme="minorHAnsi"/>
        </w:rPr>
        <w:t>O carregamento da informação pode ser feito de duas formas: carregamento direto no sistema e através de um ficheiro. A informação adicionada ao programa de gestão não deve ser perdida.</w:t>
      </w:r>
    </w:p>
    <w:p w:rsidR="00614FF8" w:rsidRPr="00614FF8" w:rsidRDefault="00614FF8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/>
        <w:rPr>
          <w:rFonts w:asciiTheme="minorHAnsi" w:hAnsiTheme="minorHAnsi"/>
        </w:rPr>
      </w:pPr>
      <w:r w:rsidRPr="00614FF8">
        <w:rPr>
          <w:rFonts w:asciiTheme="minorHAnsi" w:hAnsiTheme="minorHAnsi"/>
        </w:rPr>
        <w:t xml:space="preserve">Utilizando uma forma dinâmica de organizar e gerir a informação, desenvolva um programa modular e eficiente que lhe permita consultar e analisar, pelo menos, a seguinte informação: </w:t>
      </w:r>
    </w:p>
    <w:p w:rsidR="00614FF8" w:rsidRDefault="00614FF8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 xml:space="preserve">1. Países e cidades visitadas: </w:t>
      </w:r>
      <w:r>
        <w:rPr>
          <w:rFonts w:asciiTheme="minorHAnsi" w:hAnsiTheme="minorHAnsi"/>
        </w:rPr>
        <w:t>número e nomes, total e por ano;</w:t>
      </w:r>
    </w:p>
    <w:p w:rsidR="00614FF8" w:rsidRDefault="00614FF8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2. Número de km percorridos: total, p</w:t>
      </w:r>
      <w:r>
        <w:rPr>
          <w:rFonts w:asciiTheme="minorHAnsi" w:hAnsiTheme="minorHAnsi"/>
        </w:rPr>
        <w:t>or ano e por meio de transporte;</w:t>
      </w:r>
    </w:p>
    <w:p w:rsidR="00614FF8" w:rsidRDefault="00614FF8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3. Despes</w:t>
      </w:r>
      <w:r>
        <w:rPr>
          <w:rFonts w:asciiTheme="minorHAnsi" w:hAnsiTheme="minorHAnsi"/>
        </w:rPr>
        <w:t>as: total, por viagem e por ano;</w:t>
      </w:r>
    </w:p>
    <w:p w:rsidR="00614FF8" w:rsidRDefault="00614FF8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4. Dias de viag</w:t>
      </w:r>
      <w:r>
        <w:rPr>
          <w:rFonts w:asciiTheme="minorHAnsi" w:hAnsiTheme="minorHAnsi"/>
        </w:rPr>
        <w:t>em: total, por viagem e por ano;</w:t>
      </w:r>
    </w:p>
    <w:p w:rsidR="00614FF8" w:rsidRDefault="00614FF8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5. Valores perce</w:t>
      </w:r>
      <w:r>
        <w:rPr>
          <w:rFonts w:asciiTheme="minorHAnsi" w:hAnsiTheme="minorHAnsi"/>
        </w:rPr>
        <w:t>ntuais das consultas anteriores;</w:t>
      </w:r>
    </w:p>
    <w:p w:rsidR="00933C93" w:rsidRDefault="00614FF8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>
        <w:rPr>
          <w:rFonts w:asciiTheme="minorHAnsi" w:hAnsiTheme="minorHAnsi"/>
        </w:rPr>
        <w:tab/>
      </w:r>
      <w:r w:rsidRPr="00614FF8">
        <w:rPr>
          <w:rFonts w:asciiTheme="minorHAnsi" w:hAnsiTheme="minorHAnsi"/>
        </w:rPr>
        <w:t>6. Relatórios, em ficheiros e no ecrã e por ordem alfabética, dos países onde visitou mais cidades e onde gastou mais dinheiro.</w:t>
      </w:r>
    </w:p>
    <w:p w:rsidR="00EE1FA7" w:rsidRPr="00637E8D" w:rsidRDefault="00EE1FA7" w:rsidP="00EE1FA7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</w:rPr>
      </w:pPr>
    </w:p>
    <w:p w:rsidR="00DC310A" w:rsidRPr="009D1D8D" w:rsidRDefault="005A477A" w:rsidP="009D1D8D">
      <w:pPr>
        <w:pStyle w:val="Cabealho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5" w:name="_Toc462994394"/>
      <w:r w:rsidRPr="00862E50">
        <w:rPr>
          <w:rFonts w:asciiTheme="minorHAnsi" w:hAnsiTheme="minorHAnsi"/>
          <w:sz w:val="28"/>
          <w:szCs w:val="28"/>
        </w:rPr>
        <w:t>Arquitetura da solução</w:t>
      </w:r>
      <w:bookmarkEnd w:id="5"/>
    </w:p>
    <w:p w:rsidR="00DC35DD" w:rsidRDefault="00933C93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/>
        <w:rPr>
          <w:rFonts w:asciiTheme="minorHAnsi" w:hAnsiTheme="minorHAnsi"/>
        </w:rPr>
      </w:pPr>
      <w:r>
        <w:rPr>
          <w:rFonts w:asciiTheme="minorHAnsi" w:hAnsiTheme="minorHAnsi"/>
        </w:rPr>
        <w:t>Este programa</w:t>
      </w:r>
      <w:r w:rsidR="00787D80">
        <w:rPr>
          <w:rFonts w:asciiTheme="minorHAnsi" w:hAnsiTheme="minorHAnsi"/>
        </w:rPr>
        <w:t xml:space="preserve"> começa</w:t>
      </w:r>
      <w:r w:rsidR="0022163F">
        <w:rPr>
          <w:rFonts w:asciiTheme="minorHAnsi" w:hAnsiTheme="minorHAnsi"/>
        </w:rPr>
        <w:t xml:space="preserve"> </w:t>
      </w:r>
      <w:r w:rsidR="00BF11BD">
        <w:rPr>
          <w:rFonts w:asciiTheme="minorHAnsi" w:hAnsiTheme="minorHAnsi"/>
        </w:rPr>
        <w:t xml:space="preserve">pela função </w:t>
      </w:r>
      <w:r w:rsidR="00BF11BD" w:rsidRPr="00BF11BD">
        <w:rPr>
          <w:rFonts w:asciiTheme="minorHAnsi" w:hAnsiTheme="minorHAnsi"/>
          <w:i/>
        </w:rPr>
        <w:t>criaCalendario</w:t>
      </w:r>
      <w:r w:rsidR="00DB07E9">
        <w:rPr>
          <w:rFonts w:asciiTheme="minorHAnsi" w:hAnsiTheme="minorHAnsi"/>
        </w:rPr>
        <w:t xml:space="preserve"> que cria a base para a lista principal (struct Ano)</w:t>
      </w:r>
      <w:r w:rsidR="00BF11BD" w:rsidRPr="00BF11BD">
        <w:rPr>
          <w:rFonts w:asciiTheme="minorHAnsi" w:hAnsiTheme="minorHAnsi"/>
        </w:rPr>
        <w:t>, de seguida c</w:t>
      </w:r>
      <w:r w:rsidR="0022163F" w:rsidRPr="00BF11BD">
        <w:rPr>
          <w:rFonts w:asciiTheme="minorHAnsi" w:hAnsiTheme="minorHAnsi"/>
        </w:rPr>
        <w:t xml:space="preserve">om </w:t>
      </w:r>
      <w:r w:rsidR="0022163F">
        <w:rPr>
          <w:rFonts w:asciiTheme="minorHAnsi" w:hAnsiTheme="minorHAnsi"/>
        </w:rPr>
        <w:t>a</w:t>
      </w:r>
      <w:r w:rsidR="008C2EBF">
        <w:rPr>
          <w:rFonts w:asciiTheme="minorHAnsi" w:hAnsiTheme="minorHAnsi"/>
        </w:rPr>
        <w:t xml:space="preserve"> função </w:t>
      </w:r>
      <w:r w:rsidR="008C2EBF" w:rsidRPr="008C2EBF">
        <w:rPr>
          <w:rFonts w:asciiTheme="minorHAnsi" w:hAnsiTheme="minorHAnsi"/>
          <w:i/>
        </w:rPr>
        <w:t>carregaFicheiro</w:t>
      </w:r>
      <w:r w:rsidR="00787D80">
        <w:rPr>
          <w:rFonts w:asciiTheme="minorHAnsi" w:hAnsiTheme="minorHAnsi"/>
        </w:rPr>
        <w:t xml:space="preserve"> </w:t>
      </w:r>
      <w:r w:rsidR="00BF11BD">
        <w:rPr>
          <w:rFonts w:asciiTheme="minorHAnsi" w:hAnsiTheme="minorHAnsi"/>
        </w:rPr>
        <w:t>lê</w:t>
      </w:r>
      <w:r w:rsidR="00787D80">
        <w:rPr>
          <w:rFonts w:asciiTheme="minorHAnsi" w:hAnsiTheme="minorHAnsi"/>
        </w:rPr>
        <w:t xml:space="preserve"> o ficheiro com a informaç</w:t>
      </w:r>
      <w:r w:rsidR="00C34A51">
        <w:rPr>
          <w:rFonts w:asciiTheme="minorHAnsi" w:hAnsiTheme="minorHAnsi"/>
        </w:rPr>
        <w:t>ão necessá</w:t>
      </w:r>
      <w:r w:rsidR="00787D80">
        <w:rPr>
          <w:rFonts w:asciiTheme="minorHAnsi" w:hAnsiTheme="minorHAnsi"/>
        </w:rPr>
        <w:t>ria</w:t>
      </w:r>
      <w:r w:rsidR="00DB07E9">
        <w:rPr>
          <w:rFonts w:asciiTheme="minorHAnsi" w:hAnsiTheme="minorHAnsi"/>
        </w:rPr>
        <w:t xml:space="preserve"> que é guardada na lista</w:t>
      </w:r>
      <w:r w:rsidR="008C2EBF">
        <w:rPr>
          <w:rFonts w:asciiTheme="minorHAnsi" w:hAnsiTheme="minorHAnsi"/>
        </w:rPr>
        <w:t>,</w:t>
      </w:r>
      <w:r w:rsidR="00787D80">
        <w:rPr>
          <w:rFonts w:asciiTheme="minorHAnsi" w:hAnsiTheme="minorHAnsi"/>
        </w:rPr>
        <w:t xml:space="preserve"> ou se ao tentar ler o ficheiro este nao existir cria um ficheiro vazio,</w:t>
      </w:r>
      <w:r w:rsidR="00DB07E9">
        <w:rPr>
          <w:rFonts w:asciiTheme="minorHAnsi" w:hAnsiTheme="minorHAnsi"/>
        </w:rPr>
        <w:t xml:space="preserve"> </w:t>
      </w:r>
      <w:r w:rsidR="00787D80">
        <w:rPr>
          <w:rFonts w:asciiTheme="minorHAnsi" w:hAnsiTheme="minorHAnsi"/>
        </w:rPr>
        <w:t xml:space="preserve">procede para a função </w:t>
      </w:r>
      <w:r w:rsidR="00787D80" w:rsidRPr="00787D80">
        <w:rPr>
          <w:rFonts w:asciiTheme="minorHAnsi" w:hAnsiTheme="minorHAnsi"/>
          <w:i/>
        </w:rPr>
        <w:t>menu</w:t>
      </w:r>
      <w:r w:rsidR="00787D80">
        <w:rPr>
          <w:rFonts w:asciiTheme="minorHAnsi" w:hAnsiTheme="minorHAnsi"/>
        </w:rPr>
        <w:t xml:space="preserve"> </w:t>
      </w:r>
      <w:r w:rsidR="008C2EBF">
        <w:rPr>
          <w:rFonts w:asciiTheme="minorHAnsi" w:hAnsiTheme="minorHAnsi"/>
        </w:rPr>
        <w:t>onde</w:t>
      </w:r>
      <w:r w:rsidR="00DB07E9">
        <w:rPr>
          <w:rFonts w:asciiTheme="minorHAnsi" w:hAnsiTheme="minorHAnsi"/>
        </w:rPr>
        <w:t xml:space="preserve">, como o nome indica, permite ao escolher </w:t>
      </w:r>
      <w:r w:rsidR="00DB07E9">
        <w:rPr>
          <w:rFonts w:asciiTheme="minorHAnsi" w:hAnsiTheme="minorHAnsi"/>
        </w:rPr>
        <w:lastRenderedPageBreak/>
        <w:t>uma das seguintes opçôes:</w:t>
      </w:r>
      <w:r w:rsidR="00C34A51">
        <w:rPr>
          <w:rFonts w:asciiTheme="minorHAnsi" w:hAnsiTheme="minorHAnsi"/>
        </w:rPr>
        <w:t xml:space="preserve"> Adicionar viagem</w:t>
      </w:r>
      <w:r w:rsidR="00EE1FA7">
        <w:rPr>
          <w:rFonts w:asciiTheme="minorHAnsi" w:hAnsiTheme="minorHAnsi"/>
        </w:rPr>
        <w:t xml:space="preserve"> (função </w:t>
      </w:r>
      <w:r w:rsidR="00EE1FA7" w:rsidRPr="00EE1FA7">
        <w:rPr>
          <w:rFonts w:asciiTheme="minorHAnsi" w:hAnsiTheme="minorHAnsi"/>
          <w:i/>
        </w:rPr>
        <w:t>criaViagem</w:t>
      </w:r>
      <w:r w:rsidR="00EE1FA7">
        <w:rPr>
          <w:rFonts w:asciiTheme="minorHAnsi" w:hAnsiTheme="minorHAnsi"/>
        </w:rPr>
        <w:t>)</w:t>
      </w:r>
      <w:r w:rsidR="00C34A51">
        <w:rPr>
          <w:rFonts w:asciiTheme="minorHAnsi" w:hAnsiTheme="minorHAnsi"/>
        </w:rPr>
        <w:t>; Consultar informação</w:t>
      </w:r>
      <w:r w:rsidR="00EE1FA7">
        <w:rPr>
          <w:rFonts w:asciiTheme="minorHAnsi" w:hAnsiTheme="minorHAnsi"/>
        </w:rPr>
        <w:t xml:space="preserve"> (função </w:t>
      </w:r>
      <w:r w:rsidR="00EE1FA7" w:rsidRPr="00EE1FA7">
        <w:rPr>
          <w:rFonts w:asciiTheme="minorHAnsi" w:hAnsiTheme="minorHAnsi"/>
          <w:i/>
        </w:rPr>
        <w:t>c</w:t>
      </w:r>
      <w:r w:rsidR="00EE1FA7">
        <w:rPr>
          <w:rFonts w:asciiTheme="minorHAnsi" w:hAnsiTheme="minorHAnsi"/>
          <w:i/>
        </w:rPr>
        <w:t>onsultaInformacao</w:t>
      </w:r>
      <w:r w:rsidR="00EE1FA7">
        <w:rPr>
          <w:rFonts w:asciiTheme="minorHAnsi" w:hAnsiTheme="minorHAnsi"/>
        </w:rPr>
        <w:t>)</w:t>
      </w:r>
      <w:r w:rsidR="00C34A51">
        <w:rPr>
          <w:rFonts w:asciiTheme="minorHAnsi" w:hAnsiTheme="minorHAnsi"/>
        </w:rPr>
        <w:t>; Consultar informação percentual</w:t>
      </w:r>
      <w:r w:rsidR="00EE1FA7">
        <w:rPr>
          <w:rFonts w:asciiTheme="minorHAnsi" w:hAnsiTheme="minorHAnsi"/>
        </w:rPr>
        <w:t xml:space="preserve"> (função </w:t>
      </w:r>
      <w:r w:rsidR="00EE1FA7" w:rsidRPr="00EE1FA7">
        <w:rPr>
          <w:rFonts w:asciiTheme="minorHAnsi" w:hAnsiTheme="minorHAnsi"/>
          <w:i/>
        </w:rPr>
        <w:t>c</w:t>
      </w:r>
      <w:r w:rsidR="00EE1FA7">
        <w:rPr>
          <w:rFonts w:asciiTheme="minorHAnsi" w:hAnsiTheme="minorHAnsi"/>
          <w:i/>
        </w:rPr>
        <w:t>onsultaPercentagens</w:t>
      </w:r>
      <w:r w:rsidR="00EE1FA7">
        <w:rPr>
          <w:rFonts w:asciiTheme="minorHAnsi" w:hAnsiTheme="minorHAnsi"/>
        </w:rPr>
        <w:t xml:space="preserve">); Criar relatório no ecrã (função </w:t>
      </w:r>
      <w:r w:rsidR="00EE1FA7" w:rsidRPr="00EE1FA7">
        <w:rPr>
          <w:rFonts w:asciiTheme="minorHAnsi" w:hAnsiTheme="minorHAnsi"/>
          <w:i/>
        </w:rPr>
        <w:t>cr</w:t>
      </w:r>
      <w:r w:rsidR="00EE1FA7">
        <w:rPr>
          <w:rFonts w:asciiTheme="minorHAnsi" w:hAnsiTheme="minorHAnsi"/>
          <w:i/>
        </w:rPr>
        <w:t>iaRelatorioE</w:t>
      </w:r>
      <w:r w:rsidR="00EE1FA7">
        <w:rPr>
          <w:rFonts w:asciiTheme="minorHAnsi" w:hAnsiTheme="minorHAnsi"/>
        </w:rPr>
        <w:t>)</w:t>
      </w:r>
      <w:r w:rsidR="00C34A51">
        <w:rPr>
          <w:rFonts w:asciiTheme="minorHAnsi" w:hAnsiTheme="minorHAnsi"/>
        </w:rPr>
        <w:t>;</w:t>
      </w:r>
      <w:r w:rsidR="00C34A51" w:rsidRPr="00C34A51">
        <w:rPr>
          <w:rFonts w:asciiTheme="minorHAnsi" w:hAnsiTheme="minorHAnsi"/>
        </w:rPr>
        <w:t xml:space="preserve"> </w:t>
      </w:r>
      <w:r w:rsidR="00EE1FA7">
        <w:rPr>
          <w:rFonts w:asciiTheme="minorHAnsi" w:hAnsiTheme="minorHAnsi"/>
        </w:rPr>
        <w:t xml:space="preserve">Criar relatório num ficheiro (função </w:t>
      </w:r>
      <w:r w:rsidR="00EE1FA7" w:rsidRPr="00EE1FA7">
        <w:rPr>
          <w:rFonts w:asciiTheme="minorHAnsi" w:hAnsiTheme="minorHAnsi"/>
          <w:i/>
        </w:rPr>
        <w:t>cr</w:t>
      </w:r>
      <w:r w:rsidR="00EE1FA7">
        <w:rPr>
          <w:rFonts w:asciiTheme="minorHAnsi" w:hAnsiTheme="minorHAnsi"/>
          <w:i/>
        </w:rPr>
        <w:t>iaRelatorioF</w:t>
      </w:r>
      <w:r w:rsidR="00EE1FA7">
        <w:rPr>
          <w:rFonts w:asciiTheme="minorHAnsi" w:hAnsiTheme="minorHAnsi"/>
        </w:rPr>
        <w:t>)</w:t>
      </w:r>
      <w:r w:rsidR="00C34A51">
        <w:rPr>
          <w:rFonts w:asciiTheme="minorHAnsi" w:hAnsiTheme="minorHAnsi"/>
        </w:rPr>
        <w:t>; Sair.</w:t>
      </w:r>
    </w:p>
    <w:p w:rsidR="00933C93" w:rsidRDefault="00B40019" w:rsidP="004C7EF2">
      <w:pPr>
        <w:pStyle w:val="Corpodetexto"/>
        <w:keepNext/>
        <w:tabs>
          <w:tab w:val="clear" w:pos="567"/>
          <w:tab w:val="clear" w:pos="1134"/>
          <w:tab w:val="left" w:pos="993"/>
        </w:tabs>
        <w:spacing w:after="120" w:line="360" w:lineRule="auto"/>
      </w:pPr>
      <w:r>
        <w:rPr>
          <w:noProof/>
          <w:lang w:eastAsia="pt-PT"/>
        </w:rPr>
        <w:drawing>
          <wp:inline distT="0" distB="0" distL="0" distR="0" wp14:anchorId="0B5112C6" wp14:editId="176BBC43">
            <wp:extent cx="5332160" cy="36195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184" t="27038" r="35568" b="18359"/>
                    <a:stretch/>
                  </pic:blipFill>
                  <pic:spPr bwMode="auto">
                    <a:xfrm>
                      <a:off x="0" y="0"/>
                      <a:ext cx="5358020" cy="363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77A" w:rsidRDefault="004C7EF2" w:rsidP="00933C93">
      <w:pPr>
        <w:pStyle w:val="Legenda"/>
        <w:rPr>
          <w:rFonts w:asciiTheme="minorHAnsi" w:hAnsiTheme="minorHAnsi"/>
        </w:rPr>
      </w:pPr>
      <w:r>
        <w:tab/>
      </w:r>
      <w:r>
        <w:tab/>
      </w:r>
      <w:r w:rsidR="00933C93">
        <w:t xml:space="preserve">Figura </w:t>
      </w:r>
      <w:fldSimple w:instr=" SEQ Figura \* ARABIC ">
        <w:r w:rsidR="00DA52DC">
          <w:rPr>
            <w:noProof/>
          </w:rPr>
          <w:t>1</w:t>
        </w:r>
      </w:fldSimple>
      <w:r w:rsidR="00933C93">
        <w:t xml:space="preserve"> - Arquitetura da solução</w:t>
      </w:r>
    </w:p>
    <w:p w:rsidR="00CA2F44" w:rsidRPr="00637E8D" w:rsidRDefault="00CA2F44" w:rsidP="00A00E6F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</w:p>
    <w:p w:rsidR="005A477A" w:rsidRPr="00862E50" w:rsidRDefault="005A477A" w:rsidP="005A477A">
      <w:pPr>
        <w:pStyle w:val="Cabealho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6" w:name="_Toc462994395"/>
      <w:r w:rsidRPr="00862E50">
        <w:rPr>
          <w:rFonts w:asciiTheme="minorHAnsi" w:hAnsiTheme="minorHAnsi"/>
          <w:sz w:val="28"/>
          <w:szCs w:val="28"/>
        </w:rPr>
        <w:t>Interface com o utilizador</w:t>
      </w:r>
      <w:bookmarkEnd w:id="6"/>
    </w:p>
    <w:p w:rsidR="00757DDD" w:rsidRDefault="0078660D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567" w:firstLine="0"/>
        <w:rPr>
          <w:rFonts w:asciiTheme="minorHAnsi" w:hAnsiTheme="minorHAnsi"/>
        </w:rPr>
      </w:pPr>
      <w:r w:rsidRPr="0078660D">
        <w:rPr>
          <w:rFonts w:asciiTheme="minorHAnsi" w:hAnsiTheme="minorHAnsi"/>
        </w:rPr>
        <w:t>Assim que o programa é iniciado, aparece o seguinte menu:</w:t>
      </w:r>
    </w:p>
    <w:p w:rsidR="00BE5386" w:rsidRDefault="00BE5386" w:rsidP="004C7EF2">
      <w:pPr>
        <w:pStyle w:val="Corpodetexto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eastAsia="pt-PT"/>
        </w:rPr>
        <w:lastRenderedPageBreak/>
        <w:drawing>
          <wp:inline distT="0" distB="0" distL="0" distR="0" wp14:anchorId="2569B300" wp14:editId="4F88AFF9">
            <wp:extent cx="4891405" cy="287992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22" t="12586" r="71000" b="62735"/>
                    <a:stretch/>
                  </pic:blipFill>
                  <pic:spPr bwMode="auto">
                    <a:xfrm>
                      <a:off x="0" y="0"/>
                      <a:ext cx="4931316" cy="290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DDD" w:rsidRDefault="00BE5386" w:rsidP="00B40019">
      <w:pPr>
        <w:pStyle w:val="Legenda"/>
        <w:rPr>
          <w:rFonts w:asciiTheme="minorHAnsi" w:hAnsiTheme="minorHAnsi"/>
        </w:rPr>
      </w:pPr>
      <w:r>
        <w:tab/>
      </w:r>
      <w:r>
        <w:tab/>
        <w:t xml:space="preserve">Figura </w:t>
      </w:r>
      <w:fldSimple w:instr=" SEQ Figura \* ARABIC ">
        <w:r w:rsidR="00DA52DC">
          <w:rPr>
            <w:noProof/>
          </w:rPr>
          <w:t>2</w:t>
        </w:r>
      </w:fldSimple>
      <w:r>
        <w:t xml:space="preserve"> - Menu inicial</w:t>
      </w:r>
    </w:p>
    <w:p w:rsidR="00757DDD" w:rsidRDefault="00087C60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567" w:firstLine="0"/>
        <w:rPr>
          <w:rFonts w:asciiTheme="minorHAnsi" w:hAnsiTheme="minorHAnsi"/>
        </w:rPr>
      </w:pPr>
      <w:r>
        <w:rPr>
          <w:rFonts w:ascii="Calibri" w:hAnsi="Calibri"/>
        </w:rPr>
        <w:tab/>
      </w:r>
      <w:r w:rsidR="00753DED">
        <w:rPr>
          <w:rFonts w:ascii="Calibri" w:hAnsi="Calibri"/>
        </w:rPr>
        <w:t>Caso o utilizador selec</w:t>
      </w:r>
      <w:r w:rsidR="00BE5386">
        <w:rPr>
          <w:rFonts w:ascii="Calibri" w:hAnsi="Calibri"/>
        </w:rPr>
        <w:t xml:space="preserve">ione a opção 1, </w:t>
      </w:r>
      <w:r>
        <w:rPr>
          <w:rFonts w:ascii="Calibri" w:hAnsi="Calibri"/>
        </w:rPr>
        <w:t xml:space="preserve">a leitura da informação referente à viagem é feita individualmente. É executada a funções </w:t>
      </w:r>
      <w:r>
        <w:rPr>
          <w:rFonts w:ascii="Calibri" w:hAnsi="Calibri"/>
          <w:i/>
        </w:rPr>
        <w:t>criaViagem</w:t>
      </w:r>
      <w:r>
        <w:rPr>
          <w:rFonts w:ascii="Calibri" w:hAnsi="Calibri"/>
        </w:rPr>
        <w:t xml:space="preserve"> e dentro desta a função </w:t>
      </w:r>
      <w:r>
        <w:rPr>
          <w:rFonts w:ascii="Calibri" w:hAnsi="Calibri"/>
          <w:i/>
        </w:rPr>
        <w:t>insereViagem</w:t>
      </w:r>
      <w:r w:rsidRPr="00087C60">
        <w:rPr>
          <w:rFonts w:ascii="Calibri" w:hAnsi="Calibri"/>
        </w:rPr>
        <w:t>.</w:t>
      </w:r>
    </w:p>
    <w:p w:rsidR="00087C60" w:rsidRDefault="00D826E0" w:rsidP="004C7EF2">
      <w:pPr>
        <w:pStyle w:val="Corpodetexto"/>
        <w:keepNext/>
        <w:tabs>
          <w:tab w:val="clear" w:pos="567"/>
          <w:tab w:val="clear" w:pos="1134"/>
          <w:tab w:val="left" w:pos="993"/>
          <w:tab w:val="left" w:pos="8640"/>
        </w:tabs>
        <w:spacing w:after="120" w:line="360" w:lineRule="auto"/>
      </w:pPr>
      <w:r>
        <w:rPr>
          <w:noProof/>
          <w:lang w:eastAsia="pt-PT"/>
        </w:rPr>
        <w:drawing>
          <wp:inline distT="0" distB="0" distL="0" distR="0" wp14:anchorId="5E0E46D8" wp14:editId="3FD5E285">
            <wp:extent cx="4891405" cy="456565"/>
            <wp:effectExtent l="0" t="0" r="444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61" t="46304" r="66031" b="49795"/>
                    <a:stretch/>
                  </pic:blipFill>
                  <pic:spPr bwMode="auto">
                    <a:xfrm>
                      <a:off x="0" y="0"/>
                      <a:ext cx="4927917" cy="45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DDD" w:rsidRPr="004E70D2" w:rsidRDefault="00087C60" w:rsidP="00087C60">
      <w:pPr>
        <w:pStyle w:val="Legenda"/>
        <w:rPr>
          <w:rFonts w:asciiTheme="minorHAnsi" w:hAnsiTheme="minorHAnsi"/>
        </w:rPr>
      </w:pPr>
      <w:r>
        <w:tab/>
      </w:r>
      <w:r>
        <w:tab/>
        <w:t xml:space="preserve">Figura </w:t>
      </w:r>
      <w:fldSimple w:instr=" SEQ Figura \* ARABIC ">
        <w:r w:rsidR="00DA52DC">
          <w:rPr>
            <w:noProof/>
          </w:rPr>
          <w:t>3</w:t>
        </w:r>
      </w:fldSimple>
      <w:r>
        <w:t xml:space="preserve"> </w:t>
      </w:r>
      <w:r w:rsidR="000319C4">
        <w:t>–</w:t>
      </w:r>
      <w:r>
        <w:t xml:space="preserve"> </w:t>
      </w:r>
      <w:r w:rsidR="000319C4">
        <w:t>Leitura da data de início da viagem</w:t>
      </w:r>
    </w:p>
    <w:p w:rsidR="000319C4" w:rsidRDefault="00D826E0" w:rsidP="004C7EF2">
      <w:pPr>
        <w:pStyle w:val="Corpodetexto"/>
        <w:keepNext/>
        <w:tabs>
          <w:tab w:val="clear" w:pos="567"/>
          <w:tab w:val="clear" w:pos="1134"/>
          <w:tab w:val="left" w:pos="993"/>
        </w:tabs>
        <w:spacing w:after="120" w:line="360" w:lineRule="auto"/>
      </w:pPr>
      <w:r>
        <w:rPr>
          <w:noProof/>
          <w:lang w:eastAsia="pt-PT"/>
        </w:rPr>
        <w:drawing>
          <wp:inline distT="0" distB="0" distL="0" distR="0" wp14:anchorId="3B4E8A19" wp14:editId="2FF19F9C">
            <wp:extent cx="4891405" cy="4572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506" t="49998" r="65833" b="46071"/>
                    <a:stretch/>
                  </pic:blipFill>
                  <pic:spPr bwMode="auto">
                    <a:xfrm>
                      <a:off x="0" y="0"/>
                      <a:ext cx="4915769" cy="45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6E0" w:rsidRPr="004E70D2" w:rsidRDefault="000319C4" w:rsidP="000319C4">
      <w:pPr>
        <w:pStyle w:val="Legenda"/>
        <w:rPr>
          <w:rFonts w:asciiTheme="minorHAnsi" w:hAnsiTheme="minorHAnsi"/>
        </w:rPr>
      </w:pPr>
      <w:r>
        <w:tab/>
      </w:r>
      <w:r>
        <w:tab/>
        <w:t xml:space="preserve">Figura </w:t>
      </w:r>
      <w:fldSimple w:instr=" SEQ Figura \* ARABIC ">
        <w:r w:rsidR="00DA52DC">
          <w:rPr>
            <w:noProof/>
          </w:rPr>
          <w:t>4</w:t>
        </w:r>
      </w:fldSimple>
      <w:r>
        <w:t xml:space="preserve"> – Leitura da duração da viagem em dias</w:t>
      </w:r>
    </w:p>
    <w:p w:rsidR="000319C4" w:rsidRDefault="00D826E0" w:rsidP="004C7EF2">
      <w:pPr>
        <w:pStyle w:val="Corpodetexto"/>
        <w:keepNext/>
        <w:tabs>
          <w:tab w:val="clear" w:pos="567"/>
          <w:tab w:val="clear" w:pos="1134"/>
          <w:tab w:val="left" w:pos="993"/>
        </w:tabs>
        <w:spacing w:after="120" w:line="360" w:lineRule="auto"/>
      </w:pPr>
      <w:r>
        <w:rPr>
          <w:noProof/>
          <w:lang w:eastAsia="pt-PT"/>
        </w:rPr>
        <w:drawing>
          <wp:inline distT="0" distB="0" distL="0" distR="0" wp14:anchorId="588CC9C0" wp14:editId="53A4C599">
            <wp:extent cx="4891405" cy="145161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39" t="53872" r="65745" b="33564"/>
                    <a:stretch/>
                  </pic:blipFill>
                  <pic:spPr bwMode="auto">
                    <a:xfrm>
                      <a:off x="0" y="0"/>
                      <a:ext cx="4996413" cy="148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6E0" w:rsidRPr="004E70D2" w:rsidRDefault="000319C4" w:rsidP="000319C4">
      <w:pPr>
        <w:pStyle w:val="Legenda"/>
        <w:rPr>
          <w:rFonts w:asciiTheme="minorHAnsi" w:hAnsiTheme="minorHAnsi"/>
        </w:rPr>
      </w:pPr>
      <w:r>
        <w:tab/>
      </w:r>
      <w:r>
        <w:tab/>
        <w:t xml:space="preserve">Figura </w:t>
      </w:r>
      <w:fldSimple w:instr=" SEQ Figura \* ARABIC ">
        <w:r w:rsidR="00DA52DC">
          <w:rPr>
            <w:noProof/>
          </w:rPr>
          <w:t>5</w:t>
        </w:r>
      </w:fldSimple>
      <w:r>
        <w:t xml:space="preserve"> – Leitura do meio de </w:t>
      </w:r>
      <w:proofErr w:type="gramStart"/>
      <w:r>
        <w:t>transporte(1</w:t>
      </w:r>
      <w:proofErr w:type="gramEnd"/>
      <w:r>
        <w:t>, 2 ou 3)</w:t>
      </w:r>
    </w:p>
    <w:p w:rsidR="000319C4" w:rsidRDefault="00D826E0" w:rsidP="004C7EF2">
      <w:pPr>
        <w:pStyle w:val="Corpodetexto"/>
        <w:keepNext/>
        <w:tabs>
          <w:tab w:val="clear" w:pos="567"/>
          <w:tab w:val="clear" w:pos="1134"/>
          <w:tab w:val="left" w:pos="993"/>
        </w:tabs>
        <w:spacing w:after="120" w:line="360" w:lineRule="auto"/>
      </w:pPr>
      <w:r>
        <w:rPr>
          <w:noProof/>
          <w:lang w:eastAsia="pt-PT"/>
        </w:rPr>
        <w:lastRenderedPageBreak/>
        <w:drawing>
          <wp:inline distT="0" distB="0" distL="0" distR="0" wp14:anchorId="70F51CB8" wp14:editId="48AB2E06">
            <wp:extent cx="4891405" cy="393353"/>
            <wp:effectExtent l="0" t="0" r="444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503" t="66562" r="61084" b="29376"/>
                    <a:stretch/>
                  </pic:blipFill>
                  <pic:spPr bwMode="auto">
                    <a:xfrm>
                      <a:off x="0" y="0"/>
                      <a:ext cx="5156107" cy="41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6E0" w:rsidRPr="004E70D2" w:rsidRDefault="000319C4" w:rsidP="000319C4">
      <w:pPr>
        <w:pStyle w:val="Legenda"/>
        <w:ind w:left="993"/>
        <w:rPr>
          <w:rFonts w:asciiTheme="minorHAnsi" w:hAnsiTheme="minorHAnsi"/>
        </w:rPr>
      </w:pPr>
      <w:r>
        <w:tab/>
        <w:t xml:space="preserve">Figura </w:t>
      </w:r>
      <w:fldSimple w:instr=" SEQ Figura \* ARABIC ">
        <w:r w:rsidR="00DA52DC">
          <w:rPr>
            <w:noProof/>
          </w:rPr>
          <w:t>6</w:t>
        </w:r>
      </w:fldSimple>
      <w:r>
        <w:t xml:space="preserve"> – Leitura da </w:t>
      </w:r>
      <w:proofErr w:type="gramStart"/>
      <w:r>
        <w:t>distancia</w:t>
      </w:r>
      <w:proofErr w:type="gramEnd"/>
      <w:r>
        <w:t xml:space="preserve"> percorrida durante a viagem em quilómetros</w:t>
      </w:r>
    </w:p>
    <w:p w:rsidR="000319C4" w:rsidRDefault="003D547C" w:rsidP="004C7EF2">
      <w:pPr>
        <w:pStyle w:val="Corpodetexto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eastAsia="pt-PT"/>
        </w:rPr>
        <w:drawing>
          <wp:inline distT="0" distB="0" distL="0" distR="0" wp14:anchorId="19F54081" wp14:editId="37AA31A0">
            <wp:extent cx="4891405" cy="41782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480" t="70377" r="63618" b="25681"/>
                    <a:stretch/>
                  </pic:blipFill>
                  <pic:spPr bwMode="auto">
                    <a:xfrm>
                      <a:off x="0" y="0"/>
                      <a:ext cx="4913658" cy="41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6E0" w:rsidRPr="004E70D2" w:rsidRDefault="000319C4" w:rsidP="000319C4">
      <w:pPr>
        <w:pStyle w:val="Legenda"/>
        <w:rPr>
          <w:rFonts w:asciiTheme="minorHAnsi" w:hAnsiTheme="minorHAnsi"/>
        </w:rPr>
      </w:pPr>
      <w:r>
        <w:tab/>
      </w:r>
      <w:r>
        <w:tab/>
        <w:t xml:space="preserve">Figura </w:t>
      </w:r>
      <w:fldSimple w:instr=" SEQ Figura \* ARABIC ">
        <w:r w:rsidR="00DA52DC">
          <w:rPr>
            <w:noProof/>
          </w:rPr>
          <w:t>7</w:t>
        </w:r>
      </w:fldSimple>
      <w:r>
        <w:t xml:space="preserve"> – Leitura do custo total da viagem em euros</w:t>
      </w:r>
    </w:p>
    <w:p w:rsidR="000319C4" w:rsidRDefault="003D547C" w:rsidP="004C7EF2">
      <w:pPr>
        <w:pStyle w:val="Corpodetexto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eastAsia="pt-PT"/>
        </w:rPr>
        <w:drawing>
          <wp:inline distT="0" distB="0" distL="0" distR="0" wp14:anchorId="4EC1CD0A" wp14:editId="44322FE6">
            <wp:extent cx="4884420" cy="606700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100" t="29101" r="63274" b="65461"/>
                    <a:stretch/>
                  </pic:blipFill>
                  <pic:spPr bwMode="auto">
                    <a:xfrm>
                      <a:off x="0" y="0"/>
                      <a:ext cx="4951127" cy="61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6E0" w:rsidRPr="004E70D2" w:rsidRDefault="000319C4" w:rsidP="000319C4">
      <w:pPr>
        <w:pStyle w:val="Legenda"/>
        <w:rPr>
          <w:rFonts w:asciiTheme="minorHAnsi" w:hAnsiTheme="minorHAnsi"/>
        </w:rPr>
      </w:pPr>
      <w:r>
        <w:tab/>
      </w:r>
      <w:r>
        <w:tab/>
        <w:t xml:space="preserve">Figura </w:t>
      </w:r>
      <w:fldSimple w:instr=" SEQ Figura \* ARABIC ">
        <w:r w:rsidR="00DA52DC">
          <w:rPr>
            <w:noProof/>
          </w:rPr>
          <w:t>8</w:t>
        </w:r>
      </w:fldSimple>
      <w:r>
        <w:t xml:space="preserve"> – Leitura do país a que se destinou a viagem</w:t>
      </w:r>
    </w:p>
    <w:p w:rsidR="000319C4" w:rsidRDefault="003946D5" w:rsidP="004C7EF2">
      <w:pPr>
        <w:pStyle w:val="Corpodetexto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eastAsia="pt-PT"/>
        </w:rPr>
        <w:drawing>
          <wp:inline distT="0" distB="0" distL="0" distR="0" wp14:anchorId="7226FCAB" wp14:editId="54660CCE">
            <wp:extent cx="4884420" cy="403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18" t="34504" r="62439" b="61756"/>
                    <a:stretch/>
                  </pic:blipFill>
                  <pic:spPr bwMode="auto">
                    <a:xfrm>
                      <a:off x="0" y="0"/>
                      <a:ext cx="4918033" cy="40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6D5" w:rsidRPr="004E70D2" w:rsidRDefault="000319C4" w:rsidP="000319C4">
      <w:pPr>
        <w:pStyle w:val="Legenda"/>
        <w:rPr>
          <w:rFonts w:asciiTheme="minorHAnsi" w:hAnsiTheme="minorHAnsi"/>
        </w:rPr>
      </w:pPr>
      <w:r>
        <w:tab/>
      </w:r>
      <w:r>
        <w:tab/>
        <w:t xml:space="preserve">Figura </w:t>
      </w:r>
      <w:fldSimple w:instr=" SEQ Figura \* ARABIC ">
        <w:r w:rsidR="00DA52DC">
          <w:rPr>
            <w:noProof/>
          </w:rPr>
          <w:t>9</w:t>
        </w:r>
      </w:fldSimple>
      <w:r>
        <w:t xml:space="preserve"> – Leitura do número de cidades visitadas nesse país</w:t>
      </w:r>
    </w:p>
    <w:p w:rsidR="000319C4" w:rsidRDefault="003946D5" w:rsidP="004C7EF2">
      <w:pPr>
        <w:pStyle w:val="Corpodetexto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eastAsia="pt-PT"/>
        </w:rPr>
        <w:drawing>
          <wp:inline distT="0" distB="0" distL="0" distR="0" wp14:anchorId="23D16EE6" wp14:editId="7AB8BF80">
            <wp:extent cx="4884420" cy="403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077" t="38426" r="64750" b="58168"/>
                    <a:stretch/>
                  </pic:blipFill>
                  <pic:spPr bwMode="auto">
                    <a:xfrm>
                      <a:off x="0" y="0"/>
                      <a:ext cx="4885486" cy="40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6D5" w:rsidRPr="004E70D2" w:rsidRDefault="000319C4" w:rsidP="00B40019">
      <w:pPr>
        <w:pStyle w:val="Legenda"/>
        <w:ind w:left="993"/>
        <w:rPr>
          <w:rFonts w:asciiTheme="minorHAnsi" w:hAnsiTheme="minorHAnsi"/>
        </w:rPr>
      </w:pPr>
      <w:r>
        <w:tab/>
        <w:t xml:space="preserve">Figura </w:t>
      </w:r>
      <w:fldSimple w:instr=" SEQ Figura \* ARABIC ">
        <w:r w:rsidR="00DA52DC">
          <w:rPr>
            <w:noProof/>
          </w:rPr>
          <w:t>10</w:t>
        </w:r>
      </w:fldSimple>
      <w:r>
        <w:t xml:space="preserve"> – Leitura sequencial das várias cidades n</w:t>
      </w:r>
      <w:r w:rsidR="00B40019">
        <w:t>u</w:t>
      </w:r>
      <w:r>
        <w:t>meradas de 1 ao n</w:t>
      </w:r>
      <w:r w:rsidR="00B40019">
        <w:t>úmero anteriormente inserido</w:t>
      </w:r>
    </w:p>
    <w:p w:rsidR="00B40019" w:rsidRDefault="003946D5" w:rsidP="004C7EF2">
      <w:pPr>
        <w:pStyle w:val="Corpodetexto"/>
        <w:keepNext/>
        <w:tabs>
          <w:tab w:val="clear" w:pos="567"/>
          <w:tab w:val="clear" w:pos="1134"/>
          <w:tab w:val="left" w:pos="993"/>
          <w:tab w:val="left" w:pos="8730"/>
        </w:tabs>
        <w:spacing w:after="120" w:line="360" w:lineRule="auto"/>
      </w:pPr>
      <w:r>
        <w:rPr>
          <w:noProof/>
          <w:lang w:eastAsia="pt-PT"/>
        </w:rPr>
        <w:drawing>
          <wp:inline distT="0" distB="0" distL="0" distR="0" wp14:anchorId="04C66726" wp14:editId="797CAF07">
            <wp:extent cx="4882811" cy="30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19" t="76315" r="64674" b="21110"/>
                    <a:stretch/>
                  </pic:blipFill>
                  <pic:spPr bwMode="auto">
                    <a:xfrm>
                      <a:off x="0" y="0"/>
                      <a:ext cx="4904113" cy="30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6D5" w:rsidRDefault="00B40019" w:rsidP="00753DED">
      <w:pPr>
        <w:pStyle w:val="Legenda"/>
        <w:ind w:left="993"/>
      </w:pPr>
      <w:r>
        <w:tab/>
        <w:t xml:space="preserve">Figura </w:t>
      </w:r>
      <w:fldSimple w:instr=" SEQ Figura \* ARABIC ">
        <w:r w:rsidR="00DA52DC">
          <w:rPr>
            <w:noProof/>
          </w:rPr>
          <w:t>11</w:t>
        </w:r>
      </w:fldSimple>
      <w:r>
        <w:t xml:space="preserve"> </w:t>
      </w:r>
      <w:r w:rsidR="000647A5">
        <w:t>–</w:t>
      </w:r>
      <w:r>
        <w:t xml:space="preserve"> </w:t>
      </w:r>
      <w:r w:rsidR="000647A5">
        <w:t>No fim de cada opção é necessário pr</w:t>
      </w:r>
      <w:r w:rsidR="00753DED">
        <w:t>e</w:t>
      </w:r>
      <w:r w:rsidR="000647A5">
        <w:t>ssionar a tecla ENTER</w:t>
      </w:r>
    </w:p>
    <w:p w:rsidR="00753DED" w:rsidRDefault="00753DED" w:rsidP="00753DED">
      <w:pPr>
        <w:pStyle w:val="Legenda"/>
        <w:ind w:left="993"/>
        <w:rPr>
          <w:rFonts w:ascii="Calibri" w:hAnsi="Calibri"/>
          <w:i w:val="0"/>
        </w:rPr>
      </w:pPr>
    </w:p>
    <w:p w:rsidR="00753DED" w:rsidRDefault="00753DED" w:rsidP="005D1368">
      <w:pPr>
        <w:pStyle w:val="Legenda"/>
        <w:ind w:left="540" w:firstLine="453"/>
        <w:rPr>
          <w:rFonts w:ascii="Calibri" w:hAnsi="Calibri"/>
          <w:i w:val="0"/>
        </w:rPr>
      </w:pPr>
      <w:r w:rsidRPr="00753DED">
        <w:rPr>
          <w:rFonts w:ascii="Calibri" w:hAnsi="Calibri"/>
          <w:i w:val="0"/>
        </w:rPr>
        <w:t>Caso o</w:t>
      </w:r>
      <w:r>
        <w:rPr>
          <w:rFonts w:ascii="Calibri" w:hAnsi="Calibri"/>
          <w:i w:val="0"/>
        </w:rPr>
        <w:t xml:space="preserve"> utilizador selecione a opção 2</w:t>
      </w:r>
      <w:r w:rsidRPr="00753DED">
        <w:rPr>
          <w:rFonts w:ascii="Calibri" w:hAnsi="Calibri"/>
          <w:i w:val="0"/>
        </w:rPr>
        <w:t>,</w:t>
      </w:r>
      <w:r>
        <w:rPr>
          <w:rFonts w:ascii="Calibri" w:hAnsi="Calibri"/>
          <w:i w:val="0"/>
        </w:rPr>
        <w:t xml:space="preserve"> </w:t>
      </w:r>
      <w:r w:rsidR="005D1368">
        <w:rPr>
          <w:rFonts w:ascii="Calibri" w:hAnsi="Calibri"/>
          <w:i w:val="0"/>
        </w:rPr>
        <w:t>irá mostrar as informações mais detalhadas em relação a todas as viagens até ao momento realizadas.</w:t>
      </w:r>
      <w:r w:rsidR="003E6E90">
        <w:rPr>
          <w:rFonts w:ascii="Calibri" w:hAnsi="Calibri"/>
          <w:i w:val="0"/>
        </w:rPr>
        <w:t xml:space="preserve"> Como exemplo: Figura 12a e 12b.</w:t>
      </w:r>
    </w:p>
    <w:p w:rsidR="005D1368" w:rsidRDefault="00773AAF" w:rsidP="005D1368">
      <w:pPr>
        <w:pStyle w:val="Legenda"/>
        <w:keepNext/>
      </w:pPr>
      <w:r>
        <w:rPr>
          <w:rFonts w:ascii="Calibri" w:hAnsi="Calibri"/>
          <w:i w:val="0"/>
        </w:rPr>
        <w:lastRenderedPageBreak/>
        <w:tab/>
      </w:r>
      <w:r>
        <w:rPr>
          <w:noProof/>
          <w:lang w:eastAsia="pt-PT"/>
        </w:rPr>
        <w:drawing>
          <wp:inline distT="0" distB="0" distL="0" distR="0" wp14:anchorId="0072893E" wp14:editId="1B4697A9">
            <wp:extent cx="4480560" cy="4922520"/>
            <wp:effectExtent l="0" t="0" r="0" b="0"/>
            <wp:docPr id="19" name="Picture 19" descr="C:\Users\anari\AppData\Local\Microsoft\Windows\INetCache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ari\AppData\Local\Microsoft\Windows\INetCache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79"/>
                    <a:stretch/>
                  </pic:blipFill>
                  <pic:spPr bwMode="auto">
                    <a:xfrm>
                      <a:off x="0" y="0"/>
                      <a:ext cx="448056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368" w:rsidRPr="004E70D2" w:rsidRDefault="00F734FD" w:rsidP="003E6E90">
      <w:pPr>
        <w:pStyle w:val="Legenda"/>
        <w:ind w:left="708"/>
        <w:rPr>
          <w:noProof/>
          <w:lang w:eastAsia="en-US"/>
        </w:rPr>
      </w:pPr>
      <w:r>
        <w:tab/>
      </w:r>
      <w:r w:rsidR="005D1368">
        <w:t xml:space="preserve">Figura </w:t>
      </w:r>
      <w:fldSimple w:instr=" SEQ Figura \* ARABIC ">
        <w:r w:rsidR="00DA52DC">
          <w:rPr>
            <w:noProof/>
          </w:rPr>
          <w:t>12</w:t>
        </w:r>
      </w:fldSimple>
      <w:r>
        <w:t>a – Parte do exemplo do que poderia obter após escolhar a opção 2 (continua na Figura 12b)</w:t>
      </w:r>
    </w:p>
    <w:p w:rsidR="00F734FD" w:rsidRDefault="005D1368" w:rsidP="00F734FD">
      <w:pPr>
        <w:pStyle w:val="Legenda"/>
        <w:keepNext/>
        <w:ind w:firstLine="567"/>
      </w:pPr>
      <w:r>
        <w:rPr>
          <w:noProof/>
          <w:lang w:eastAsia="pt-PT"/>
        </w:rPr>
        <w:lastRenderedPageBreak/>
        <w:drawing>
          <wp:inline distT="0" distB="0" distL="0" distR="0" wp14:anchorId="0E56B775" wp14:editId="41674A07">
            <wp:extent cx="4480560" cy="3787140"/>
            <wp:effectExtent l="0" t="0" r="0" b="3810"/>
            <wp:docPr id="20" name="Picture 20" descr="C:\Users\anari\AppData\Local\Microsoft\Windows\INetCache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ari\AppData\Local\Microsoft\Windows\INetCache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/>
                    <a:stretch/>
                  </pic:blipFill>
                  <pic:spPr bwMode="auto">
                    <a:xfrm>
                      <a:off x="0" y="0"/>
                      <a:ext cx="44805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368" w:rsidRDefault="00F734FD" w:rsidP="00F734FD">
      <w:pPr>
        <w:pStyle w:val="Legenda"/>
        <w:ind w:left="993"/>
      </w:pPr>
      <w:r>
        <w:tab/>
        <w:t>Figura 12b - Continuação do exemplo do que poderia obter após escolhar a opção 2</w:t>
      </w:r>
    </w:p>
    <w:p w:rsidR="003E6E90" w:rsidRPr="004E70D2" w:rsidRDefault="003E6E90" w:rsidP="00F734FD">
      <w:pPr>
        <w:pStyle w:val="Legenda"/>
        <w:ind w:left="993"/>
        <w:rPr>
          <w:rFonts w:ascii="Calibri" w:hAnsi="Calibri"/>
          <w:i w:val="0"/>
        </w:rPr>
      </w:pPr>
    </w:p>
    <w:p w:rsidR="003E6E90" w:rsidRDefault="003E6E90" w:rsidP="003E6E90">
      <w:pPr>
        <w:pStyle w:val="Legenda"/>
        <w:ind w:left="540" w:firstLine="453"/>
        <w:rPr>
          <w:rFonts w:ascii="Calibri" w:hAnsi="Calibri"/>
          <w:i w:val="0"/>
        </w:rPr>
      </w:pPr>
      <w:r w:rsidRPr="00753DED">
        <w:rPr>
          <w:rFonts w:ascii="Calibri" w:hAnsi="Calibri"/>
          <w:i w:val="0"/>
        </w:rPr>
        <w:t>Caso o</w:t>
      </w:r>
      <w:r>
        <w:rPr>
          <w:rFonts w:ascii="Calibri" w:hAnsi="Calibri"/>
          <w:i w:val="0"/>
        </w:rPr>
        <w:t xml:space="preserve"> utilizador </w:t>
      </w:r>
      <w:proofErr w:type="spellStart"/>
      <w:r>
        <w:rPr>
          <w:rFonts w:ascii="Calibri" w:hAnsi="Calibri"/>
          <w:i w:val="0"/>
        </w:rPr>
        <w:t>selecione</w:t>
      </w:r>
      <w:proofErr w:type="spellEnd"/>
      <w:r>
        <w:rPr>
          <w:rFonts w:ascii="Calibri" w:hAnsi="Calibri"/>
          <w:i w:val="0"/>
        </w:rPr>
        <w:t xml:space="preserve"> a opção 3</w:t>
      </w:r>
      <w:r w:rsidRPr="00753DED">
        <w:rPr>
          <w:rFonts w:ascii="Calibri" w:hAnsi="Calibri"/>
          <w:i w:val="0"/>
        </w:rPr>
        <w:t>,</w:t>
      </w:r>
      <w:r>
        <w:rPr>
          <w:rFonts w:ascii="Calibri" w:hAnsi="Calibri"/>
          <w:i w:val="0"/>
        </w:rPr>
        <w:t xml:space="preserve"> irá mostrar informações percentuais relacionadas às viagens até ao momento realizadas. Como exemplo: Figura 13a e 13b.</w:t>
      </w:r>
    </w:p>
    <w:p w:rsidR="003E6E90" w:rsidRDefault="003E6E90" w:rsidP="003E6E90">
      <w:pPr>
        <w:pStyle w:val="Legenda"/>
        <w:keepNext/>
      </w:pPr>
      <w:r>
        <w:rPr>
          <w:rFonts w:ascii="Calibri" w:hAnsi="Calibri"/>
          <w:i w:val="0"/>
        </w:rPr>
        <w:tab/>
      </w:r>
      <w:r>
        <w:rPr>
          <w:noProof/>
          <w:lang w:eastAsia="pt-PT"/>
        </w:rPr>
        <w:drawing>
          <wp:inline distT="0" distB="0" distL="0" distR="0" wp14:anchorId="499CF8D3" wp14:editId="4D07EC1E">
            <wp:extent cx="4541520" cy="2095500"/>
            <wp:effectExtent l="0" t="0" r="0" b="0"/>
            <wp:docPr id="22" name="Picture 22" descr="C:\Users\anari\AppData\Local\Microsoft\Windows\INetCache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ari\AppData\Local\Microsoft\Windows\INetCache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68" b="65190"/>
                    <a:stretch/>
                  </pic:blipFill>
                  <pic:spPr bwMode="auto">
                    <a:xfrm>
                      <a:off x="0" y="0"/>
                      <a:ext cx="45415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E90" w:rsidRPr="004E70D2" w:rsidRDefault="003E6E90" w:rsidP="005F4EF1">
      <w:pPr>
        <w:pStyle w:val="Legenda"/>
        <w:ind w:left="1134"/>
        <w:rPr>
          <w:rFonts w:ascii="Calibri" w:hAnsi="Calibri"/>
          <w:i w:val="0"/>
        </w:rPr>
      </w:pPr>
      <w:r>
        <w:t xml:space="preserve">Figura 13a </w:t>
      </w:r>
      <w:r w:rsidR="00DA52DC">
        <w:t>- Parte do exemplo do que poderia obter após escolhar a opção 3 (continua na Figura 13b)</w:t>
      </w:r>
    </w:p>
    <w:p w:rsidR="00DA52DC" w:rsidRDefault="003E6E90" w:rsidP="00DA52DC">
      <w:pPr>
        <w:pStyle w:val="Legenda"/>
        <w:keepNext/>
      </w:pPr>
      <w:r w:rsidRPr="004E70D2">
        <w:rPr>
          <w:rFonts w:asciiTheme="minorHAnsi" w:hAnsiTheme="minorHAnsi"/>
          <w:i w:val="0"/>
        </w:rPr>
        <w:lastRenderedPageBreak/>
        <w:tab/>
      </w:r>
      <w:r>
        <w:rPr>
          <w:noProof/>
          <w:lang w:eastAsia="pt-PT"/>
        </w:rPr>
        <w:drawing>
          <wp:inline distT="0" distB="0" distL="0" distR="0" wp14:anchorId="557ADEBD" wp14:editId="4889E17B">
            <wp:extent cx="4541520" cy="3901440"/>
            <wp:effectExtent l="0" t="0" r="0" b="3810"/>
            <wp:docPr id="21" name="Picture 21" descr="C:\Users\anari\AppData\Local\Microsoft\Windows\INetCache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ari\AppData\Local\Microsoft\Windows\INetCacheContent.Word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90" r="19568"/>
                    <a:stretch/>
                  </pic:blipFill>
                  <pic:spPr bwMode="auto">
                    <a:xfrm>
                      <a:off x="0" y="0"/>
                      <a:ext cx="45415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E90" w:rsidRDefault="005F4EF1" w:rsidP="005F4EF1">
      <w:pPr>
        <w:pStyle w:val="Legenda"/>
        <w:ind w:left="1134"/>
      </w:pPr>
      <w:r>
        <w:tab/>
      </w:r>
      <w:r w:rsidR="00DA52DC">
        <w:t xml:space="preserve">Figura </w:t>
      </w:r>
      <w:fldSimple w:instr=" SEQ Figura \* ARABIC ">
        <w:r w:rsidR="00DA52DC">
          <w:rPr>
            <w:noProof/>
          </w:rPr>
          <w:t>13</w:t>
        </w:r>
      </w:fldSimple>
      <w:r w:rsidR="00DA52DC">
        <w:t>b - Continuação do exemplo do que poderia obter após escolhar a opção 3</w:t>
      </w:r>
    </w:p>
    <w:p w:rsidR="00DA52DC" w:rsidRDefault="00DA52DC" w:rsidP="00DA52DC">
      <w:pPr>
        <w:pStyle w:val="Legenda"/>
      </w:pPr>
    </w:p>
    <w:p w:rsidR="00753DED" w:rsidRDefault="00DA52DC" w:rsidP="003E6E90">
      <w:pPr>
        <w:pStyle w:val="Legenda"/>
        <w:rPr>
          <w:rFonts w:ascii="Calibri" w:hAnsi="Calibri"/>
          <w:i w:val="0"/>
        </w:rPr>
      </w:pPr>
      <w:r w:rsidRPr="004E70D2">
        <w:rPr>
          <w:rFonts w:asciiTheme="minorHAnsi" w:hAnsiTheme="minorHAnsi"/>
          <w:i w:val="0"/>
        </w:rPr>
        <w:tab/>
      </w:r>
      <w:r w:rsidRPr="00753DED">
        <w:rPr>
          <w:rFonts w:ascii="Calibri" w:hAnsi="Calibri"/>
          <w:i w:val="0"/>
        </w:rPr>
        <w:t>Caso o</w:t>
      </w:r>
      <w:r w:rsidR="00896A4D">
        <w:rPr>
          <w:rFonts w:ascii="Calibri" w:hAnsi="Calibri"/>
          <w:i w:val="0"/>
        </w:rPr>
        <w:t xml:space="preserve"> utilizador </w:t>
      </w:r>
      <w:proofErr w:type="spellStart"/>
      <w:r w:rsidR="00896A4D">
        <w:rPr>
          <w:rFonts w:ascii="Calibri" w:hAnsi="Calibri"/>
          <w:i w:val="0"/>
        </w:rPr>
        <w:t>selecione</w:t>
      </w:r>
      <w:proofErr w:type="spellEnd"/>
      <w:r w:rsidR="00896A4D">
        <w:rPr>
          <w:rFonts w:ascii="Calibri" w:hAnsi="Calibri"/>
          <w:i w:val="0"/>
        </w:rPr>
        <w:t xml:space="preserve"> a opção 4</w:t>
      </w:r>
      <w:r w:rsidRPr="00753DED">
        <w:rPr>
          <w:rFonts w:ascii="Calibri" w:hAnsi="Calibri"/>
          <w:i w:val="0"/>
        </w:rPr>
        <w:t>,</w:t>
      </w:r>
    </w:p>
    <w:p w:rsidR="00896A4D" w:rsidRDefault="00896A4D" w:rsidP="005F4EF1">
      <w:pPr>
        <w:pStyle w:val="Legenda"/>
        <w:tabs>
          <w:tab w:val="left" w:pos="7740"/>
        </w:tabs>
        <w:rPr>
          <w:rFonts w:ascii="Calibri" w:hAnsi="Calibri"/>
          <w:i w:val="0"/>
        </w:rPr>
      </w:pPr>
      <w:r>
        <w:rPr>
          <w:rFonts w:ascii="Calibri" w:hAnsi="Calibri"/>
          <w:i w:val="0"/>
        </w:rPr>
        <w:tab/>
      </w:r>
      <w:r>
        <w:rPr>
          <w:noProof/>
          <w:lang w:eastAsia="pt-PT"/>
        </w:rPr>
        <w:drawing>
          <wp:inline distT="0" distB="0" distL="0" distR="0" wp14:anchorId="752055CD" wp14:editId="0DD0B035">
            <wp:extent cx="4541520" cy="8784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744" t="51733" r="54223" b="37939"/>
                    <a:stretch/>
                  </pic:blipFill>
                  <pic:spPr bwMode="auto">
                    <a:xfrm>
                      <a:off x="0" y="0"/>
                      <a:ext cx="4665436" cy="90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2DC" w:rsidRPr="00753DED" w:rsidRDefault="00DA52DC" w:rsidP="003E6E90">
      <w:pPr>
        <w:pStyle w:val="Legenda"/>
        <w:rPr>
          <w:rFonts w:asciiTheme="minorHAnsi" w:hAnsiTheme="minorHAnsi"/>
          <w:i w:val="0"/>
          <w:lang w:val="en-US"/>
        </w:rPr>
      </w:pPr>
    </w:p>
    <w:p w:rsidR="003320EC" w:rsidRDefault="003320EC" w:rsidP="003320EC">
      <w:pPr>
        <w:pStyle w:val="Cabealho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7" w:name="_Toc462994396"/>
      <w:r w:rsidRPr="00862E50">
        <w:rPr>
          <w:rFonts w:asciiTheme="minorHAnsi" w:hAnsiTheme="minorHAnsi"/>
          <w:sz w:val="28"/>
          <w:szCs w:val="28"/>
        </w:rPr>
        <w:t>Estruturas de dados</w:t>
      </w:r>
      <w:bookmarkEnd w:id="7"/>
    </w:p>
    <w:p w:rsidR="00C5626B" w:rsidRPr="00637E8D" w:rsidRDefault="00F03246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567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  <w:t xml:space="preserve">São utilizadas várias estruturas de </w:t>
      </w:r>
      <w:r w:rsidR="00757DDD">
        <w:rPr>
          <w:rFonts w:asciiTheme="minorHAnsi" w:hAnsiTheme="minorHAnsi"/>
        </w:rPr>
        <w:t xml:space="preserve">dados nesta aplicação, </w:t>
      </w:r>
      <w:r>
        <w:rPr>
          <w:rFonts w:asciiTheme="minorHAnsi" w:hAnsiTheme="minorHAnsi"/>
        </w:rPr>
        <w:t>a principal</w:t>
      </w:r>
      <w:r w:rsidR="00757DDD">
        <w:rPr>
          <w:rFonts w:asciiTheme="minorHAnsi" w:hAnsiTheme="minorHAnsi"/>
        </w:rPr>
        <w:t xml:space="preserve"> é uma lista simplesmente ligada </w:t>
      </w:r>
      <w:r>
        <w:rPr>
          <w:rFonts w:asciiTheme="minorHAnsi" w:hAnsiTheme="minorHAnsi"/>
        </w:rPr>
        <w:t>chamada</w:t>
      </w:r>
      <w:r w:rsidR="00757DDD">
        <w:rPr>
          <w:rFonts w:asciiTheme="minorHAnsi" w:hAnsiTheme="minorHAnsi"/>
        </w:rPr>
        <w:t xml:space="preserve"> </w:t>
      </w:r>
      <w:r w:rsidR="00757DDD" w:rsidRPr="00757DDD">
        <w:rPr>
          <w:rFonts w:asciiTheme="minorHAnsi" w:hAnsiTheme="minorHAnsi"/>
          <w:i/>
        </w:rPr>
        <w:t>struct Ano</w:t>
      </w:r>
      <w:r>
        <w:rPr>
          <w:rFonts w:asciiTheme="minorHAnsi" w:hAnsiTheme="minorHAnsi"/>
        </w:rPr>
        <w:t xml:space="preserve">, esta serve de base a duas listas também simplesmente ligadas, </w:t>
      </w:r>
      <w:r w:rsidRPr="00F03246">
        <w:rPr>
          <w:rFonts w:asciiTheme="minorHAnsi" w:hAnsiTheme="minorHAnsi"/>
          <w:i/>
        </w:rPr>
        <w:t>struct Viagem</w:t>
      </w:r>
      <w:r>
        <w:rPr>
          <w:rFonts w:asciiTheme="minorHAnsi" w:hAnsiTheme="minorHAnsi"/>
        </w:rPr>
        <w:t xml:space="preserve"> e </w:t>
      </w:r>
      <w:r w:rsidRPr="00F03246">
        <w:rPr>
          <w:rFonts w:asciiTheme="minorHAnsi" w:hAnsiTheme="minorHAnsi"/>
          <w:i/>
        </w:rPr>
        <w:t>struct Cidade</w:t>
      </w:r>
      <w:r>
        <w:rPr>
          <w:rFonts w:asciiTheme="minorHAnsi" w:hAnsiTheme="minorHAnsi"/>
        </w:rPr>
        <w:t xml:space="preserve">. Para além destas existe uma estrutura de dados denominada </w:t>
      </w:r>
      <w:r>
        <w:rPr>
          <w:rFonts w:asciiTheme="minorHAnsi" w:hAnsiTheme="minorHAnsi"/>
          <w:i/>
        </w:rPr>
        <w:t>struct Data</w:t>
      </w:r>
      <w:r>
        <w:rPr>
          <w:rFonts w:asciiTheme="minorHAnsi" w:hAnsiTheme="minorHAnsi"/>
        </w:rPr>
        <w:t xml:space="preserve"> que não é uma lista porém é utilizada no </w:t>
      </w:r>
      <w:r w:rsidRPr="00F03246">
        <w:rPr>
          <w:rFonts w:asciiTheme="minorHAnsi" w:hAnsiTheme="minorHAnsi"/>
          <w:i/>
        </w:rPr>
        <w:t>struct Viagem</w:t>
      </w:r>
      <w:r>
        <w:rPr>
          <w:rFonts w:asciiTheme="minorHAnsi" w:hAnsiTheme="minorHAnsi"/>
        </w:rPr>
        <w:t>.</w:t>
      </w:r>
    </w:p>
    <w:p w:rsidR="001931B4" w:rsidRDefault="001931B4" w:rsidP="004C7EF2">
      <w:pPr>
        <w:pStyle w:val="Corpodetexto"/>
        <w:keepNext/>
        <w:tabs>
          <w:tab w:val="clear" w:pos="567"/>
          <w:tab w:val="clear" w:pos="1134"/>
          <w:tab w:val="left" w:pos="993"/>
        </w:tabs>
        <w:spacing w:after="120" w:line="360" w:lineRule="auto"/>
        <w:jc w:val="left"/>
      </w:pPr>
      <w:r>
        <w:rPr>
          <w:noProof/>
          <w:lang w:eastAsia="pt-PT"/>
        </w:rPr>
        <w:lastRenderedPageBreak/>
        <w:drawing>
          <wp:inline distT="0" distB="0" distL="0" distR="0" wp14:anchorId="1CD4F859" wp14:editId="08907A2D">
            <wp:extent cx="2874818" cy="5295520"/>
            <wp:effectExtent l="0" t="0" r="1905" b="63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306" t="16041" r="66486" b="11233"/>
                    <a:stretch/>
                  </pic:blipFill>
                  <pic:spPr bwMode="auto">
                    <a:xfrm>
                      <a:off x="0" y="0"/>
                      <a:ext cx="2881333" cy="530752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26B" w:rsidRDefault="001931B4" w:rsidP="00C5626B">
      <w:pPr>
        <w:pStyle w:val="Legenda"/>
        <w:ind w:left="1170"/>
        <w:jc w:val="left"/>
        <w:rPr>
          <w:rFonts w:asciiTheme="minorHAnsi" w:hAnsiTheme="minorHAnsi"/>
        </w:rPr>
      </w:pPr>
      <w:r>
        <w:t xml:space="preserve">Figura </w:t>
      </w:r>
      <w:r w:rsidR="00933C93">
        <w:t>2</w:t>
      </w:r>
      <w:r>
        <w:t xml:space="preserve"> - Definição das estruturas (</w:t>
      </w:r>
      <w:r w:rsidR="000B72F8">
        <w:t>diarioviagens.h</w:t>
      </w:r>
      <w:r>
        <w:t>)</w:t>
      </w:r>
    </w:p>
    <w:p w:rsidR="00C5626B" w:rsidRDefault="00C5626B" w:rsidP="00C5626B">
      <w:pPr>
        <w:pStyle w:val="Corpodetexto"/>
        <w:keepNext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</w:p>
    <w:p w:rsidR="005816E9" w:rsidRDefault="00C5626B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</w:p>
    <w:p w:rsidR="005816E9" w:rsidRDefault="005816E9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>Vari</w:t>
      </w:r>
      <w:r w:rsidR="005333A1">
        <w:rPr>
          <w:rFonts w:asciiTheme="minorHAnsi" w:hAnsiTheme="minorHAnsi"/>
        </w:rPr>
        <w:t xml:space="preserve">áveis utilizadas na </w:t>
      </w:r>
      <w:r>
        <w:rPr>
          <w:rFonts w:asciiTheme="minorHAnsi" w:hAnsiTheme="minorHAnsi"/>
        </w:rPr>
        <w:t>lista</w:t>
      </w:r>
      <w:r w:rsidR="005333A1">
        <w:rPr>
          <w:rFonts w:asciiTheme="minorHAnsi" w:hAnsiTheme="minorHAnsi"/>
        </w:rPr>
        <w:t xml:space="preserve"> </w:t>
      </w:r>
      <w:r w:rsidRPr="005816E9">
        <w:rPr>
          <w:rFonts w:asciiTheme="minorHAnsi" w:hAnsiTheme="minorHAnsi"/>
          <w:i/>
        </w:rPr>
        <w:t>struct Ano</w:t>
      </w:r>
      <w:r>
        <w:rPr>
          <w:rFonts w:asciiTheme="minorHAnsi" w:hAnsiTheme="minorHAnsi"/>
        </w:rPr>
        <w:t xml:space="preserve"> : </w:t>
      </w:r>
    </w:p>
    <w:p w:rsidR="005816E9" w:rsidRDefault="005816E9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5816E9">
        <w:rPr>
          <w:rFonts w:asciiTheme="minorHAnsi" w:hAnsiTheme="minorHAnsi"/>
          <w:b/>
        </w:rPr>
        <w:t>ano:</w:t>
      </w:r>
      <w:r>
        <w:rPr>
          <w:rFonts w:asciiTheme="minorHAnsi" w:hAnsiTheme="minorHAnsi"/>
        </w:rPr>
        <w:t xml:space="preserve"> </w:t>
      </w:r>
      <w:r>
        <w:rPr>
          <w:rFonts w:ascii="Calibri" w:hAnsi="Calibri" w:cs="Calibri"/>
        </w:rPr>
        <w:t>Número inteiro</w:t>
      </w:r>
      <w:r>
        <w:rPr>
          <w:rFonts w:asciiTheme="minorHAnsi" w:hAnsiTheme="minorHAnsi"/>
        </w:rPr>
        <w:t xml:space="preserve"> correpondente ao ano de início de viagem;</w:t>
      </w:r>
    </w:p>
    <w:p w:rsidR="005816E9" w:rsidRDefault="005816E9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>
        <w:rPr>
          <w:rFonts w:asciiTheme="minorHAnsi" w:hAnsiTheme="minorHAnsi"/>
          <w:b/>
        </w:rPr>
        <w:t>despesa</w:t>
      </w:r>
      <w:r w:rsidRPr="005816E9">
        <w:rPr>
          <w:rFonts w:asciiTheme="minorHAnsi" w:hAnsiTheme="minorHAnsi"/>
          <w:b/>
        </w:rPr>
        <w:t>:</w:t>
      </w:r>
      <w:r>
        <w:rPr>
          <w:rFonts w:asciiTheme="minorHAnsi" w:hAnsiTheme="minorHAnsi"/>
        </w:rPr>
        <w:t xml:space="preserve"> </w:t>
      </w:r>
      <w:r>
        <w:rPr>
          <w:rFonts w:ascii="Calibri" w:hAnsi="Calibri" w:cs="Calibri"/>
        </w:rPr>
        <w:t>Número inteiro</w:t>
      </w:r>
      <w:r>
        <w:rPr>
          <w:rFonts w:asciiTheme="minorHAnsi" w:hAnsiTheme="minorHAnsi"/>
        </w:rPr>
        <w:t xml:space="preserve"> correpondente à despesa total nesse ano;</w:t>
      </w:r>
    </w:p>
    <w:p w:rsidR="005816E9" w:rsidRPr="005816E9" w:rsidRDefault="005816E9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5333A1">
        <w:rPr>
          <w:rFonts w:asciiTheme="minorHAnsi" w:hAnsiTheme="minorHAnsi"/>
          <w:b/>
        </w:rPr>
        <w:t>kmAviao:</w:t>
      </w:r>
      <w:r>
        <w:rPr>
          <w:rFonts w:asciiTheme="minorHAnsi" w:hAnsiTheme="minorHAnsi"/>
        </w:rPr>
        <w:t xml:space="preserve"> </w:t>
      </w:r>
      <w:r w:rsidR="005333A1">
        <w:rPr>
          <w:rFonts w:asciiTheme="minorHAnsi" w:hAnsiTheme="minorHAnsi"/>
        </w:rPr>
        <w:t xml:space="preserve">Número inteiro correpondente à </w:t>
      </w:r>
      <w:r w:rsidRPr="005816E9">
        <w:rPr>
          <w:rFonts w:asciiTheme="minorHAnsi" w:hAnsiTheme="minorHAnsi"/>
        </w:rPr>
        <w:t>distância percorrida de avião durante esse ano</w:t>
      </w:r>
      <w:r w:rsidR="005333A1">
        <w:rPr>
          <w:rFonts w:asciiTheme="minorHAnsi" w:hAnsiTheme="minorHAnsi"/>
        </w:rPr>
        <w:t>.</w:t>
      </w:r>
    </w:p>
    <w:p w:rsidR="005816E9" w:rsidRPr="005816E9" w:rsidRDefault="005816E9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5333A1">
        <w:rPr>
          <w:rFonts w:asciiTheme="minorHAnsi" w:hAnsiTheme="minorHAnsi"/>
          <w:b/>
        </w:rPr>
        <w:lastRenderedPageBreak/>
        <w:t>kmCarro:</w:t>
      </w:r>
      <w:r w:rsidRPr="005816E9">
        <w:rPr>
          <w:rFonts w:asciiTheme="minorHAnsi" w:hAnsiTheme="minorHAnsi"/>
        </w:rPr>
        <w:t xml:space="preserve"> </w:t>
      </w:r>
      <w:r w:rsidR="005333A1">
        <w:rPr>
          <w:rFonts w:asciiTheme="minorHAnsi" w:hAnsiTheme="minorHAnsi"/>
        </w:rPr>
        <w:t xml:space="preserve">Número inteiro correpondente à </w:t>
      </w:r>
      <w:r w:rsidRPr="005816E9">
        <w:rPr>
          <w:rFonts w:asciiTheme="minorHAnsi" w:hAnsiTheme="minorHAnsi"/>
        </w:rPr>
        <w:t>distância percorrida de carro durante esse ano</w:t>
      </w:r>
      <w:r w:rsidR="00653F46">
        <w:rPr>
          <w:rFonts w:asciiTheme="minorHAnsi" w:hAnsiTheme="minorHAnsi"/>
        </w:rPr>
        <w:t>.</w:t>
      </w:r>
    </w:p>
    <w:p w:rsidR="005816E9" w:rsidRDefault="005816E9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5333A1">
        <w:rPr>
          <w:rFonts w:asciiTheme="minorHAnsi" w:hAnsiTheme="minorHAnsi"/>
          <w:b/>
        </w:rPr>
        <w:t>diasViagem:</w:t>
      </w:r>
      <w:r>
        <w:rPr>
          <w:rFonts w:asciiTheme="minorHAnsi" w:hAnsiTheme="minorHAnsi"/>
        </w:rPr>
        <w:t xml:space="preserve"> </w:t>
      </w:r>
      <w:r w:rsidR="005333A1">
        <w:rPr>
          <w:rFonts w:asciiTheme="minorHAnsi" w:hAnsiTheme="minorHAnsi"/>
        </w:rPr>
        <w:t>Número inteiro correpondente ao</w:t>
      </w:r>
      <w:r w:rsidRPr="005816E9">
        <w:rPr>
          <w:rFonts w:asciiTheme="minorHAnsi" w:hAnsiTheme="minorHAnsi"/>
        </w:rPr>
        <w:t xml:space="preserve"> total de dias de viagem nesse ano</w:t>
      </w:r>
      <w:r w:rsidR="005333A1">
        <w:rPr>
          <w:rFonts w:asciiTheme="minorHAnsi" w:hAnsiTheme="minorHAnsi"/>
        </w:rPr>
        <w:t>.</w:t>
      </w:r>
    </w:p>
    <w:p w:rsidR="005333A1" w:rsidRDefault="005333A1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</w:p>
    <w:p w:rsidR="005816E9" w:rsidRDefault="00653F46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Variáveis utilizadas na lista </w:t>
      </w:r>
      <w:r w:rsidR="005816E9" w:rsidRPr="005816E9">
        <w:rPr>
          <w:rFonts w:asciiTheme="minorHAnsi" w:hAnsiTheme="minorHAnsi"/>
          <w:i/>
        </w:rPr>
        <w:t xml:space="preserve">struct </w:t>
      </w:r>
      <w:r w:rsidR="005816E9">
        <w:rPr>
          <w:rFonts w:asciiTheme="minorHAnsi" w:hAnsiTheme="minorHAnsi"/>
          <w:i/>
        </w:rPr>
        <w:t>Viagem</w:t>
      </w:r>
      <w:r w:rsidR="005816E9">
        <w:rPr>
          <w:rFonts w:asciiTheme="minorHAnsi" w:hAnsiTheme="minorHAnsi"/>
        </w:rPr>
        <w:t xml:space="preserve"> :</w:t>
      </w:r>
    </w:p>
    <w:p w:rsidR="005333A1" w:rsidRPr="005333A1" w:rsidRDefault="005333A1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struct Data diaIni:</w:t>
      </w:r>
      <w:r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 xml:space="preserve">Estrutura de dados </w:t>
      </w:r>
      <w:r w:rsidR="00653F46">
        <w:rPr>
          <w:rFonts w:asciiTheme="minorHAnsi" w:hAnsiTheme="minorHAnsi"/>
        </w:rPr>
        <w:t xml:space="preserve">que possui o </w:t>
      </w:r>
      <w:r w:rsidRPr="005333A1">
        <w:rPr>
          <w:rFonts w:asciiTheme="minorHAnsi" w:hAnsiTheme="minorHAnsi"/>
        </w:rPr>
        <w:t>dia do início da viagem</w:t>
      </w:r>
      <w:r w:rsidR="00653F46">
        <w:rPr>
          <w:rFonts w:asciiTheme="minorHAnsi" w:hAnsiTheme="minorHAnsi"/>
        </w:rPr>
        <w:t xml:space="preserve"> </w:t>
      </w:r>
      <w:r w:rsidRPr="005333A1">
        <w:rPr>
          <w:rFonts w:asciiTheme="minorHAnsi" w:hAnsiTheme="minorHAnsi"/>
        </w:rPr>
        <w:t>(</w:t>
      </w:r>
      <w:r w:rsidR="00653F46">
        <w:rPr>
          <w:rFonts w:asciiTheme="minorHAnsi" w:hAnsiTheme="minorHAnsi"/>
        </w:rPr>
        <w:t xml:space="preserve">um inteiro </w:t>
      </w:r>
      <w:r w:rsidRPr="00653F46">
        <w:rPr>
          <w:rFonts w:asciiTheme="minorHAnsi" w:hAnsiTheme="minorHAnsi"/>
          <w:i/>
        </w:rPr>
        <w:t>dia</w:t>
      </w:r>
      <w:r w:rsidRPr="005333A1">
        <w:rPr>
          <w:rFonts w:asciiTheme="minorHAnsi" w:hAnsiTheme="minorHAnsi"/>
        </w:rPr>
        <w:t xml:space="preserve"> </w:t>
      </w:r>
      <w:r w:rsidR="00653F46">
        <w:rPr>
          <w:rFonts w:asciiTheme="minorHAnsi" w:hAnsiTheme="minorHAnsi"/>
        </w:rPr>
        <w:t xml:space="preserve">e outro inteiro </w:t>
      </w:r>
      <w:r w:rsidRPr="00653F46">
        <w:rPr>
          <w:rFonts w:asciiTheme="minorHAnsi" w:hAnsiTheme="minorHAnsi"/>
          <w:i/>
        </w:rPr>
        <w:t>mes</w:t>
      </w:r>
      <w:r w:rsidR="00653F46">
        <w:rPr>
          <w:rFonts w:asciiTheme="minorHAnsi" w:hAnsiTheme="minorHAnsi"/>
        </w:rPr>
        <w:t>).</w:t>
      </w:r>
    </w:p>
    <w:p w:rsidR="005333A1" w:rsidRPr="005333A1" w:rsidRDefault="00221E3C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duracao:</w:t>
      </w:r>
      <w:r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>N</w:t>
      </w:r>
      <w:r w:rsidR="002F0EA2" w:rsidRPr="005333A1">
        <w:rPr>
          <w:rFonts w:asciiTheme="minorHAnsi" w:hAnsiTheme="minorHAnsi"/>
        </w:rPr>
        <w:t xml:space="preserve">úmero </w:t>
      </w:r>
      <w:r w:rsidR="002F0EA2">
        <w:rPr>
          <w:rFonts w:asciiTheme="minorHAnsi" w:hAnsiTheme="minorHAnsi"/>
        </w:rPr>
        <w:t xml:space="preserve">inteiro correspondente à </w:t>
      </w:r>
      <w:r w:rsidR="005333A1" w:rsidRPr="005333A1">
        <w:rPr>
          <w:rFonts w:asciiTheme="minorHAnsi" w:hAnsiTheme="minorHAnsi"/>
        </w:rPr>
        <w:t>duração da viagem em dias</w:t>
      </w:r>
      <w:r w:rsidR="002F0EA2">
        <w:rPr>
          <w:rFonts w:asciiTheme="minorHAnsi" w:hAnsiTheme="minorHAnsi"/>
        </w:rPr>
        <w:t>.</w:t>
      </w:r>
    </w:p>
    <w:p w:rsidR="005333A1" w:rsidRPr="005333A1" w:rsidRDefault="00221E3C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meioT:</w:t>
      </w:r>
      <w:r w:rsidR="002F0EA2" w:rsidRPr="002F0EA2"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>N</w:t>
      </w:r>
      <w:r w:rsidR="002F0EA2" w:rsidRPr="005333A1">
        <w:rPr>
          <w:rFonts w:asciiTheme="minorHAnsi" w:hAnsiTheme="minorHAnsi"/>
        </w:rPr>
        <w:t xml:space="preserve">úmero </w:t>
      </w:r>
      <w:r w:rsidR="002F0EA2">
        <w:rPr>
          <w:rFonts w:asciiTheme="minorHAnsi" w:hAnsiTheme="minorHAnsi"/>
        </w:rPr>
        <w:t>inteiro correspondente ao</w:t>
      </w:r>
      <w:r>
        <w:rPr>
          <w:rFonts w:asciiTheme="minorHAnsi" w:hAnsiTheme="minorHAnsi"/>
        </w:rPr>
        <w:t xml:space="preserve"> </w:t>
      </w:r>
      <w:r w:rsidR="005333A1" w:rsidRPr="005333A1">
        <w:rPr>
          <w:rFonts w:asciiTheme="minorHAnsi" w:hAnsiTheme="minorHAnsi"/>
        </w:rPr>
        <w:t>meio de transporte</w:t>
      </w:r>
      <w:r w:rsidR="002F0EA2">
        <w:rPr>
          <w:rFonts w:asciiTheme="minorHAnsi" w:hAnsiTheme="minorHAnsi"/>
        </w:rPr>
        <w:t xml:space="preserve"> utilizado (1 – avião ou</w:t>
      </w:r>
      <w:r w:rsidR="005333A1" w:rsidRPr="005333A1"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>2 - carro</w:t>
      </w:r>
      <w:r w:rsidR="005333A1" w:rsidRPr="005333A1">
        <w:rPr>
          <w:rFonts w:asciiTheme="minorHAnsi" w:hAnsiTheme="minorHAnsi"/>
        </w:rPr>
        <w:t>)</w:t>
      </w:r>
      <w:r w:rsidR="002F0EA2">
        <w:rPr>
          <w:rFonts w:asciiTheme="minorHAnsi" w:hAnsiTheme="minorHAnsi"/>
        </w:rPr>
        <w:t>.</w:t>
      </w:r>
    </w:p>
    <w:p w:rsidR="005333A1" w:rsidRPr="004C7EF2" w:rsidRDefault="005333A1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4C7EF2">
        <w:rPr>
          <w:rFonts w:asciiTheme="minorHAnsi" w:hAnsiTheme="minorHAnsi"/>
          <w:b/>
        </w:rPr>
        <w:t>c</w:t>
      </w:r>
      <w:r w:rsidR="00221E3C" w:rsidRPr="004C7EF2">
        <w:rPr>
          <w:rFonts w:asciiTheme="minorHAnsi" w:hAnsiTheme="minorHAnsi"/>
          <w:b/>
        </w:rPr>
        <w:t>usto:</w:t>
      </w:r>
      <w:r w:rsidR="00221E3C" w:rsidRPr="004C7EF2">
        <w:rPr>
          <w:rFonts w:asciiTheme="minorHAnsi" w:hAnsiTheme="minorHAnsi"/>
        </w:rPr>
        <w:t xml:space="preserve"> </w:t>
      </w:r>
      <w:r w:rsidR="002F0EA2" w:rsidRPr="004C7EF2">
        <w:rPr>
          <w:rFonts w:asciiTheme="minorHAnsi" w:hAnsiTheme="minorHAnsi"/>
        </w:rPr>
        <w:t xml:space="preserve">Número </w:t>
      </w:r>
      <w:r w:rsidR="004C7EF2">
        <w:rPr>
          <w:rFonts w:asciiTheme="minorHAnsi" w:hAnsiTheme="minorHAnsi"/>
        </w:rPr>
        <w:t>inteiro</w:t>
      </w:r>
      <w:r w:rsidR="002F0EA2" w:rsidRPr="004C7EF2">
        <w:rPr>
          <w:rFonts w:asciiTheme="minorHAnsi" w:hAnsiTheme="minorHAnsi"/>
        </w:rPr>
        <w:t xml:space="preserve"> correspondente ao </w:t>
      </w:r>
      <w:r w:rsidRPr="004C7EF2">
        <w:rPr>
          <w:rFonts w:asciiTheme="minorHAnsi" w:hAnsiTheme="minorHAnsi"/>
        </w:rPr>
        <w:t>custo total da viagem</w:t>
      </w:r>
      <w:r w:rsidR="002F0EA2" w:rsidRPr="004C7EF2">
        <w:rPr>
          <w:rFonts w:asciiTheme="minorHAnsi" w:hAnsiTheme="minorHAnsi"/>
        </w:rPr>
        <w:t xml:space="preserve"> </w:t>
      </w:r>
      <w:r w:rsidRPr="004C7EF2">
        <w:rPr>
          <w:rFonts w:asciiTheme="minorHAnsi" w:hAnsiTheme="minorHAnsi"/>
        </w:rPr>
        <w:t>(</w:t>
      </w:r>
      <w:r w:rsidR="002F0EA2" w:rsidRPr="004C7EF2">
        <w:rPr>
          <w:rFonts w:asciiTheme="minorHAnsi" w:hAnsiTheme="minorHAnsi"/>
        </w:rPr>
        <w:t xml:space="preserve">em </w:t>
      </w:r>
      <w:r w:rsidRPr="004C7EF2">
        <w:rPr>
          <w:rFonts w:asciiTheme="minorHAnsi" w:hAnsiTheme="minorHAnsi"/>
        </w:rPr>
        <w:t>euros)</w:t>
      </w:r>
      <w:r w:rsidR="002F0EA2" w:rsidRPr="004C7EF2">
        <w:rPr>
          <w:rFonts w:asciiTheme="minorHAnsi" w:hAnsiTheme="minorHAnsi"/>
        </w:rPr>
        <w:t>.</w:t>
      </w:r>
    </w:p>
    <w:p w:rsidR="005333A1" w:rsidRPr="005333A1" w:rsidRDefault="005333A1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kmPer</w:t>
      </w:r>
      <w:r w:rsidR="00221E3C" w:rsidRPr="002F0EA2">
        <w:rPr>
          <w:rFonts w:asciiTheme="minorHAnsi" w:hAnsiTheme="minorHAnsi"/>
          <w:b/>
        </w:rPr>
        <w:t>corridos:</w:t>
      </w:r>
      <w:r w:rsidR="00221E3C">
        <w:rPr>
          <w:rFonts w:asciiTheme="minorHAnsi" w:hAnsiTheme="minorHAnsi"/>
        </w:rPr>
        <w:t xml:space="preserve"> </w:t>
      </w:r>
      <w:r w:rsidR="002F0EA2">
        <w:rPr>
          <w:rFonts w:asciiTheme="minorHAnsi" w:hAnsiTheme="minorHAnsi"/>
        </w:rPr>
        <w:t>N</w:t>
      </w:r>
      <w:r w:rsidR="002F0EA2" w:rsidRPr="005333A1">
        <w:rPr>
          <w:rFonts w:asciiTheme="minorHAnsi" w:hAnsiTheme="minorHAnsi"/>
        </w:rPr>
        <w:t xml:space="preserve">úmero </w:t>
      </w:r>
      <w:r w:rsidR="002F0EA2">
        <w:rPr>
          <w:rFonts w:asciiTheme="minorHAnsi" w:hAnsiTheme="minorHAnsi"/>
        </w:rPr>
        <w:t xml:space="preserve">inteiro correspondente aos </w:t>
      </w:r>
      <w:r w:rsidRPr="005333A1">
        <w:rPr>
          <w:rFonts w:asciiTheme="minorHAnsi" w:hAnsiTheme="minorHAnsi"/>
        </w:rPr>
        <w:t>quilómetros percorridos durante a viagem</w:t>
      </w:r>
      <w:r w:rsidR="002F0EA2">
        <w:rPr>
          <w:rFonts w:asciiTheme="minorHAnsi" w:hAnsiTheme="minorHAnsi"/>
        </w:rPr>
        <w:t>.</w:t>
      </w:r>
    </w:p>
    <w:p w:rsidR="005333A1" w:rsidRPr="002F0EA2" w:rsidRDefault="00221E3C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21E3C">
        <w:rPr>
          <w:rFonts w:asciiTheme="minorHAnsi" w:hAnsiTheme="minorHAnsi"/>
          <w:b/>
        </w:rPr>
        <w:t>destinoP:</w:t>
      </w:r>
      <w:r>
        <w:rPr>
          <w:rFonts w:asciiTheme="minorHAnsi" w:hAnsiTheme="minorHAnsi"/>
        </w:rPr>
        <w:t xml:space="preserve"> Diz respeito a uma </w:t>
      </w:r>
      <w:r w:rsidRPr="002F0EA2">
        <w:rPr>
          <w:rFonts w:asciiTheme="minorHAnsi" w:hAnsiTheme="minorHAnsi"/>
          <w:i/>
        </w:rPr>
        <w:t>string</w:t>
      </w:r>
      <w:r>
        <w:rPr>
          <w:rFonts w:asciiTheme="minorHAnsi" w:hAnsiTheme="minorHAnsi"/>
        </w:rPr>
        <w:t xml:space="preserve"> de número variável de caracteres, a memória que esta </w:t>
      </w:r>
      <w:r w:rsidRPr="002F0EA2">
        <w:rPr>
          <w:rFonts w:asciiTheme="minorHAnsi" w:hAnsiTheme="minorHAnsi"/>
          <w:i/>
        </w:rPr>
        <w:t>string</w:t>
      </w:r>
      <w:r>
        <w:rPr>
          <w:rFonts w:asciiTheme="minorHAnsi" w:hAnsiTheme="minorHAnsi"/>
        </w:rPr>
        <w:t xml:space="preserve"> ocupa foi previamente dinamizada pela função </w:t>
      </w:r>
      <w:r w:rsidRPr="002F0EA2">
        <w:rPr>
          <w:rFonts w:asciiTheme="minorHAnsi" w:hAnsiTheme="minorHAnsi"/>
          <w:i/>
        </w:rPr>
        <w:t>ajustaMemoria</w:t>
      </w:r>
      <w:r>
        <w:rPr>
          <w:rFonts w:asciiTheme="minorHAnsi" w:hAnsiTheme="minorHAnsi"/>
        </w:rPr>
        <w:t xml:space="preserve">, que armazena o </w:t>
      </w:r>
      <w:r w:rsidR="005333A1" w:rsidRPr="002F0EA2">
        <w:rPr>
          <w:rFonts w:asciiTheme="minorHAnsi" w:hAnsiTheme="minorHAnsi"/>
        </w:rPr>
        <w:t>destino da viagem</w:t>
      </w:r>
      <w:r w:rsidR="002F0EA2">
        <w:rPr>
          <w:rFonts w:asciiTheme="minorHAnsi" w:hAnsiTheme="minorHAnsi"/>
        </w:rPr>
        <w:t xml:space="preserve"> </w:t>
      </w:r>
      <w:r w:rsidR="005333A1" w:rsidRPr="002F0EA2">
        <w:rPr>
          <w:rFonts w:asciiTheme="minorHAnsi" w:hAnsiTheme="minorHAnsi"/>
        </w:rPr>
        <w:t>(país)</w:t>
      </w:r>
      <w:r w:rsidR="002F0EA2">
        <w:rPr>
          <w:rFonts w:asciiTheme="minorHAnsi" w:hAnsiTheme="minorHAnsi"/>
        </w:rPr>
        <w:t>.</w:t>
      </w:r>
    </w:p>
    <w:p w:rsidR="005816E9" w:rsidRDefault="002F0EA2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F0EA2">
        <w:rPr>
          <w:rFonts w:asciiTheme="minorHAnsi" w:hAnsiTheme="minorHAnsi"/>
          <w:b/>
        </w:rPr>
        <w:t>nCidades:</w:t>
      </w:r>
      <w:r>
        <w:rPr>
          <w:rFonts w:asciiTheme="minorHAnsi" w:hAnsiTheme="minorHAnsi"/>
        </w:rPr>
        <w:t xml:space="preserve"> N</w:t>
      </w:r>
      <w:r w:rsidR="005333A1" w:rsidRPr="005333A1">
        <w:rPr>
          <w:rFonts w:asciiTheme="minorHAnsi" w:hAnsiTheme="minorHAnsi"/>
        </w:rPr>
        <w:t xml:space="preserve">úmero </w:t>
      </w:r>
      <w:r>
        <w:rPr>
          <w:rFonts w:asciiTheme="minorHAnsi" w:hAnsiTheme="minorHAnsi"/>
        </w:rPr>
        <w:t>inteiro correspondente às</w:t>
      </w:r>
      <w:r w:rsidR="005333A1" w:rsidRPr="005333A1">
        <w:rPr>
          <w:rFonts w:asciiTheme="minorHAnsi" w:hAnsiTheme="minorHAnsi"/>
        </w:rPr>
        <w:t xml:space="preserve"> cidades visitadas durante a viagem</w:t>
      </w:r>
      <w:r>
        <w:rPr>
          <w:rFonts w:asciiTheme="minorHAnsi" w:hAnsiTheme="minorHAnsi"/>
        </w:rPr>
        <w:t>.</w:t>
      </w:r>
    </w:p>
    <w:p w:rsidR="00653F46" w:rsidRDefault="00653F46" w:rsidP="000647A5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</w:p>
    <w:p w:rsidR="00653F46" w:rsidRDefault="00653F46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Variáveis utilizadas na lista </w:t>
      </w:r>
      <w:r w:rsidRPr="005816E9">
        <w:rPr>
          <w:rFonts w:asciiTheme="minorHAnsi" w:hAnsiTheme="minorHAnsi"/>
          <w:i/>
        </w:rPr>
        <w:t xml:space="preserve">struct </w:t>
      </w:r>
      <w:r>
        <w:rPr>
          <w:rFonts w:asciiTheme="minorHAnsi" w:hAnsiTheme="minorHAnsi"/>
          <w:i/>
        </w:rPr>
        <w:t>Cidade</w:t>
      </w:r>
      <w:r>
        <w:rPr>
          <w:rFonts w:asciiTheme="minorHAnsi" w:hAnsiTheme="minorHAnsi"/>
        </w:rPr>
        <w:t xml:space="preserve"> :</w:t>
      </w:r>
    </w:p>
    <w:p w:rsidR="005816E9" w:rsidRDefault="005333A1" w:rsidP="004C7EF2">
      <w:pPr>
        <w:pStyle w:val="Corpodetexto"/>
        <w:numPr>
          <w:ilvl w:val="0"/>
          <w:numId w:val="29"/>
        </w:numPr>
        <w:tabs>
          <w:tab w:val="clear" w:pos="567"/>
          <w:tab w:val="clear" w:pos="1134"/>
          <w:tab w:val="left" w:pos="993"/>
        </w:tabs>
        <w:spacing w:after="120" w:line="360" w:lineRule="auto"/>
        <w:ind w:left="1428"/>
        <w:rPr>
          <w:rFonts w:asciiTheme="minorHAnsi" w:hAnsiTheme="minorHAnsi"/>
        </w:rPr>
      </w:pPr>
      <w:r w:rsidRPr="00221E3C">
        <w:rPr>
          <w:rFonts w:asciiTheme="minorHAnsi" w:hAnsiTheme="minorHAnsi"/>
          <w:b/>
        </w:rPr>
        <w:t>cidade</w:t>
      </w:r>
      <w:r w:rsidR="00221E3C" w:rsidRPr="00221E3C">
        <w:rPr>
          <w:rFonts w:asciiTheme="minorHAnsi" w:hAnsiTheme="minorHAnsi"/>
          <w:b/>
        </w:rPr>
        <w:t>:</w:t>
      </w:r>
      <w:r w:rsidR="00221E3C">
        <w:rPr>
          <w:rFonts w:asciiTheme="minorHAnsi" w:hAnsiTheme="minorHAnsi"/>
        </w:rPr>
        <w:t xml:space="preserve"> Diz respeito a uma </w:t>
      </w:r>
      <w:r w:rsidR="00221E3C" w:rsidRPr="002F0EA2">
        <w:rPr>
          <w:rFonts w:asciiTheme="minorHAnsi" w:hAnsiTheme="minorHAnsi"/>
          <w:i/>
        </w:rPr>
        <w:t>string</w:t>
      </w:r>
      <w:r w:rsidR="00221E3C">
        <w:rPr>
          <w:rFonts w:asciiTheme="minorHAnsi" w:hAnsiTheme="minorHAnsi"/>
        </w:rPr>
        <w:t xml:space="preserve"> de número variável de caracteres, a memória que esta </w:t>
      </w:r>
      <w:r w:rsidR="00221E3C" w:rsidRPr="002F0EA2">
        <w:rPr>
          <w:rFonts w:asciiTheme="minorHAnsi" w:hAnsiTheme="minorHAnsi"/>
          <w:i/>
        </w:rPr>
        <w:t>string</w:t>
      </w:r>
      <w:r w:rsidR="00221E3C">
        <w:rPr>
          <w:rFonts w:asciiTheme="minorHAnsi" w:hAnsiTheme="minorHAnsi"/>
        </w:rPr>
        <w:t xml:space="preserve"> ocupa foi previamente dinamizada pela função </w:t>
      </w:r>
      <w:r w:rsidR="00221E3C" w:rsidRPr="002F0EA2">
        <w:rPr>
          <w:rFonts w:asciiTheme="minorHAnsi" w:hAnsiTheme="minorHAnsi"/>
          <w:i/>
        </w:rPr>
        <w:t>ajustaMemoria</w:t>
      </w:r>
      <w:r w:rsidR="00221E3C">
        <w:rPr>
          <w:rFonts w:asciiTheme="minorHAnsi" w:hAnsiTheme="minorHAnsi"/>
        </w:rPr>
        <w:t>, que armazena o nome de uma cidade.</w:t>
      </w:r>
    </w:p>
    <w:p w:rsidR="00653F46" w:rsidRDefault="00653F46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1068" w:firstLine="0"/>
        <w:rPr>
          <w:rFonts w:asciiTheme="minorHAnsi" w:hAnsiTheme="minorHAnsi"/>
        </w:rPr>
      </w:pPr>
    </w:p>
    <w:p w:rsidR="00C5626B" w:rsidRPr="00653F46" w:rsidRDefault="005333A1" w:rsidP="004C7EF2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708" w:firstLine="0"/>
        <w:rPr>
          <w:rFonts w:asciiTheme="minorHAnsi" w:hAnsiTheme="minorHAnsi"/>
        </w:rPr>
      </w:pPr>
      <w:r>
        <w:rPr>
          <w:rFonts w:asciiTheme="minorHAnsi" w:hAnsiTheme="minorHAnsi"/>
        </w:rPr>
        <w:t>As ligações entre as várias listas est</w:t>
      </w:r>
      <w:r w:rsidR="00221E3C">
        <w:rPr>
          <w:rFonts w:asciiTheme="minorHAnsi" w:hAnsiTheme="minorHAnsi"/>
        </w:rPr>
        <w:t>ão</w:t>
      </w:r>
      <w:r>
        <w:rPr>
          <w:rFonts w:asciiTheme="minorHAnsi" w:hAnsiTheme="minorHAnsi"/>
        </w:rPr>
        <w:t xml:space="preserve"> ilustrada</w:t>
      </w:r>
      <w:r w:rsidR="00653F46">
        <w:rPr>
          <w:rFonts w:asciiTheme="minorHAnsi" w:hAnsiTheme="minorHAnsi"/>
        </w:rPr>
        <w:t>s na figura a baixo</w:t>
      </w:r>
      <w:r>
        <w:rPr>
          <w:rFonts w:asciiTheme="minorHAnsi" w:hAnsiTheme="minorHAnsi"/>
        </w:rPr>
        <w:t>.</w:t>
      </w:r>
      <w:r w:rsidR="00653F46">
        <w:rPr>
          <w:rFonts w:asciiTheme="minorHAnsi" w:hAnsiTheme="minorHAnsi"/>
        </w:rPr>
        <w:t xml:space="preserve"> Onde </w:t>
      </w:r>
      <w:r w:rsidR="00653F46" w:rsidRPr="00653F46">
        <w:rPr>
          <w:rFonts w:asciiTheme="minorHAnsi" w:hAnsiTheme="minorHAnsi"/>
          <w:i/>
        </w:rPr>
        <w:t>Base</w:t>
      </w:r>
      <w:r w:rsidR="00653F46">
        <w:rPr>
          <w:rFonts w:asciiTheme="minorHAnsi" w:hAnsiTheme="minorHAnsi"/>
        </w:rPr>
        <w:t xml:space="preserve"> se refere a uma variável global denominada </w:t>
      </w:r>
      <w:r w:rsidR="00653F46" w:rsidRPr="007E3796">
        <w:rPr>
          <w:rFonts w:asciiTheme="minorHAnsi" w:hAnsiTheme="minorHAnsi"/>
          <w:i/>
        </w:rPr>
        <w:t>calendario</w:t>
      </w:r>
      <w:r w:rsidR="00653F46">
        <w:rPr>
          <w:rFonts w:asciiTheme="minorHAnsi" w:hAnsiTheme="minorHAnsi"/>
        </w:rPr>
        <w:t xml:space="preserve"> que é do tipo </w:t>
      </w:r>
      <w:r w:rsidR="00653F46" w:rsidRPr="00653F46">
        <w:rPr>
          <w:rFonts w:asciiTheme="minorHAnsi" w:hAnsiTheme="minorHAnsi"/>
          <w:i/>
        </w:rPr>
        <w:t>struct Ano</w:t>
      </w:r>
      <w:r w:rsidR="00653F46">
        <w:rPr>
          <w:rFonts w:asciiTheme="minorHAnsi" w:hAnsiTheme="minorHAnsi"/>
          <w:i/>
        </w:rPr>
        <w:t xml:space="preserve"> </w:t>
      </w:r>
      <w:r w:rsidR="00653F46">
        <w:rPr>
          <w:rFonts w:asciiTheme="minorHAnsi" w:hAnsiTheme="minorHAnsi"/>
        </w:rPr>
        <w:t>que serve de base para tudo o resto</w:t>
      </w:r>
      <w:r w:rsidR="00653F46" w:rsidRPr="00653F46">
        <w:rPr>
          <w:rFonts w:asciiTheme="minorHAnsi" w:hAnsiTheme="minorHAnsi"/>
        </w:rPr>
        <w:t>.</w:t>
      </w:r>
    </w:p>
    <w:p w:rsidR="00933C93" w:rsidRDefault="00933C93" w:rsidP="00933C93">
      <w:pPr>
        <w:pStyle w:val="Corpodetexto"/>
        <w:keepNext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</w:pPr>
      <w:r>
        <w:rPr>
          <w:noProof/>
          <w:lang w:eastAsia="pt-PT"/>
        </w:rPr>
        <w:lastRenderedPageBreak/>
        <w:drawing>
          <wp:inline distT="0" distB="0" distL="0" distR="0" wp14:anchorId="70C58119" wp14:editId="63F68DD2">
            <wp:extent cx="5174672" cy="4348364"/>
            <wp:effectExtent l="0" t="0" r="698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031" t="22238" r="25160" b="7835"/>
                    <a:stretch/>
                  </pic:blipFill>
                  <pic:spPr bwMode="auto">
                    <a:xfrm>
                      <a:off x="0" y="0"/>
                      <a:ext cx="5184043" cy="435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C93" w:rsidRDefault="00933C93" w:rsidP="00933C93">
      <w:pPr>
        <w:pStyle w:val="Legenda"/>
        <w:rPr>
          <w:rFonts w:asciiTheme="minorHAnsi" w:hAnsiTheme="minorHAnsi"/>
        </w:rPr>
      </w:pPr>
      <w:r>
        <w:tab/>
      </w:r>
      <w:r>
        <w:tab/>
      </w:r>
      <w:r>
        <w:tab/>
        <w:t>Figura 3 – Representação gráfica das listas</w:t>
      </w:r>
    </w:p>
    <w:p w:rsidR="00F03246" w:rsidRDefault="00F03246" w:rsidP="003320EC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  <w:b/>
        </w:rPr>
      </w:pPr>
    </w:p>
    <w:p w:rsidR="002F23EE" w:rsidRDefault="002F23EE" w:rsidP="003320EC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  <w:b/>
        </w:rPr>
      </w:pPr>
    </w:p>
    <w:p w:rsidR="002F23EE" w:rsidRPr="00933C93" w:rsidRDefault="002F23EE" w:rsidP="003320EC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  <w:b/>
        </w:rPr>
      </w:pPr>
    </w:p>
    <w:p w:rsidR="005A477A" w:rsidRPr="00862E50" w:rsidRDefault="003320EC" w:rsidP="005A477A">
      <w:pPr>
        <w:pStyle w:val="Cabealho2"/>
        <w:tabs>
          <w:tab w:val="clear" w:pos="567"/>
        </w:tabs>
        <w:ind w:left="993" w:hanging="426"/>
        <w:rPr>
          <w:rFonts w:asciiTheme="minorHAnsi" w:hAnsiTheme="minorHAnsi"/>
          <w:sz w:val="28"/>
          <w:szCs w:val="28"/>
        </w:rPr>
      </w:pPr>
      <w:bookmarkStart w:id="8" w:name="_Toc462994397"/>
      <w:r w:rsidRPr="00862E50">
        <w:rPr>
          <w:rFonts w:asciiTheme="minorHAnsi" w:hAnsiTheme="minorHAnsi"/>
          <w:sz w:val="28"/>
          <w:szCs w:val="28"/>
        </w:rPr>
        <w:t>Principais funções</w:t>
      </w:r>
      <w:bookmarkEnd w:id="8"/>
    </w:p>
    <w:p w:rsidR="002F23EE" w:rsidRPr="002F23EE" w:rsidRDefault="002F23EE" w:rsidP="002F23EE">
      <w:pPr>
        <w:rPr>
          <w:rFonts w:ascii="Calibri" w:hAnsi="Calibri" w:cs="Calibri"/>
        </w:rPr>
      </w:pPr>
      <w:r>
        <w:rPr>
          <w:rFonts w:ascii="Calibri" w:hAnsi="Calibri" w:cs="Calibri"/>
        </w:rPr>
        <w:tab/>
        <w:t xml:space="preserve">A leitura de dados tem diversas fases, com recurso a várias funções. </w:t>
      </w:r>
    </w:p>
    <w:p w:rsidR="006051C5" w:rsidRPr="006051C5" w:rsidRDefault="006051C5" w:rsidP="002F23EE">
      <w:pPr>
        <w:pStyle w:val="Corpodetexto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 w:rsidRPr="006051C5">
        <w:rPr>
          <w:rFonts w:asciiTheme="minorHAnsi" w:hAnsiTheme="minorHAnsi"/>
          <w:i/>
        </w:rPr>
        <w:t>criaCalendario</w:t>
      </w:r>
      <w:r>
        <w:rPr>
          <w:rFonts w:asciiTheme="minorHAnsi" w:hAnsiTheme="minorHAnsi"/>
        </w:rPr>
        <w:t xml:space="preserve">: </w:t>
      </w:r>
      <w:r w:rsidR="00F76F7D">
        <w:rPr>
          <w:rFonts w:asciiTheme="minorHAnsi" w:hAnsiTheme="minorHAnsi"/>
        </w:rPr>
        <w:t xml:space="preserve">inicializa os valores da variável global </w:t>
      </w:r>
      <w:r w:rsidR="00F76F7D" w:rsidRPr="00F76F7D">
        <w:rPr>
          <w:rFonts w:asciiTheme="minorHAnsi" w:hAnsiTheme="minorHAnsi"/>
          <w:i/>
        </w:rPr>
        <w:t>calendario</w:t>
      </w:r>
      <w:r w:rsidR="00F76F7D">
        <w:rPr>
          <w:rFonts w:asciiTheme="minorHAnsi" w:hAnsiTheme="minorHAnsi"/>
          <w:i/>
        </w:rPr>
        <w:t>.</w:t>
      </w:r>
    </w:p>
    <w:p w:rsidR="002F23EE" w:rsidRPr="006051C5" w:rsidRDefault="002F23EE" w:rsidP="006051C5">
      <w:pPr>
        <w:pStyle w:val="Corpodetexto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 w:rsidRPr="002F23EE">
        <w:rPr>
          <w:rFonts w:asciiTheme="minorHAnsi" w:hAnsiTheme="minorHAnsi"/>
          <w:i/>
        </w:rPr>
        <w:t>carregaFicheiro</w:t>
      </w:r>
      <w:r>
        <w:rPr>
          <w:rFonts w:asciiTheme="minorHAnsi" w:hAnsiTheme="minorHAnsi"/>
        </w:rPr>
        <w:t>: prepara o ficheiro</w:t>
      </w:r>
      <w:r w:rsidR="00A66011">
        <w:rPr>
          <w:rFonts w:asciiTheme="minorHAnsi" w:hAnsiTheme="minorHAnsi"/>
        </w:rPr>
        <w:t xml:space="preserve"> “DiarioViagens.txt”</w:t>
      </w:r>
      <w:r>
        <w:rPr>
          <w:rFonts w:asciiTheme="minorHAnsi" w:hAnsiTheme="minorHAnsi"/>
        </w:rPr>
        <w:t xml:space="preserve"> para poder se</w:t>
      </w:r>
      <w:r w:rsidR="00A66011">
        <w:rPr>
          <w:rFonts w:asciiTheme="minorHAnsi" w:hAnsiTheme="minorHAnsi"/>
        </w:rPr>
        <w:t>r</w:t>
      </w:r>
      <w:r>
        <w:rPr>
          <w:rFonts w:asciiTheme="minorHAnsi" w:hAnsiTheme="minorHAnsi"/>
        </w:rPr>
        <w:t xml:space="preserve"> lido pela função </w:t>
      </w:r>
      <w:r w:rsidRPr="00A66011">
        <w:rPr>
          <w:rFonts w:asciiTheme="minorHAnsi" w:hAnsiTheme="minorHAnsi"/>
          <w:i/>
        </w:rPr>
        <w:t>leFicheiro</w:t>
      </w:r>
      <w:r w:rsidR="00A66011">
        <w:rPr>
          <w:rFonts w:asciiTheme="minorHAnsi" w:hAnsiTheme="minorHAnsi"/>
        </w:rPr>
        <w:t>. Se não existir o ficheiro “DiarioViagens.txt” este é criado vazio.</w:t>
      </w:r>
    </w:p>
    <w:p w:rsidR="002F23EE" w:rsidRDefault="006051C5" w:rsidP="006051C5">
      <w:pPr>
        <w:pStyle w:val="Corpodetexto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>
        <w:rPr>
          <w:rFonts w:asciiTheme="minorHAnsi" w:hAnsiTheme="minorHAnsi"/>
          <w:i/>
        </w:rPr>
        <w:t>l</w:t>
      </w:r>
      <w:r w:rsidRPr="006051C5">
        <w:rPr>
          <w:rFonts w:asciiTheme="minorHAnsi" w:hAnsiTheme="minorHAnsi"/>
          <w:i/>
        </w:rPr>
        <w:t>eFicheiro</w:t>
      </w:r>
      <w:r>
        <w:rPr>
          <w:rFonts w:asciiTheme="minorHAnsi" w:hAnsiTheme="minorHAnsi"/>
        </w:rPr>
        <w:t>: le recursivamente linha a linha até chegar ao fim do ficheiro.</w:t>
      </w:r>
      <w:r w:rsidR="000E4BCA">
        <w:rPr>
          <w:rFonts w:asciiTheme="minorHAnsi" w:hAnsiTheme="minorHAnsi"/>
        </w:rPr>
        <w:t xml:space="preserve"> Em cada chamada do leFicheiro, ou seja em cada </w:t>
      </w:r>
      <w:r w:rsidR="004E70D2">
        <w:rPr>
          <w:rFonts w:asciiTheme="minorHAnsi" w:hAnsiTheme="minorHAnsi"/>
        </w:rPr>
        <w:t xml:space="preserve">linha, são lidos, letra a letra, os vários segmentos da linha, delimitados </w:t>
      </w:r>
      <w:proofErr w:type="gramStart"/>
      <w:r w:rsidR="004E70D2">
        <w:rPr>
          <w:rFonts w:asciiTheme="minorHAnsi" w:hAnsiTheme="minorHAnsi"/>
        </w:rPr>
        <w:t>por</w:t>
      </w:r>
      <w:proofErr w:type="gramEnd"/>
      <w:r w:rsidR="004E70D2">
        <w:rPr>
          <w:rFonts w:asciiTheme="minorHAnsi" w:hAnsiTheme="minorHAnsi"/>
        </w:rPr>
        <w:t xml:space="preserve"> ‘;’ até alcançar ‘\n’ ou EOF.</w:t>
      </w:r>
    </w:p>
    <w:p w:rsidR="00F76F7D" w:rsidRDefault="00F76F7D" w:rsidP="007E60FE">
      <w:pPr>
        <w:pStyle w:val="Corpodetexto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proofErr w:type="gramStart"/>
      <w:r w:rsidRPr="00F76F7D">
        <w:rPr>
          <w:rFonts w:asciiTheme="minorHAnsi" w:hAnsiTheme="minorHAnsi"/>
          <w:i/>
        </w:rPr>
        <w:lastRenderedPageBreak/>
        <w:t>criaViagem</w:t>
      </w:r>
      <w:proofErr w:type="gramEnd"/>
      <w:r>
        <w:rPr>
          <w:rFonts w:asciiTheme="minorHAnsi" w:hAnsiTheme="minorHAnsi"/>
        </w:rPr>
        <w:t xml:space="preserve">: </w:t>
      </w:r>
      <w:r w:rsidR="001F4B4A">
        <w:rPr>
          <w:rFonts w:asciiTheme="minorHAnsi" w:hAnsiTheme="minorHAnsi"/>
        </w:rPr>
        <w:t xml:space="preserve">abre </w:t>
      </w:r>
      <w:r w:rsidR="00B939FA">
        <w:rPr>
          <w:rFonts w:asciiTheme="minorHAnsi" w:hAnsiTheme="minorHAnsi"/>
        </w:rPr>
        <w:t>“DiarioViagens.txt” para escrita, l</w:t>
      </w:r>
      <w:r w:rsidR="005874ED">
        <w:rPr>
          <w:rFonts w:asciiTheme="minorHAnsi" w:hAnsiTheme="minorHAnsi"/>
        </w:rPr>
        <w:t>ê</w:t>
      </w:r>
      <w:r w:rsidR="00B939FA">
        <w:rPr>
          <w:rFonts w:asciiTheme="minorHAnsi" w:hAnsiTheme="minorHAnsi"/>
        </w:rPr>
        <w:t xml:space="preserve"> do teclado a data de início de viagem, verifica se esta é válida, utilizando a função </w:t>
      </w:r>
      <w:r w:rsidR="00E26E8A" w:rsidRPr="005874ED">
        <w:rPr>
          <w:rFonts w:asciiTheme="minorHAnsi" w:hAnsiTheme="minorHAnsi"/>
          <w:i/>
        </w:rPr>
        <w:t>verificaData</w:t>
      </w:r>
      <w:r w:rsidR="00E26E8A">
        <w:rPr>
          <w:rFonts w:asciiTheme="minorHAnsi" w:hAnsiTheme="minorHAnsi"/>
        </w:rPr>
        <w:t xml:space="preserve"> </w:t>
      </w:r>
      <w:r w:rsidR="006D4A1D">
        <w:rPr>
          <w:rFonts w:asciiTheme="minorHAnsi" w:hAnsiTheme="minorHAnsi"/>
        </w:rPr>
        <w:t xml:space="preserve">e se não for </w:t>
      </w:r>
      <w:r w:rsidR="005874ED">
        <w:rPr>
          <w:rFonts w:asciiTheme="minorHAnsi" w:hAnsiTheme="minorHAnsi"/>
        </w:rPr>
        <w:t xml:space="preserve">válida </w:t>
      </w:r>
      <w:r w:rsidR="006D4A1D">
        <w:rPr>
          <w:rFonts w:asciiTheme="minorHAnsi" w:hAnsiTheme="minorHAnsi"/>
        </w:rPr>
        <w:t>volta a ler a data de início de viagem. Quando esta for v</w:t>
      </w:r>
      <w:r w:rsidR="005874ED">
        <w:rPr>
          <w:rFonts w:asciiTheme="minorHAnsi" w:hAnsiTheme="minorHAnsi"/>
        </w:rPr>
        <w:t>álida escreve-</w:t>
      </w:r>
      <w:r w:rsidR="006D4A1D">
        <w:rPr>
          <w:rFonts w:asciiTheme="minorHAnsi" w:hAnsiTheme="minorHAnsi"/>
        </w:rPr>
        <w:t>a no ficheiro com o formato pertendido para leitura (ou seja, com ‘;’ entre cada dígito). Em relação ao ano desta data, vai ser verificado se já existe uma viagem com este ano (com a função procuraAno), se já existir nao se faz nada</w:t>
      </w:r>
      <w:r w:rsidR="005874ED">
        <w:rPr>
          <w:rFonts w:asciiTheme="minorHAnsi" w:hAnsiTheme="minorHAnsi"/>
        </w:rPr>
        <w:t>,</w:t>
      </w:r>
      <w:r w:rsidR="006D4A1D">
        <w:rPr>
          <w:rFonts w:asciiTheme="minorHAnsi" w:hAnsiTheme="minorHAnsi"/>
        </w:rPr>
        <w:t xml:space="preserve"> porém se for um ano novo este vai ser adicionado com a função </w:t>
      </w:r>
      <w:r w:rsidR="006D4A1D" w:rsidRPr="005874ED">
        <w:rPr>
          <w:rFonts w:asciiTheme="minorHAnsi" w:hAnsiTheme="minorHAnsi"/>
          <w:i/>
        </w:rPr>
        <w:t>adicionaAno</w:t>
      </w:r>
      <w:r w:rsidR="006D4A1D">
        <w:rPr>
          <w:rFonts w:asciiTheme="minorHAnsi" w:hAnsiTheme="minorHAnsi"/>
        </w:rPr>
        <w:t>. Todas as restantes variáveis da estrutura Viagem vão ser lidas apartir</w:t>
      </w:r>
      <w:r w:rsidR="009E626A">
        <w:rPr>
          <w:rFonts w:asciiTheme="minorHAnsi" w:hAnsiTheme="minorHAnsi"/>
        </w:rPr>
        <w:t xml:space="preserve"> do teclado </w:t>
      </w:r>
      <w:r w:rsidR="005874ED">
        <w:rPr>
          <w:rFonts w:asciiTheme="minorHAnsi" w:hAnsiTheme="minorHAnsi"/>
        </w:rPr>
        <w:t>e escritas no ficheiro no formato anteriormente especificado.</w:t>
      </w:r>
    </w:p>
    <w:p w:rsidR="00F76F7D" w:rsidRDefault="00F76F7D" w:rsidP="00F76F7D">
      <w:pPr>
        <w:pStyle w:val="Corpodetexto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  <w:r w:rsidRPr="00F76F7D">
        <w:rPr>
          <w:rFonts w:asciiTheme="minorHAnsi" w:hAnsiTheme="minorHAnsi"/>
          <w:i/>
        </w:rPr>
        <w:t>insereViagem</w:t>
      </w:r>
      <w:r>
        <w:rPr>
          <w:rFonts w:asciiTheme="minorHAnsi" w:hAnsiTheme="minorHAnsi"/>
        </w:rPr>
        <w:t xml:space="preserve">: </w:t>
      </w:r>
    </w:p>
    <w:p w:rsidR="00F76F7D" w:rsidRDefault="00F76F7D" w:rsidP="007E60FE">
      <w:pPr>
        <w:pStyle w:val="Corpodetexto"/>
        <w:numPr>
          <w:ilvl w:val="0"/>
          <w:numId w:val="30"/>
        </w:numPr>
        <w:tabs>
          <w:tab w:val="clear" w:pos="567"/>
          <w:tab w:val="clear" w:pos="1134"/>
          <w:tab w:val="left" w:pos="993"/>
        </w:tabs>
        <w:spacing w:after="120" w:line="360" w:lineRule="auto"/>
        <w:rPr>
          <w:rFonts w:asciiTheme="minorHAnsi" w:hAnsiTheme="minorHAnsi"/>
        </w:rPr>
      </w:pPr>
    </w:p>
    <w:p w:rsidR="002F23EE" w:rsidRDefault="002F23EE" w:rsidP="005A477A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</w:rPr>
      </w:pPr>
    </w:p>
    <w:p w:rsidR="005A477A" w:rsidRPr="00637E8D" w:rsidRDefault="005A477A" w:rsidP="005A477A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left="993" w:firstLine="0"/>
        <w:rPr>
          <w:rFonts w:asciiTheme="minorHAnsi" w:hAnsiTheme="minorHAnsi"/>
        </w:rPr>
      </w:pPr>
      <w:r w:rsidRPr="00637E8D">
        <w:rPr>
          <w:rFonts w:asciiTheme="minorHAnsi" w:hAnsiTheme="minorHAnsi"/>
        </w:rPr>
        <w:t>&lt;</w:t>
      </w:r>
      <w:r w:rsidRPr="00637E8D">
        <w:rPr>
          <w:rFonts w:asciiTheme="minorHAnsi" w:hAnsiTheme="minorHAnsi" w:cs="Calibri"/>
          <w:szCs w:val="22"/>
        </w:rPr>
        <w:t>Apresentação</w:t>
      </w:r>
      <w:r w:rsidRPr="00637E8D">
        <w:rPr>
          <w:rFonts w:asciiTheme="minorHAnsi" w:hAnsiTheme="minorHAnsi"/>
        </w:rPr>
        <w:t xml:space="preserve"> d</w:t>
      </w:r>
      <w:r>
        <w:rPr>
          <w:rFonts w:asciiTheme="minorHAnsi" w:hAnsiTheme="minorHAnsi"/>
        </w:rPr>
        <w:t xml:space="preserve">as </w:t>
      </w:r>
      <w:r w:rsidR="003320EC">
        <w:rPr>
          <w:rFonts w:asciiTheme="minorHAnsi" w:hAnsiTheme="minorHAnsi"/>
        </w:rPr>
        <w:t>funções mais significativas, podendo ser usado pseudo-código. Não deve ser usado o código-fonte desenvolvido, exceto nalguma particularidade que o justifique</w:t>
      </w:r>
      <w:r w:rsidRPr="00637E8D">
        <w:rPr>
          <w:rFonts w:asciiTheme="minorHAnsi" w:hAnsiTheme="minorHAnsi"/>
        </w:rPr>
        <w:t>.&gt;</w:t>
      </w:r>
    </w:p>
    <w:p w:rsidR="001A5814" w:rsidRPr="00637E8D" w:rsidRDefault="001A5814" w:rsidP="00A82869">
      <w:pPr>
        <w:pStyle w:val="Corpodetexto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:rsidR="00A82869" w:rsidRDefault="00A82869" w:rsidP="00A82869">
      <w:pPr>
        <w:pStyle w:val="Corpodetexto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:rsidR="003320EC" w:rsidRDefault="003320EC" w:rsidP="00A82869">
      <w:pPr>
        <w:pStyle w:val="Corpodetexto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:rsidR="003320EC" w:rsidRPr="00637E8D" w:rsidRDefault="003320EC" w:rsidP="003320EC">
      <w:pPr>
        <w:pStyle w:val="Cabealho1"/>
        <w:rPr>
          <w:rFonts w:asciiTheme="minorHAnsi" w:hAnsiTheme="minorHAnsi"/>
        </w:rPr>
      </w:pPr>
      <w:bookmarkStart w:id="9" w:name="_Toc462994398"/>
      <w:r>
        <w:rPr>
          <w:rFonts w:asciiTheme="minorHAnsi" w:hAnsiTheme="minorHAnsi"/>
        </w:rPr>
        <w:lastRenderedPageBreak/>
        <w:t>Apresentação de uma sessão de utilização</w:t>
      </w:r>
      <w:bookmarkEnd w:id="9"/>
    </w:p>
    <w:p w:rsidR="00EB45FF" w:rsidRDefault="00EB45FF" w:rsidP="00EB45FF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 w:rsidR="004C2A93">
        <w:rPr>
          <w:rFonts w:asciiTheme="minorHAnsi" w:hAnsiTheme="minorHAnsi"/>
        </w:rPr>
        <w:t>Esta aplicação tem a capacidade de receber informaç</w:t>
      </w:r>
      <w:r w:rsidR="006A236B">
        <w:rPr>
          <w:rFonts w:asciiTheme="minorHAnsi" w:hAnsiTheme="minorHAnsi"/>
        </w:rPr>
        <w:t>ão de duas formas distintas.</w:t>
      </w:r>
      <w:r w:rsidR="004C2A93">
        <w:rPr>
          <w:rFonts w:asciiTheme="minorHAnsi" w:hAnsiTheme="minorHAnsi"/>
        </w:rPr>
        <w:t xml:space="preserve"> Através da</w:t>
      </w:r>
      <w:r w:rsidR="006A236B">
        <w:rPr>
          <w:rFonts w:asciiTheme="minorHAnsi" w:hAnsiTheme="minorHAnsi"/>
        </w:rPr>
        <w:t xml:space="preserve"> opção </w:t>
      </w:r>
      <w:r w:rsidR="006A236B" w:rsidRPr="006A236B">
        <w:rPr>
          <w:rFonts w:asciiTheme="minorHAnsi" w:hAnsiTheme="minorHAnsi"/>
          <w:b/>
        </w:rPr>
        <w:t>1</w:t>
      </w:r>
      <w:r w:rsidR="008D5128">
        <w:rPr>
          <w:rFonts w:asciiTheme="minorHAnsi" w:hAnsiTheme="minorHAnsi"/>
        </w:rPr>
        <w:t xml:space="preserve"> </w:t>
      </w:r>
      <w:r w:rsidR="004C2A93">
        <w:rPr>
          <w:rFonts w:asciiTheme="minorHAnsi" w:hAnsiTheme="minorHAnsi"/>
        </w:rPr>
        <w:t>menu do programa</w:t>
      </w:r>
      <w:r w:rsidR="008D5128">
        <w:rPr>
          <w:rFonts w:asciiTheme="minorHAnsi" w:hAnsiTheme="minorHAnsi"/>
        </w:rPr>
        <w:t xml:space="preserve"> como já foi explicado no capítulo </w:t>
      </w:r>
      <w:r w:rsidR="008D5128" w:rsidRPr="008D5128">
        <w:rPr>
          <w:rFonts w:asciiTheme="minorHAnsi" w:hAnsiTheme="minorHAnsi"/>
          <w:b/>
        </w:rPr>
        <w:t>2.3</w:t>
      </w:r>
      <w:r w:rsidR="006A236B">
        <w:rPr>
          <w:rFonts w:asciiTheme="minorHAnsi" w:hAnsiTheme="minorHAnsi"/>
        </w:rPr>
        <w:t xml:space="preserve"> ou inserindo directamente a informação no ficheiro de texto </w:t>
      </w:r>
      <w:r w:rsidR="006A236B">
        <w:rPr>
          <w:rFonts w:asciiTheme="minorHAnsi" w:hAnsiTheme="minorHAnsi"/>
          <w:i/>
        </w:rPr>
        <w:t>DiarioViagens.txt</w:t>
      </w:r>
      <w:r w:rsidR="006A236B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no seguinte formato:</w:t>
      </w:r>
    </w:p>
    <w:p w:rsidR="00A00E7C" w:rsidRDefault="006A236B" w:rsidP="00EB45FF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proofErr w:type="gramStart"/>
      <w:r>
        <w:rPr>
          <w:rFonts w:asciiTheme="minorHAnsi" w:hAnsiTheme="minorHAnsi"/>
        </w:rPr>
        <w:t>dia</w:t>
      </w:r>
      <w:proofErr w:type="gramEnd"/>
      <w:r>
        <w:rPr>
          <w:rFonts w:asciiTheme="minorHAnsi" w:hAnsiTheme="minorHAnsi"/>
        </w:rPr>
        <w:t>;mês;ano;duraç</w:t>
      </w:r>
      <w:r w:rsidR="00A00E7C">
        <w:rPr>
          <w:rFonts w:asciiTheme="minorHAnsi" w:hAnsiTheme="minorHAnsi"/>
        </w:rPr>
        <w:t>ão_da_v</w:t>
      </w:r>
      <w:r>
        <w:rPr>
          <w:rFonts w:asciiTheme="minorHAnsi" w:hAnsiTheme="minorHAnsi"/>
        </w:rPr>
        <w:t>iagem;meio</w:t>
      </w:r>
      <w:r w:rsidR="00A00E7C">
        <w:rPr>
          <w:rFonts w:asciiTheme="minorHAnsi" w:hAnsiTheme="minorHAnsi"/>
        </w:rPr>
        <w:t>_</w:t>
      </w:r>
      <w:r>
        <w:rPr>
          <w:rFonts w:asciiTheme="minorHAnsi" w:hAnsiTheme="minorHAnsi"/>
        </w:rPr>
        <w:t>de</w:t>
      </w:r>
      <w:r w:rsidR="00A00E7C">
        <w:rPr>
          <w:rFonts w:asciiTheme="minorHAnsi" w:hAnsiTheme="minorHAnsi"/>
        </w:rPr>
        <w:t>_</w:t>
      </w:r>
      <w:r>
        <w:rPr>
          <w:rFonts w:asciiTheme="minorHAnsi" w:hAnsiTheme="minorHAnsi"/>
        </w:rPr>
        <w:t>transporte;quil</w:t>
      </w:r>
      <w:r w:rsidR="00A00E7C">
        <w:rPr>
          <w:rFonts w:asciiTheme="minorHAnsi" w:hAnsiTheme="minorHAnsi"/>
        </w:rPr>
        <w:t>ómetros_</w:t>
      </w:r>
      <w:r>
        <w:rPr>
          <w:rFonts w:asciiTheme="minorHAnsi" w:hAnsiTheme="minorHAnsi"/>
        </w:rPr>
        <w:t>percorridos;</w:t>
      </w:r>
      <w:r w:rsidR="00EB45FF">
        <w:rPr>
          <w:rFonts w:asciiTheme="minorHAnsi" w:hAnsiTheme="minorHAnsi"/>
        </w:rPr>
        <w:t>custo;</w:t>
      </w:r>
      <w:r w:rsidR="00A00E7C">
        <w:rPr>
          <w:rFonts w:asciiTheme="minorHAnsi" w:hAnsiTheme="minorHAnsi"/>
        </w:rPr>
        <w:t>destino_da</w:t>
      </w:r>
    </w:p>
    <w:p w:rsidR="003320EC" w:rsidRDefault="00EB45FF" w:rsidP="00EB45FF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proofErr w:type="gramStart"/>
      <w:r>
        <w:rPr>
          <w:rFonts w:asciiTheme="minorHAnsi" w:hAnsiTheme="minorHAnsi"/>
        </w:rPr>
        <w:t>viagem</w:t>
      </w:r>
      <w:proofErr w:type="gramEnd"/>
      <w:r>
        <w:rPr>
          <w:rFonts w:asciiTheme="minorHAnsi" w:hAnsiTheme="minorHAnsi"/>
        </w:rPr>
        <w:t>(país);n</w:t>
      </w:r>
      <w:r w:rsidR="00A00E7C">
        <w:rPr>
          <w:rFonts w:asciiTheme="minorHAnsi" w:hAnsiTheme="minorHAnsi"/>
        </w:rPr>
        <w:t>úmero_de_cidades_visitadas;nomes_das_cidades_intercalados_por_</w:t>
      </w:r>
      <w:bookmarkStart w:id="10" w:name="_GoBack"/>
      <w:bookmarkEnd w:id="10"/>
      <w:r>
        <w:rPr>
          <w:rFonts w:asciiTheme="minorHAnsi" w:hAnsiTheme="minorHAnsi"/>
        </w:rPr>
        <w:t>‘;’</w:t>
      </w:r>
    </w:p>
    <w:p w:rsidR="00EB45FF" w:rsidRDefault="00EB45FF" w:rsidP="00EB45FF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  <w:t>//</w:t>
      </w:r>
      <w:proofErr w:type="gramStart"/>
      <w:r>
        <w:rPr>
          <w:rFonts w:asciiTheme="minorHAnsi" w:hAnsiTheme="minorHAnsi"/>
        </w:rPr>
        <w:t>imagem</w:t>
      </w:r>
      <w:proofErr w:type="gramEnd"/>
      <w:r>
        <w:rPr>
          <w:rFonts w:asciiTheme="minorHAnsi" w:hAnsiTheme="minorHAnsi"/>
        </w:rPr>
        <w:t xml:space="preserve"> com exemplo</w:t>
      </w:r>
    </w:p>
    <w:p w:rsidR="00EB45FF" w:rsidRDefault="00EB45FF" w:rsidP="00EB45FF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</w:r>
      <w:r w:rsidR="00E5635A">
        <w:rPr>
          <w:rFonts w:asciiTheme="minorHAnsi" w:hAnsiTheme="minorHAnsi"/>
        </w:rPr>
        <w:t xml:space="preserve">É também possível consultar informação sobre as viagens já existentes através das opções </w:t>
      </w:r>
      <w:r w:rsidR="00E5635A">
        <w:rPr>
          <w:rFonts w:asciiTheme="minorHAnsi" w:hAnsiTheme="minorHAnsi"/>
          <w:b/>
        </w:rPr>
        <w:t>2</w:t>
      </w:r>
      <w:r w:rsidR="00E5635A">
        <w:rPr>
          <w:rFonts w:asciiTheme="minorHAnsi" w:hAnsiTheme="minorHAnsi"/>
        </w:rPr>
        <w:t xml:space="preserve"> e </w:t>
      </w:r>
      <w:r w:rsidR="00E5635A">
        <w:rPr>
          <w:rFonts w:asciiTheme="minorHAnsi" w:hAnsiTheme="minorHAnsi"/>
          <w:b/>
        </w:rPr>
        <w:t>3</w:t>
      </w:r>
      <w:r w:rsidR="00E5635A">
        <w:rPr>
          <w:rFonts w:asciiTheme="minorHAnsi" w:hAnsiTheme="minorHAnsi"/>
        </w:rPr>
        <w:t>.</w:t>
      </w:r>
    </w:p>
    <w:p w:rsidR="00E5635A" w:rsidRPr="00E5635A" w:rsidRDefault="00E5635A" w:rsidP="00EB45FF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</w:rPr>
      </w:pPr>
      <w:r>
        <w:rPr>
          <w:rFonts w:asciiTheme="minorHAnsi" w:hAnsiTheme="minorHAnsi"/>
        </w:rPr>
        <w:tab/>
        <w:t>A criação de relatórios pode ser realizada também em dois formatos. Directamente na consola ou, alternativamente, um relatório pode ser descarregado para um ficheiro de texto.</w:t>
      </w:r>
    </w:p>
    <w:p w:rsidR="00ED4760" w:rsidRPr="00637E8D" w:rsidRDefault="00ED4760" w:rsidP="00ED4760">
      <w:pPr>
        <w:pStyle w:val="Cabealho1"/>
        <w:rPr>
          <w:rFonts w:asciiTheme="minorHAnsi" w:hAnsiTheme="minorHAnsi"/>
        </w:rPr>
      </w:pPr>
      <w:bookmarkStart w:id="11" w:name="_Toc462994401"/>
      <w:r w:rsidRPr="00637E8D">
        <w:rPr>
          <w:rFonts w:asciiTheme="minorHAnsi" w:hAnsiTheme="minorHAnsi"/>
        </w:rPr>
        <w:lastRenderedPageBreak/>
        <w:t>Conclusões</w:t>
      </w:r>
      <w:bookmarkEnd w:id="11"/>
    </w:p>
    <w:p w:rsidR="00ED4760" w:rsidRPr="00637E8D" w:rsidRDefault="00ED4760" w:rsidP="00ED4760">
      <w:pPr>
        <w:pStyle w:val="Corpodetexto"/>
        <w:spacing w:line="360" w:lineRule="auto"/>
        <w:ind w:firstLine="0"/>
        <w:rPr>
          <w:rFonts w:asciiTheme="minorHAnsi" w:hAnsiTheme="minorHAnsi" w:cs="Calibri"/>
          <w:szCs w:val="22"/>
        </w:rPr>
      </w:pPr>
    </w:p>
    <w:p w:rsidR="00ED4760" w:rsidRPr="00637E8D" w:rsidRDefault="00066C10" w:rsidP="00A82869">
      <w:pPr>
        <w:pStyle w:val="Corpodetexto"/>
        <w:spacing w:after="120" w:line="360" w:lineRule="auto"/>
        <w:ind w:firstLine="0"/>
        <w:rPr>
          <w:rFonts w:asciiTheme="minorHAnsi" w:hAnsiTheme="minorHAnsi" w:cs="Calibri"/>
          <w:szCs w:val="22"/>
        </w:rPr>
      </w:pPr>
      <w:r w:rsidRPr="00637E8D">
        <w:rPr>
          <w:rFonts w:asciiTheme="minorHAnsi" w:hAnsiTheme="minorHAnsi" w:cs="Calibri"/>
          <w:szCs w:val="22"/>
        </w:rPr>
        <w:t>&lt;</w:t>
      </w:r>
      <w:r w:rsidR="00ED4760" w:rsidRPr="00637E8D">
        <w:rPr>
          <w:rFonts w:asciiTheme="minorHAnsi" w:hAnsiTheme="minorHAnsi" w:cs="Calibri"/>
          <w:szCs w:val="22"/>
        </w:rPr>
        <w:t>Resumo do que foi feito e de como foi feito, dos resultados, das eventuais dificuldades encontradas e das melhorias e/ou perspetivas futuras que sejam identificadas.</w:t>
      </w:r>
      <w:r w:rsidRPr="00637E8D">
        <w:rPr>
          <w:rFonts w:asciiTheme="minorHAnsi" w:hAnsiTheme="minorHAnsi" w:cs="Calibri"/>
          <w:szCs w:val="22"/>
        </w:rPr>
        <w:t>&gt;</w:t>
      </w:r>
    </w:p>
    <w:p w:rsidR="00ED4760" w:rsidRPr="00637E8D" w:rsidRDefault="00ED4760" w:rsidP="00A82869">
      <w:pPr>
        <w:pStyle w:val="Corpodetexto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:rsidR="00ED4760" w:rsidRPr="00637E8D" w:rsidRDefault="00ED4760" w:rsidP="00A82869">
      <w:pPr>
        <w:pStyle w:val="Corpodetexto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:rsidR="00CA38B8" w:rsidRPr="00637E8D" w:rsidRDefault="00CA38B8" w:rsidP="00A82869">
      <w:pPr>
        <w:pStyle w:val="Corpodetexto"/>
        <w:spacing w:after="120" w:line="360" w:lineRule="auto"/>
        <w:ind w:firstLine="0"/>
        <w:rPr>
          <w:rFonts w:asciiTheme="minorHAnsi" w:hAnsiTheme="minorHAnsi" w:cs="Calibri"/>
          <w:szCs w:val="22"/>
        </w:rPr>
      </w:pPr>
    </w:p>
    <w:p w:rsidR="00A82869" w:rsidRPr="00637E8D" w:rsidRDefault="00A82869" w:rsidP="00A82869">
      <w:pPr>
        <w:pStyle w:val="Cabealho1"/>
        <w:rPr>
          <w:rFonts w:asciiTheme="minorHAnsi" w:hAnsiTheme="minorHAnsi"/>
        </w:rPr>
      </w:pPr>
      <w:bookmarkStart w:id="12" w:name="_Toc462994402"/>
      <w:r w:rsidRPr="00637E8D">
        <w:rPr>
          <w:rFonts w:asciiTheme="minorHAnsi" w:hAnsiTheme="minorHAnsi"/>
        </w:rPr>
        <w:lastRenderedPageBreak/>
        <w:t>Bibliografia</w:t>
      </w:r>
      <w:bookmarkEnd w:id="12"/>
    </w:p>
    <w:p w:rsidR="00A82869" w:rsidRPr="00637E8D" w:rsidRDefault="00A82869" w:rsidP="00A82869">
      <w:pPr>
        <w:pStyle w:val="Corpodetexto"/>
        <w:spacing w:line="360" w:lineRule="auto"/>
        <w:ind w:firstLine="0"/>
        <w:rPr>
          <w:rFonts w:asciiTheme="minorHAnsi" w:hAnsiTheme="minorHAnsi" w:cs="Calibri"/>
          <w:szCs w:val="22"/>
        </w:rPr>
      </w:pPr>
    </w:p>
    <w:p w:rsidR="00EC3600" w:rsidRPr="00637E8D" w:rsidRDefault="00EC3600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 w:rsidRPr="00637E8D">
        <w:rPr>
          <w:rFonts w:asciiTheme="minorHAnsi" w:hAnsiTheme="minorHAnsi" w:cs="Calibri"/>
          <w:szCs w:val="22"/>
        </w:rPr>
        <w:t>É desejável que sejam incluídas referências a livros e outros elementos com validação científica, e não apenas a fontes na Internet.</w:t>
      </w:r>
    </w:p>
    <w:p w:rsidR="00ED6990" w:rsidRPr="00637E8D" w:rsidRDefault="00ED6990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 w:rsidRPr="00637E8D">
        <w:rPr>
          <w:rFonts w:asciiTheme="minorHAnsi" w:hAnsiTheme="minorHAnsi" w:cs="Calibri"/>
          <w:szCs w:val="22"/>
        </w:rPr>
        <w:t>Para a identificação no texto e nesta secção, devem ser usados os mecanismos automáticos dos editores de texto, por exemplo inteiros.</w:t>
      </w:r>
    </w:p>
    <w:p w:rsidR="00EF6537" w:rsidRPr="00637E8D" w:rsidRDefault="00A82869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 w:rsidRPr="00637E8D">
        <w:rPr>
          <w:rFonts w:asciiTheme="minorHAnsi" w:hAnsiTheme="minorHAnsi" w:cs="Calibri"/>
          <w:szCs w:val="22"/>
        </w:rPr>
        <w:t>Deverão ser usados os seguintes formatos</w:t>
      </w:r>
      <w:r w:rsidR="00ED6990" w:rsidRPr="00637E8D">
        <w:rPr>
          <w:rFonts w:asciiTheme="minorHAnsi" w:hAnsiTheme="minorHAnsi" w:cs="Calibri"/>
          <w:szCs w:val="22"/>
        </w:rPr>
        <w:t xml:space="preserve"> na identificação das fontes bibliográficas</w:t>
      </w:r>
      <w:r w:rsidR="00EF6537" w:rsidRPr="00637E8D">
        <w:rPr>
          <w:rFonts w:asciiTheme="minorHAnsi" w:hAnsiTheme="minorHAnsi" w:cs="Calibri"/>
          <w:szCs w:val="22"/>
        </w:rPr>
        <w:t>:</w:t>
      </w:r>
    </w:p>
    <w:p w:rsidR="00EF6537" w:rsidRPr="00637E8D" w:rsidRDefault="00EF6537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b/>
          <w:szCs w:val="22"/>
        </w:rPr>
      </w:pPr>
      <w:r w:rsidRPr="00637E8D">
        <w:rPr>
          <w:rFonts w:asciiTheme="minorHAnsi" w:hAnsiTheme="minorHAnsi" w:cs="Calibri"/>
          <w:b/>
          <w:szCs w:val="22"/>
        </w:rPr>
        <w:t>Informação impressa:</w:t>
      </w:r>
    </w:p>
    <w:p w:rsidR="00EF6537" w:rsidRPr="00637E8D" w:rsidRDefault="00EF6537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 w:rsidRPr="00637E8D">
        <w:rPr>
          <w:rFonts w:asciiTheme="minorHAnsi" w:hAnsiTheme="minorHAnsi" w:cs="Calibri"/>
          <w:szCs w:val="22"/>
        </w:rPr>
        <w:t>Nome do Autor, Título, Local de publicação: Editor, Ano de publicação</w:t>
      </w:r>
    </w:p>
    <w:p w:rsidR="00EF6537" w:rsidRPr="00637E8D" w:rsidRDefault="00EF6537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  <w:lang w:val="en-US"/>
        </w:rPr>
      </w:pPr>
      <w:r w:rsidRPr="00637E8D">
        <w:rPr>
          <w:rFonts w:asciiTheme="minorHAnsi" w:hAnsiTheme="minorHAnsi" w:cs="Calibri"/>
          <w:szCs w:val="22"/>
          <w:lang w:val="en-US"/>
        </w:rPr>
        <w:t xml:space="preserve">• </w:t>
      </w:r>
      <w:proofErr w:type="spellStart"/>
      <w:r w:rsidRPr="00637E8D">
        <w:rPr>
          <w:rFonts w:asciiTheme="minorHAnsi" w:hAnsiTheme="minorHAnsi" w:cs="Calibri"/>
          <w:szCs w:val="22"/>
          <w:lang w:val="en-US"/>
        </w:rPr>
        <w:t>Exemplos</w:t>
      </w:r>
      <w:proofErr w:type="spellEnd"/>
      <w:r w:rsidRPr="00637E8D">
        <w:rPr>
          <w:rFonts w:asciiTheme="minorHAnsi" w:hAnsiTheme="minorHAnsi" w:cs="Calibri"/>
          <w:szCs w:val="22"/>
          <w:lang w:val="en-US"/>
        </w:rPr>
        <w:t>:</w:t>
      </w:r>
    </w:p>
    <w:p w:rsidR="00EF6537" w:rsidRPr="00637E8D" w:rsidRDefault="00EF6537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  <w:lang w:val="en-GB"/>
        </w:rPr>
      </w:pPr>
      <w:r w:rsidRPr="00637E8D">
        <w:rPr>
          <w:rFonts w:asciiTheme="minorHAnsi" w:hAnsiTheme="minorHAnsi" w:cs="Calibri"/>
          <w:szCs w:val="22"/>
          <w:lang w:val="en-US"/>
        </w:rPr>
        <w:t xml:space="preserve">CHOO, C. W., </w:t>
      </w:r>
      <w:r w:rsidRPr="00637E8D">
        <w:rPr>
          <w:rFonts w:asciiTheme="minorHAnsi" w:hAnsiTheme="minorHAnsi" w:cs="Calibri"/>
          <w:i/>
          <w:szCs w:val="22"/>
          <w:lang w:val="en-US"/>
        </w:rPr>
        <w:t>Information Management for the Intelligent Organization: The Art of Scanning the Environment</w:t>
      </w:r>
      <w:r w:rsidRPr="00637E8D">
        <w:rPr>
          <w:rFonts w:asciiTheme="minorHAnsi" w:hAnsiTheme="minorHAnsi" w:cs="Calibri"/>
          <w:szCs w:val="22"/>
          <w:lang w:val="en-US"/>
        </w:rPr>
        <w:t xml:space="preserve">, 2nd ed. </w:t>
      </w:r>
      <w:r w:rsidRPr="00637E8D">
        <w:rPr>
          <w:rFonts w:asciiTheme="minorHAnsi" w:hAnsiTheme="minorHAnsi" w:cs="Calibri"/>
          <w:szCs w:val="22"/>
          <w:lang w:val="en-GB"/>
        </w:rPr>
        <w:t>Medford, NJ: Information Today, 1998.</w:t>
      </w:r>
    </w:p>
    <w:p w:rsidR="00367489" w:rsidRPr="00637E8D" w:rsidRDefault="00EF6537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  <w:lang w:val="en-US"/>
        </w:rPr>
      </w:pPr>
      <w:r w:rsidRPr="00637E8D">
        <w:rPr>
          <w:rFonts w:asciiTheme="minorHAnsi" w:hAnsiTheme="minorHAnsi" w:cs="Calibri"/>
          <w:szCs w:val="22"/>
          <w:lang w:val="en-US"/>
        </w:rPr>
        <w:t>AUSTER, Ethel and CHOO, Chun Wei (eds.)</w:t>
      </w:r>
      <w:r w:rsidR="00367489" w:rsidRPr="00637E8D">
        <w:rPr>
          <w:rFonts w:asciiTheme="minorHAnsi" w:hAnsiTheme="minorHAnsi" w:cs="Calibri"/>
          <w:szCs w:val="22"/>
          <w:lang w:val="en-US"/>
        </w:rPr>
        <w:t>,</w:t>
      </w:r>
      <w:r w:rsidRPr="00637E8D">
        <w:rPr>
          <w:rFonts w:asciiTheme="minorHAnsi" w:hAnsiTheme="minorHAnsi" w:cs="Calibri"/>
          <w:szCs w:val="22"/>
          <w:lang w:val="en-US"/>
        </w:rPr>
        <w:t xml:space="preserve"> </w:t>
      </w:r>
      <w:r w:rsidRPr="00637E8D">
        <w:rPr>
          <w:rFonts w:asciiTheme="minorHAnsi" w:hAnsiTheme="minorHAnsi" w:cs="Calibri"/>
          <w:i/>
          <w:szCs w:val="22"/>
          <w:lang w:val="en-US"/>
        </w:rPr>
        <w:t>Managing</w:t>
      </w:r>
      <w:r w:rsidR="00367489" w:rsidRPr="00637E8D">
        <w:rPr>
          <w:rFonts w:asciiTheme="minorHAnsi" w:hAnsiTheme="minorHAnsi" w:cs="Calibri"/>
          <w:i/>
          <w:szCs w:val="22"/>
          <w:lang w:val="en-US"/>
        </w:rPr>
        <w:t xml:space="preserve"> </w:t>
      </w:r>
      <w:r w:rsidRPr="00637E8D">
        <w:rPr>
          <w:rFonts w:asciiTheme="minorHAnsi" w:hAnsiTheme="minorHAnsi" w:cs="Calibri"/>
          <w:i/>
          <w:szCs w:val="22"/>
          <w:lang w:val="en-US"/>
        </w:rPr>
        <w:t>Information for the Competitive Edge</w:t>
      </w:r>
      <w:r w:rsidR="00367489" w:rsidRPr="00637E8D">
        <w:rPr>
          <w:rFonts w:asciiTheme="minorHAnsi" w:hAnsiTheme="minorHAnsi" w:cs="Calibri"/>
          <w:szCs w:val="22"/>
          <w:lang w:val="en-US"/>
        </w:rPr>
        <w:t xml:space="preserve">, </w:t>
      </w:r>
      <w:r w:rsidRPr="00637E8D">
        <w:rPr>
          <w:rFonts w:asciiTheme="minorHAnsi" w:hAnsiTheme="minorHAnsi" w:cs="Calibri"/>
          <w:szCs w:val="22"/>
          <w:lang w:val="en-US"/>
        </w:rPr>
        <w:t>New York: Neal-Schuman Publishers, 1996.</w:t>
      </w:r>
    </w:p>
    <w:p w:rsidR="00367489" w:rsidRPr="004E70D2" w:rsidRDefault="00367489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  <w:lang w:val="en-GB"/>
        </w:rPr>
      </w:pPr>
    </w:p>
    <w:p w:rsidR="00367489" w:rsidRPr="00637E8D" w:rsidRDefault="00367489" w:rsidP="00367489">
      <w:pPr>
        <w:pStyle w:val="Corpodetexto"/>
        <w:spacing w:after="120" w:line="300" w:lineRule="atLeast"/>
        <w:ind w:firstLine="0"/>
        <w:rPr>
          <w:rFonts w:asciiTheme="minorHAnsi" w:hAnsiTheme="minorHAnsi" w:cs="Calibri"/>
          <w:b/>
          <w:szCs w:val="22"/>
        </w:rPr>
      </w:pPr>
      <w:r w:rsidRPr="00637E8D">
        <w:rPr>
          <w:rFonts w:asciiTheme="minorHAnsi" w:hAnsiTheme="minorHAnsi" w:cs="Calibri"/>
          <w:b/>
          <w:szCs w:val="22"/>
        </w:rPr>
        <w:t>Fontes de informação na Internet</w:t>
      </w:r>
    </w:p>
    <w:p w:rsidR="00367489" w:rsidRPr="00637E8D" w:rsidRDefault="00367489" w:rsidP="00367489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 w:rsidRPr="00637E8D">
        <w:rPr>
          <w:rFonts w:asciiTheme="minorHAnsi" w:hAnsiTheme="minorHAnsi" w:cs="Calibri"/>
          <w:szCs w:val="22"/>
        </w:rPr>
        <w:t>Nome do Autor (se for referido), Título, Online, Local de Publicação / criação do site (se referido): Editor (se referido).</w:t>
      </w:r>
    </w:p>
    <w:p w:rsidR="00367489" w:rsidRPr="00637E8D" w:rsidRDefault="00367489" w:rsidP="00367489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 w:rsidRPr="00637E8D">
        <w:rPr>
          <w:rFonts w:asciiTheme="minorHAnsi" w:hAnsiTheme="minorHAnsi" w:cs="Calibri"/>
          <w:szCs w:val="22"/>
        </w:rPr>
        <w:t>URL: (Endereço na Internet) [Conferido em: ]</w:t>
      </w:r>
    </w:p>
    <w:p w:rsidR="0051759E" w:rsidRPr="004E70D2" w:rsidRDefault="0051759E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A82869" w:rsidRDefault="0051759E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 w:cs="Calibri"/>
          <w:szCs w:val="22"/>
        </w:rPr>
        <w:t xml:space="preserve">LEITE, Jair C., </w:t>
      </w:r>
      <w:r w:rsidRPr="0051759E">
        <w:rPr>
          <w:rFonts w:asciiTheme="minorHAnsi" w:hAnsiTheme="minorHAnsi" w:cs="Calibri"/>
          <w:i/>
          <w:szCs w:val="22"/>
        </w:rPr>
        <w:t>Notas de aula de Engenharia de Software</w:t>
      </w:r>
      <w:r>
        <w:rPr>
          <w:rFonts w:asciiTheme="minorHAnsi" w:hAnsiTheme="minorHAnsi" w:cs="Calibri"/>
          <w:szCs w:val="22"/>
        </w:rPr>
        <w:t>, Universidade Federal do Rio Grande do Norte, 2000.</w:t>
      </w:r>
    </w:p>
    <w:p w:rsidR="00CA2F44" w:rsidRDefault="0051759E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 w:cs="Calibri"/>
          <w:szCs w:val="22"/>
        </w:rPr>
        <w:t xml:space="preserve">URL: </w:t>
      </w:r>
      <w:hyperlink r:id="rId27" w:history="1">
        <w:r w:rsidRPr="00A870A9">
          <w:rPr>
            <w:rStyle w:val="Hiperligao"/>
            <w:rFonts w:asciiTheme="minorHAnsi" w:hAnsiTheme="minorHAnsi" w:cs="Calibri"/>
            <w:szCs w:val="22"/>
          </w:rPr>
          <w:t>https://www.dimap.ufrn.br/~jair/ES/c7.html</w:t>
        </w:r>
      </w:hyperlink>
      <w:r>
        <w:rPr>
          <w:rFonts w:asciiTheme="minorHAnsi" w:hAnsiTheme="minorHAnsi" w:cs="Calibri"/>
          <w:szCs w:val="22"/>
        </w:rPr>
        <w:t xml:space="preserve"> [Conferido em: 3 de Janeiro 2017].</w:t>
      </w:r>
    </w:p>
    <w:p w:rsidR="0051759E" w:rsidRDefault="0051759E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CA2F44" w:rsidRDefault="00CA2F44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51759E" w:rsidRDefault="0051759E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51759E" w:rsidRDefault="0051759E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CA2F44" w:rsidRDefault="00CA2F44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733ACD" w:rsidRDefault="00733ACD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733ACD" w:rsidRDefault="00733ACD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733ACD" w:rsidRDefault="00733ACD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CA2F44" w:rsidRDefault="00D43C6E" w:rsidP="00CA2F44">
      <w:pPr>
        <w:pStyle w:val="Corpodetexto"/>
        <w:tabs>
          <w:tab w:val="clear" w:pos="567"/>
          <w:tab w:val="clear" w:pos="1134"/>
          <w:tab w:val="left" w:pos="993"/>
          <w:tab w:val="left" w:pos="2700"/>
          <w:tab w:val="left" w:pos="3150"/>
        </w:tabs>
        <w:spacing w:after="120" w:line="360" w:lineRule="auto"/>
        <w:ind w:left="993" w:right="-20" w:hanging="993"/>
        <w:rPr>
          <w:rFonts w:asciiTheme="minorHAnsi" w:hAnsiTheme="minorHAnsi"/>
          <w:noProof/>
          <w:lang w:val="en-US" w:eastAsia="en-US"/>
        </w:rPr>
      </w:pP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EDD12D" wp14:editId="3398A3D7">
                <wp:simplePos x="0" y="0"/>
                <wp:positionH relativeFrom="column">
                  <wp:posOffset>4413885</wp:posOffset>
                </wp:positionH>
                <wp:positionV relativeFrom="paragraph">
                  <wp:posOffset>443653</wp:posOffset>
                </wp:positionV>
                <wp:extent cx="338455" cy="0"/>
                <wp:effectExtent l="0" t="76200" r="23495" b="952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4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123CA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347.55pt;margin-top:34.95pt;width:26.65pt;height:0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7ABB737D" wp14:editId="501DD372">
                <wp:simplePos x="0" y="0"/>
                <wp:positionH relativeFrom="column">
                  <wp:posOffset>3162300</wp:posOffset>
                </wp:positionH>
                <wp:positionV relativeFrom="paragraph">
                  <wp:posOffset>438573</wp:posOffset>
                </wp:positionV>
                <wp:extent cx="338455" cy="0"/>
                <wp:effectExtent l="0" t="76200" r="23495" b="95250"/>
                <wp:wrapTight wrapText="bothSides">
                  <wp:wrapPolygon edited="0">
                    <wp:start x="14589" y="-1"/>
                    <wp:lineTo x="13373" y="-1"/>
                    <wp:lineTo x="13373" y="-1"/>
                    <wp:lineTo x="14589" y="-1"/>
                    <wp:lineTo x="20668" y="-1"/>
                    <wp:lineTo x="21884" y="-1"/>
                    <wp:lineTo x="20668" y="-1"/>
                    <wp:lineTo x="19452" y="-1"/>
                    <wp:lineTo x="14589" y="-1"/>
                  </wp:wrapPolygon>
                </wp:wrapTight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4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74F41F5" id="Straight Arrow Connector 193" o:spid="_x0000_s1026" type="#_x0000_t32" style="position:absolute;margin-left:249pt;margin-top:34.55pt;width:26.65pt;height:0;z-index:-251614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" strokecolor="#5b9bd5 [3204]" strokeweight=".5pt">
                <v:stroke endarrow="block" joinstyle="miter"/>
                <w10:wrap type="tight"/>
              </v:shape>
            </w:pict>
          </mc:Fallback>
        </mc:AlternateContent>
      </w: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4849FF8" wp14:editId="44CCCDD1">
                <wp:simplePos x="0" y="0"/>
                <wp:positionH relativeFrom="column">
                  <wp:posOffset>920750</wp:posOffset>
                </wp:positionH>
                <wp:positionV relativeFrom="paragraph">
                  <wp:posOffset>436033</wp:posOffset>
                </wp:positionV>
                <wp:extent cx="338455" cy="0"/>
                <wp:effectExtent l="0" t="76200" r="23495" b="9525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4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E14F87B" id="Straight Arrow Connector 195" o:spid="_x0000_s1026" type="#_x0000_t32" style="position:absolute;margin-left:72.5pt;margin-top:34.35pt;width:26.65pt;height:0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CA2F44" w:rsidRPr="00BC321C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493294" wp14:editId="57260A44">
                <wp:simplePos x="0" y="0"/>
                <wp:positionH relativeFrom="column">
                  <wp:posOffset>4752975</wp:posOffset>
                </wp:positionH>
                <wp:positionV relativeFrom="paragraph">
                  <wp:posOffset>261620</wp:posOffset>
                </wp:positionV>
                <wp:extent cx="702310" cy="720725"/>
                <wp:effectExtent l="0" t="0" r="2540" b="317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310" cy="72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2DC" w:rsidRPr="00D9120E" w:rsidRDefault="00DA52DC" w:rsidP="00CA2F44">
                            <w:r w:rsidRPr="00D9120E">
                              <w:t>NULL</w:t>
                            </w:r>
                          </w:p>
                          <w:p w:rsidR="00DA52DC" w:rsidRPr="00BC321C" w:rsidRDefault="00DA52DC" w:rsidP="00CA2F44">
                            <w:pPr>
                              <w:rPr>
                                <w:sz w:val="26"/>
                              </w:rPr>
                            </w:pPr>
                          </w:p>
                          <w:p w:rsidR="00DA52DC" w:rsidRDefault="00DA52DC" w:rsidP="00CA2F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4493294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374.25pt;margin-top:20.6pt;width:55.3pt;height:56.7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" stroked="f">
                <v:textbox>
                  <w:txbxContent>
                    <w:p w14:paraId="48D7BB5B" w14:textId="77777777" w:rsidR="00DA52DC" w:rsidRPr="00D9120E" w:rsidRDefault="00DA52DC" w:rsidP="00CA2F44">
                      <w:r w:rsidRPr="00D9120E">
                        <w:t>NULL</w:t>
                      </w:r>
                    </w:p>
                    <w:p w14:paraId="173B5F2A" w14:textId="77777777" w:rsidR="00DA52DC" w:rsidRPr="00BC321C" w:rsidRDefault="00DA52DC" w:rsidP="00CA2F44">
                      <w:pPr>
                        <w:rPr>
                          <w:sz w:val="26"/>
                        </w:rPr>
                      </w:pPr>
                    </w:p>
                    <w:p w14:paraId="5BBE7E36" w14:textId="77777777" w:rsidR="00DA52DC" w:rsidRDefault="00DA52DC" w:rsidP="00CA2F44"/>
                  </w:txbxContent>
                </v:textbox>
                <w10:wrap type="square"/>
              </v:shape>
            </w:pict>
          </mc:Fallback>
        </mc:AlternateContent>
      </w:r>
      <w:r w:rsidR="00CA2F4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64BCE0" wp14:editId="509F3611">
                <wp:simplePos x="0" y="0"/>
                <wp:positionH relativeFrom="column">
                  <wp:posOffset>1704552</wp:posOffset>
                </wp:positionH>
                <wp:positionV relativeFrom="paragraph">
                  <wp:posOffset>923290</wp:posOffset>
                </wp:positionV>
                <wp:extent cx="0" cy="362797"/>
                <wp:effectExtent l="76200" t="0" r="76200" b="5651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7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3DECAD7" id="Straight Arrow Connector 62" o:spid="_x0000_s1026" type="#_x0000_t32" style="position:absolute;margin-left:134.2pt;margin-top:72.7pt;width:0;height:28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 w:rsidR="00CA2F4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C87F9F" wp14:editId="0AECB8C8">
                <wp:simplePos x="0" y="0"/>
                <wp:positionH relativeFrom="column">
                  <wp:posOffset>3504988</wp:posOffset>
                </wp:positionH>
                <wp:positionV relativeFrom="paragraph">
                  <wp:posOffset>8255</wp:posOffset>
                </wp:positionV>
                <wp:extent cx="914400" cy="914400"/>
                <wp:effectExtent l="0" t="0" r="19050" b="19050"/>
                <wp:wrapSquare wrapText="bothSides"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struct</w:t>
                            </w:r>
                          </w:p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30C87F9F" id="Oval 192" o:spid="_x0000_s1027" style="position:absolute;left:0;text-align:left;margin-left:276pt;margin-top:.65pt;width:1in;height:1in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3C86C49F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struct</w:t>
                      </w:r>
                    </w:p>
                    <w:p w14:paraId="1931EABF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Ano</w:t>
                      </w:r>
                    </w:p>
                  </w:txbxContent>
                </v:textbox>
                <w10:wrap type="square"/>
              </v:oval>
            </w:pict>
          </mc:Fallback>
        </mc:AlternateContent>
      </w:r>
      <w:r w:rsidR="00CA2F4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85F3FEB" wp14:editId="49F5D26A">
                <wp:simplePos x="0" y="0"/>
                <wp:positionH relativeFrom="column">
                  <wp:posOffset>2159000</wp:posOffset>
                </wp:positionH>
                <wp:positionV relativeFrom="paragraph">
                  <wp:posOffset>441960</wp:posOffset>
                </wp:positionV>
                <wp:extent cx="338455" cy="0"/>
                <wp:effectExtent l="0" t="76200" r="23495" b="9525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4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4D342A9" id="Straight Arrow Connector 194" o:spid="_x0000_s1026" type="#_x0000_t32" style="position:absolute;margin-left:170pt;margin-top:34.8pt;width:26.65pt;height:0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 w:rsidR="00CA2F4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inline distT="0" distB="0" distL="0" distR="0" wp14:anchorId="2EE1758B" wp14:editId="1A670FCB">
                <wp:extent cx="914400" cy="914400"/>
                <wp:effectExtent l="0" t="0" r="19050" b="19050"/>
                <wp:docPr id="196" name="Oval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68422B" w:rsidRDefault="00DA52DC" w:rsidP="00CA2F44">
                            <w:pPr>
                              <w:jc w:val="center"/>
                              <w:rPr>
                                <w:sz w:val="24"/>
                                <w:lang w:val="en-US"/>
                              </w:rPr>
                            </w:pPr>
                            <w:r w:rsidRPr="0068422B">
                              <w:rPr>
                                <w:sz w:val="24"/>
                                <w:lang w:val="en-US"/>
                              </w:rPr>
                              <w:t>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EE1758B" id="Oval 196" o:spid="_x0000_s1028" style="width:1in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5301D773" w14:textId="77777777" w:rsidR="00DA52DC" w:rsidRPr="0068422B" w:rsidRDefault="00DA52DC" w:rsidP="00CA2F44">
                      <w:pPr>
                        <w:jc w:val="center"/>
                        <w:rPr>
                          <w:sz w:val="24"/>
                          <w:lang w:val="en-US"/>
                        </w:rPr>
                      </w:pPr>
                      <w:r w:rsidRPr="0068422B">
                        <w:rPr>
                          <w:sz w:val="24"/>
                          <w:lang w:val="en-US"/>
                        </w:rPr>
                        <w:t>Base</w:t>
                      </w:r>
                    </w:p>
                  </w:txbxContent>
                </v:textbox>
                <w10:anchorlock/>
              </v:oval>
            </w:pict>
          </mc:Fallback>
        </mc:AlternateContent>
      </w:r>
      <w:r w:rsidR="00CA2F44">
        <w:rPr>
          <w:rFonts w:asciiTheme="minorHAnsi" w:hAnsiTheme="minorHAnsi"/>
        </w:rPr>
        <w:t xml:space="preserve">          </w:t>
      </w:r>
      <w:r w:rsidR="00CA2F4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inline distT="0" distB="0" distL="0" distR="0" wp14:anchorId="7ED59E5B" wp14:editId="6429116D">
                <wp:extent cx="914400" cy="914400"/>
                <wp:effectExtent l="0" t="0" r="19050" b="19050"/>
                <wp:docPr id="197" name="Oval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struct</w:t>
                            </w:r>
                          </w:p>
                          <w:p w:rsidR="00DA52DC" w:rsidRPr="00D9120E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7ED59E5B" id="Oval 197" o:spid="_x0000_s1029" style="width:1in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5CB91671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struct</w:t>
                      </w:r>
                    </w:p>
                    <w:p w14:paraId="439ECB29" w14:textId="77777777" w:rsidR="00DA52DC" w:rsidRPr="00D9120E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sz w:val="18"/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Ano</w:t>
                      </w:r>
                    </w:p>
                  </w:txbxContent>
                </v:textbox>
                <w10:anchorlock/>
              </v:oval>
            </w:pict>
          </mc:Fallback>
        </mc:AlternateContent>
      </w:r>
      <w:r w:rsidR="00CA2F44">
        <w:rPr>
          <w:rFonts w:asciiTheme="minorHAnsi" w:hAnsiTheme="minorHAnsi"/>
        </w:rPr>
        <w:t xml:space="preserve">          </w:t>
      </w:r>
      <w:r w:rsidR="00CA2F44" w:rsidRPr="00BC321C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inline distT="0" distB="0" distL="0" distR="0" wp14:anchorId="168E72EB" wp14:editId="71DB5F8F">
                <wp:extent cx="702733" cy="712258"/>
                <wp:effectExtent l="0" t="0" r="2540" b="0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733" cy="7122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2DC" w:rsidRPr="00D9120E" w:rsidRDefault="00DA52DC" w:rsidP="00CA2F44">
                            <w:r w:rsidRPr="00D9120E">
                              <w:t>(...)</w:t>
                            </w:r>
                          </w:p>
                          <w:p w:rsidR="00DA52DC" w:rsidRPr="00BC321C" w:rsidRDefault="00DA52DC" w:rsidP="00CA2F44">
                            <w:pPr>
                              <w:rPr>
                                <w:sz w:val="26"/>
                              </w:rPr>
                            </w:pPr>
                          </w:p>
                          <w:p w:rsidR="00DA52DC" w:rsidRDefault="00DA52DC" w:rsidP="00CA2F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8E72EB" id="Text Box 2" o:spid="_x0000_s1030" type="#_x0000_t202" style="width:55.35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" stroked="f">
                <v:textbox>
                  <w:txbxContent>
                    <w:p w14:paraId="0C1E9DA9" w14:textId="77777777" w:rsidR="00DA52DC" w:rsidRPr="00D9120E" w:rsidRDefault="00DA52DC" w:rsidP="00CA2F44">
                      <w:r w:rsidRPr="00D9120E">
                        <w:t>(...)</w:t>
                      </w:r>
                    </w:p>
                    <w:p w14:paraId="0D93199D" w14:textId="77777777" w:rsidR="00DA52DC" w:rsidRPr="00BC321C" w:rsidRDefault="00DA52DC" w:rsidP="00CA2F44">
                      <w:pPr>
                        <w:rPr>
                          <w:sz w:val="26"/>
                        </w:rPr>
                      </w:pPr>
                    </w:p>
                    <w:p w14:paraId="5F4A5EDF" w14:textId="77777777" w:rsidR="00DA52DC" w:rsidRDefault="00DA52DC" w:rsidP="00CA2F44"/>
                  </w:txbxContent>
                </v:textbox>
                <w10:anchorlock/>
              </v:shape>
            </w:pict>
          </mc:Fallback>
        </mc:AlternateContent>
      </w:r>
      <w:r w:rsidR="00CA2F44">
        <w:rPr>
          <w:rFonts w:asciiTheme="minorHAnsi" w:hAnsiTheme="minorHAnsi"/>
        </w:rPr>
        <w:t xml:space="preserve">    </w:t>
      </w:r>
    </w:p>
    <w:p w:rsidR="00CA2F44" w:rsidRDefault="00D43C6E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EDE804" wp14:editId="00C777B9">
                <wp:simplePos x="0" y="0"/>
                <wp:positionH relativeFrom="column">
                  <wp:posOffset>4727575</wp:posOffset>
                </wp:positionH>
                <wp:positionV relativeFrom="paragraph">
                  <wp:posOffset>190288</wp:posOffset>
                </wp:positionV>
                <wp:extent cx="914400" cy="914400"/>
                <wp:effectExtent l="0" t="0" r="19050" b="19050"/>
                <wp:wrapSquare wrapText="bothSides"/>
                <wp:docPr id="199" name="Oval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struct</w:t>
                            </w:r>
                          </w:p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Cidades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07EDE804" id="Oval 199" o:spid="_x0000_s1031" style="position:absolute;left:0;text-align:left;margin-left:372.25pt;margin-top:15pt;width:1in;height:1in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34007D51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struct</w:t>
                      </w:r>
                    </w:p>
                    <w:p w14:paraId="11D45ABB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Cidades</w:t>
                      </w:r>
                    </w:p>
                  </w:txbxContent>
                </v:textbox>
                <w10:wrap type="square"/>
              </v:oval>
            </w:pict>
          </mc:Fallback>
        </mc:AlternateContent>
      </w: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3E18B4" wp14:editId="67A74E8F">
                <wp:simplePos x="0" y="0"/>
                <wp:positionH relativeFrom="column">
                  <wp:posOffset>2509520</wp:posOffset>
                </wp:positionH>
                <wp:positionV relativeFrom="paragraph">
                  <wp:posOffset>190500</wp:posOffset>
                </wp:positionV>
                <wp:extent cx="914400" cy="914400"/>
                <wp:effectExtent l="0" t="0" r="19050" b="19050"/>
                <wp:wrapSquare wrapText="bothSides"/>
                <wp:docPr id="200" name="Oval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struct</w:t>
                            </w:r>
                          </w:p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Cidades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C3E18B4" id="Oval 200" o:spid="_x0000_s1032" style="position:absolute;left:0;text-align:left;margin-left:197.6pt;margin-top:15pt;width:1in;height:1in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6F79591A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struct</w:t>
                      </w:r>
                    </w:p>
                    <w:p w14:paraId="1D5C1BB4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Cidades</w:t>
                      </w:r>
                    </w:p>
                  </w:txbxContent>
                </v:textbox>
                <w10:wrap type="square"/>
              </v:oval>
            </w:pict>
          </mc:Fallback>
        </mc:AlternateContent>
      </w:r>
      <w:r w:rsidR="00CA2F4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A28DBA" wp14:editId="4723CEE5">
                <wp:simplePos x="0" y="0"/>
                <wp:positionH relativeFrom="column">
                  <wp:posOffset>1259205</wp:posOffset>
                </wp:positionH>
                <wp:positionV relativeFrom="paragraph">
                  <wp:posOffset>191558</wp:posOffset>
                </wp:positionV>
                <wp:extent cx="914400" cy="914400"/>
                <wp:effectExtent l="0" t="0" r="19050" b="19050"/>
                <wp:wrapSquare wrapText="bothSides"/>
                <wp:docPr id="201" name="Oval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struct</w:t>
                            </w:r>
                          </w:p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Viagem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10A28DBA" id="Oval 201" o:spid="_x0000_s1033" style="position:absolute;left:0;text-align:left;margin-left:99.15pt;margin-top:15.1pt;width:1in;height:1in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12D2121C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struct</w:t>
                      </w:r>
                    </w:p>
                    <w:p w14:paraId="200D8109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Viagem</w:t>
                      </w:r>
                    </w:p>
                  </w:txbxContent>
                </v:textbox>
                <w10:wrap type="square"/>
              </v:oval>
            </w:pict>
          </mc:Fallback>
        </mc:AlternateContent>
      </w:r>
    </w:p>
    <w:p w:rsidR="00CA2F44" w:rsidRDefault="00D43C6E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EB45A5F" wp14:editId="5498222E">
                <wp:simplePos x="0" y="0"/>
                <wp:positionH relativeFrom="column">
                  <wp:posOffset>3432810</wp:posOffset>
                </wp:positionH>
                <wp:positionV relativeFrom="paragraph">
                  <wp:posOffset>314960</wp:posOffset>
                </wp:positionV>
                <wp:extent cx="338455" cy="0"/>
                <wp:effectExtent l="0" t="76200" r="23495" b="9525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4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CDFA41D" id="Straight Arrow Connector 204" o:spid="_x0000_s1026" type="#_x0000_t32" style="position:absolute;margin-left:270.3pt;margin-top:24.8pt;width:26.65pt;height:0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C4F51E" wp14:editId="4FB6F3BF">
                <wp:simplePos x="0" y="0"/>
                <wp:positionH relativeFrom="column">
                  <wp:posOffset>4389755</wp:posOffset>
                </wp:positionH>
                <wp:positionV relativeFrom="paragraph">
                  <wp:posOffset>315383</wp:posOffset>
                </wp:positionV>
                <wp:extent cx="338455" cy="0"/>
                <wp:effectExtent l="0" t="76200" r="23495" b="952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4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D3C84C2" id="Straight Arrow Connector 202" o:spid="_x0000_s1026" type="#_x0000_t32" style="position:absolute;margin-left:345.65pt;margin-top:24.85pt;width:26.65pt;height:0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 w:rsidR="00CA2F44" w:rsidRPr="00BC321C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6C817F8A" wp14:editId="2D0C5B02">
                <wp:simplePos x="0" y="0"/>
                <wp:positionH relativeFrom="column">
                  <wp:posOffset>3771265</wp:posOffset>
                </wp:positionH>
                <wp:positionV relativeFrom="paragraph">
                  <wp:posOffset>113030</wp:posOffset>
                </wp:positionV>
                <wp:extent cx="702310" cy="711835"/>
                <wp:effectExtent l="0" t="0" r="2540" b="0"/>
                <wp:wrapTight wrapText="bothSides">
                  <wp:wrapPolygon edited="0">
                    <wp:start x="0" y="0"/>
                    <wp:lineTo x="0" y="20810"/>
                    <wp:lineTo x="21092" y="20810"/>
                    <wp:lineTo x="21092" y="0"/>
                    <wp:lineTo x="0" y="0"/>
                  </wp:wrapPolygon>
                </wp:wrapTight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310" cy="711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2DC" w:rsidRPr="00D9120E" w:rsidRDefault="00DA52DC" w:rsidP="00CA2F44">
                            <w:r w:rsidRPr="00D9120E">
                              <w:t>(...)</w:t>
                            </w:r>
                          </w:p>
                          <w:p w:rsidR="00DA52DC" w:rsidRPr="00BC321C" w:rsidRDefault="00DA52DC" w:rsidP="00CA2F44">
                            <w:pPr>
                              <w:rPr>
                                <w:sz w:val="26"/>
                              </w:rPr>
                            </w:pPr>
                          </w:p>
                          <w:p w:rsidR="00DA52DC" w:rsidRDefault="00DA52DC" w:rsidP="00CA2F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817F8A" id="_x0000_s1034" type="#_x0000_t202" style="position:absolute;left:0;text-align:left;margin-left:296.95pt;margin-top:8.9pt;width:55.3pt;height:56.05pt;z-index:-251598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" stroked="f">
                <v:textbox>
                  <w:txbxContent>
                    <w:p w14:paraId="6678BAD7" w14:textId="77777777" w:rsidR="00DA52DC" w:rsidRPr="00D9120E" w:rsidRDefault="00DA52DC" w:rsidP="00CA2F44">
                      <w:r w:rsidRPr="00D9120E">
                        <w:t>(...)</w:t>
                      </w:r>
                    </w:p>
                    <w:p w14:paraId="40A4C8E2" w14:textId="77777777" w:rsidR="00DA52DC" w:rsidRPr="00BC321C" w:rsidRDefault="00DA52DC" w:rsidP="00CA2F44">
                      <w:pPr>
                        <w:rPr>
                          <w:sz w:val="26"/>
                        </w:rPr>
                      </w:pPr>
                    </w:p>
                    <w:p w14:paraId="0CBB6CD5" w14:textId="77777777" w:rsidR="00DA52DC" w:rsidRDefault="00DA52DC" w:rsidP="00CA2F44"/>
                  </w:txbxContent>
                </v:textbox>
                <w10:wrap type="tight"/>
              </v:shape>
            </w:pict>
          </mc:Fallback>
        </mc:AlternateContent>
      </w:r>
      <w:r w:rsidR="00CA2F4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0A53EA" wp14:editId="724212F8">
                <wp:simplePos x="0" y="0"/>
                <wp:positionH relativeFrom="column">
                  <wp:posOffset>2175087</wp:posOffset>
                </wp:positionH>
                <wp:positionV relativeFrom="paragraph">
                  <wp:posOffset>318135</wp:posOffset>
                </wp:positionV>
                <wp:extent cx="338455" cy="8255"/>
                <wp:effectExtent l="0" t="57150" r="42545" b="8699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455" cy="8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B642491" id="Straight Arrow Connector 205" o:spid="_x0000_s1026" type="#_x0000_t32" style="position:absolute;margin-left:171.25pt;margin-top:25.05pt;width:26.65pt;height: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  <w:tab w:val="left" w:pos="3150"/>
          <w:tab w:val="left" w:pos="8190"/>
        </w:tabs>
        <w:spacing w:after="120" w:line="360" w:lineRule="auto"/>
        <w:ind w:left="-630" w:right="-1100" w:hanging="993"/>
        <w:rPr>
          <w:rFonts w:asciiTheme="minorHAnsi" w:hAnsiTheme="minorHAnsi"/>
          <w:noProof/>
          <w:lang w:val="en-US" w:eastAsia="en-US"/>
        </w:rPr>
      </w:pP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BDEA190" wp14:editId="2685F9AC">
                <wp:simplePos x="0" y="0"/>
                <wp:positionH relativeFrom="column">
                  <wp:posOffset>5176097</wp:posOffset>
                </wp:positionH>
                <wp:positionV relativeFrom="paragraph">
                  <wp:posOffset>116840</wp:posOffset>
                </wp:positionV>
                <wp:extent cx="0" cy="362585"/>
                <wp:effectExtent l="76200" t="0" r="76200" b="5651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55435D" id="Straight Arrow Connector 206" o:spid="_x0000_s1026" type="#_x0000_t32" style="position:absolute;margin-left:407.55pt;margin-top:9.2pt;width:0;height:28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2BFAFD3" wp14:editId="4EC91827">
                <wp:simplePos x="0" y="0"/>
                <wp:positionH relativeFrom="column">
                  <wp:posOffset>1704340</wp:posOffset>
                </wp:positionH>
                <wp:positionV relativeFrom="paragraph">
                  <wp:posOffset>118533</wp:posOffset>
                </wp:positionV>
                <wp:extent cx="0" cy="362585"/>
                <wp:effectExtent l="76200" t="0" r="76200" b="5651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2AD605" id="Straight Arrow Connector 207" o:spid="_x0000_s1026" type="#_x0000_t32" style="position:absolute;margin-left:134.2pt;margin-top:9.35pt;width:0;height:28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  <w:r w:rsidRPr="00BC321C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3B07C98" wp14:editId="490BFCD3">
                <wp:simplePos x="0" y="0"/>
                <wp:positionH relativeFrom="column">
                  <wp:posOffset>4937548</wp:posOffset>
                </wp:positionH>
                <wp:positionV relativeFrom="paragraph">
                  <wp:posOffset>147955</wp:posOffset>
                </wp:positionV>
                <wp:extent cx="575310" cy="457200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31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2DC" w:rsidRPr="00D9120E" w:rsidRDefault="00DA52DC" w:rsidP="00CA2F44">
                            <w:r w:rsidRPr="00D9120E">
                              <w:t>NULL</w:t>
                            </w:r>
                          </w:p>
                          <w:p w:rsidR="00DA52DC" w:rsidRPr="00BC321C" w:rsidRDefault="00DA52DC" w:rsidP="00CA2F44">
                            <w:pPr>
                              <w:rPr>
                                <w:sz w:val="26"/>
                              </w:rPr>
                            </w:pPr>
                          </w:p>
                          <w:p w:rsidR="00DA52DC" w:rsidRDefault="00DA52DC" w:rsidP="00CA2F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3B07C98" id="_x0000_s1035" type="#_x0000_t202" style="position:absolute;left:0;text-align:left;margin-left:388.8pt;margin-top:11.65pt;width:45.3pt;height:3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" stroked="f">
                <v:textbox>
                  <w:txbxContent>
                    <w:p w14:paraId="0BE5F34B" w14:textId="77777777" w:rsidR="00DA52DC" w:rsidRPr="00D9120E" w:rsidRDefault="00DA52DC" w:rsidP="00CA2F44">
                      <w:r w:rsidRPr="00D9120E">
                        <w:t>NULL</w:t>
                      </w:r>
                    </w:p>
                    <w:p w14:paraId="0FB34630" w14:textId="77777777" w:rsidR="00DA52DC" w:rsidRPr="00BC321C" w:rsidRDefault="00DA52DC" w:rsidP="00CA2F44">
                      <w:pPr>
                        <w:rPr>
                          <w:sz w:val="26"/>
                        </w:rPr>
                      </w:pPr>
                    </w:p>
                    <w:p w14:paraId="6B984CEB" w14:textId="77777777" w:rsidR="00DA52DC" w:rsidRDefault="00DA52DC" w:rsidP="00CA2F44"/>
                  </w:txbxContent>
                </v:textbox>
                <w10:wrap type="square"/>
              </v:shape>
            </w:pict>
          </mc:Fallback>
        </mc:AlternateContent>
      </w:r>
      <w:r w:rsidRPr="00BC321C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7F4FD753" wp14:editId="35049000">
                <wp:simplePos x="0" y="0"/>
                <wp:positionH relativeFrom="column">
                  <wp:posOffset>1407583</wp:posOffset>
                </wp:positionH>
                <wp:positionV relativeFrom="paragraph">
                  <wp:posOffset>144145</wp:posOffset>
                </wp:positionV>
                <wp:extent cx="702310" cy="440055"/>
                <wp:effectExtent l="0" t="0" r="2540" b="0"/>
                <wp:wrapTight wrapText="bothSides">
                  <wp:wrapPolygon edited="0">
                    <wp:start x="0" y="0"/>
                    <wp:lineTo x="0" y="20571"/>
                    <wp:lineTo x="21092" y="20571"/>
                    <wp:lineTo x="21092" y="0"/>
                    <wp:lineTo x="0" y="0"/>
                  </wp:wrapPolygon>
                </wp:wrapTight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310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2DC" w:rsidRPr="00D9120E" w:rsidRDefault="00DA52DC" w:rsidP="00CA2F44">
                            <w:r w:rsidRPr="00D9120E">
                              <w:t>(...)</w:t>
                            </w:r>
                          </w:p>
                          <w:p w:rsidR="00DA52DC" w:rsidRPr="00BC321C" w:rsidRDefault="00DA52DC" w:rsidP="00CA2F44">
                            <w:pPr>
                              <w:rPr>
                                <w:sz w:val="26"/>
                              </w:rPr>
                            </w:pPr>
                          </w:p>
                          <w:p w:rsidR="00DA52DC" w:rsidRDefault="00DA52DC" w:rsidP="00CA2F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4FD753" id="_x0000_s1036" type="#_x0000_t202" style="position:absolute;left:0;text-align:left;margin-left:110.85pt;margin-top:11.35pt;width:55.3pt;height:34.65pt;z-index:-251607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" stroked="f">
                <v:textbox>
                  <w:txbxContent>
                    <w:p w14:paraId="3E39517F" w14:textId="77777777" w:rsidR="00DA52DC" w:rsidRPr="00D9120E" w:rsidRDefault="00DA52DC" w:rsidP="00CA2F44">
                      <w:r w:rsidRPr="00D9120E">
                        <w:t>(...)</w:t>
                      </w:r>
                    </w:p>
                    <w:p w14:paraId="37F859B1" w14:textId="77777777" w:rsidR="00DA52DC" w:rsidRPr="00BC321C" w:rsidRDefault="00DA52DC" w:rsidP="00CA2F44">
                      <w:pPr>
                        <w:rPr>
                          <w:sz w:val="26"/>
                        </w:rPr>
                      </w:pPr>
                    </w:p>
                    <w:p w14:paraId="4D95AC00" w14:textId="77777777" w:rsidR="00DA52DC" w:rsidRDefault="00DA52DC" w:rsidP="00CA2F44"/>
                  </w:txbxContent>
                </v:textbox>
                <w10:wrap type="tight"/>
              </v:shape>
            </w:pict>
          </mc:Fallback>
        </mc:AlternateContent>
      </w: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B152BCA" wp14:editId="47392AD1">
                <wp:simplePos x="0" y="0"/>
                <wp:positionH relativeFrom="column">
                  <wp:posOffset>1701800</wp:posOffset>
                </wp:positionH>
                <wp:positionV relativeFrom="paragraph">
                  <wp:posOffset>199602</wp:posOffset>
                </wp:positionV>
                <wp:extent cx="0" cy="362585"/>
                <wp:effectExtent l="76200" t="0" r="76200" b="56515"/>
                <wp:wrapNone/>
                <wp:docPr id="210" name="Straight Arrow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53AC4A3" id="Straight Arrow Connector 210" o:spid="_x0000_s1026" type="#_x0000_t32" style="position:absolute;margin-left:134pt;margin-top:15.7pt;width:0;height:28.5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6E5E2D7" wp14:editId="76E2BCE4">
                <wp:simplePos x="0" y="0"/>
                <wp:positionH relativeFrom="column">
                  <wp:posOffset>1252855</wp:posOffset>
                </wp:positionH>
                <wp:positionV relativeFrom="paragraph">
                  <wp:posOffset>242993</wp:posOffset>
                </wp:positionV>
                <wp:extent cx="914400" cy="914400"/>
                <wp:effectExtent l="0" t="0" r="19050" b="19050"/>
                <wp:wrapSquare wrapText="bothSides"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struct</w:t>
                            </w:r>
                          </w:p>
                          <w:p w:rsidR="00DA52DC" w:rsidRPr="0068422B" w:rsidRDefault="00DA52DC" w:rsidP="0068422B">
                            <w:pPr>
                              <w:spacing w:line="240" w:lineRule="auto"/>
                              <w:ind w:left="-360" w:right="-360"/>
                              <w:jc w:val="center"/>
                              <w:rPr>
                                <w:lang w:val="en-US"/>
                              </w:rPr>
                            </w:pPr>
                            <w:r w:rsidRPr="0068422B">
                              <w:rPr>
                                <w:lang w:val="en-US"/>
                              </w:rPr>
                              <w:t>Viagem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46E5E2D7" id="Oval 211" o:spid="_x0000_s1037" style="position:absolute;left:0;text-align:left;margin-left:98.65pt;margin-top:19.15pt;width:1in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1368E37B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struct</w:t>
                      </w:r>
                    </w:p>
                    <w:p w14:paraId="39EBAC92" w14:textId="77777777" w:rsidR="00DA52DC" w:rsidRPr="0068422B" w:rsidRDefault="00DA52DC" w:rsidP="0068422B">
                      <w:pPr>
                        <w:spacing w:line="240" w:lineRule="auto"/>
                        <w:ind w:left="-360" w:right="-360"/>
                        <w:jc w:val="center"/>
                        <w:rPr>
                          <w:lang w:val="en-US"/>
                        </w:rPr>
                      </w:pPr>
                      <w:r w:rsidRPr="0068422B">
                        <w:rPr>
                          <w:lang w:val="en-US"/>
                        </w:rPr>
                        <w:t>Viagem</w:t>
                      </w:r>
                    </w:p>
                  </w:txbxContent>
                </v:textbox>
                <w10:wrap type="square"/>
              </v:oval>
            </w:pict>
          </mc:Fallback>
        </mc:AlternateContent>
      </w: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26D7D2" wp14:editId="4621FBB0">
                <wp:simplePos x="0" y="0"/>
                <wp:positionH relativeFrom="column">
                  <wp:posOffset>1704975</wp:posOffset>
                </wp:positionH>
                <wp:positionV relativeFrom="paragraph">
                  <wp:posOffset>157057</wp:posOffset>
                </wp:positionV>
                <wp:extent cx="0" cy="362585"/>
                <wp:effectExtent l="76200" t="0" r="76200" b="5651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EFFC231" id="Straight Arrow Connector 212" o:spid="_x0000_s1026" type="#_x0000_t32" style="position:absolute;margin-left:134.25pt;margin-top:12.35pt;width:0;height:28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hanging="993"/>
        <w:rPr>
          <w:rFonts w:asciiTheme="minorHAnsi" w:hAnsiTheme="minorHAnsi"/>
          <w:noProof/>
          <w:lang w:val="en-US" w:eastAsia="en-US"/>
        </w:rPr>
      </w:pPr>
      <w:r w:rsidRPr="00BC321C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03B43222" wp14:editId="708B0682">
                <wp:simplePos x="0" y="0"/>
                <wp:positionH relativeFrom="column">
                  <wp:posOffset>1365038</wp:posOffset>
                </wp:positionH>
                <wp:positionV relativeFrom="paragraph">
                  <wp:posOffset>187536</wp:posOffset>
                </wp:positionV>
                <wp:extent cx="702310" cy="346710"/>
                <wp:effectExtent l="0" t="0" r="2540" b="0"/>
                <wp:wrapTight wrapText="bothSides">
                  <wp:wrapPolygon edited="0">
                    <wp:start x="0" y="0"/>
                    <wp:lineTo x="0" y="20176"/>
                    <wp:lineTo x="21092" y="20176"/>
                    <wp:lineTo x="21092" y="0"/>
                    <wp:lineTo x="0" y="0"/>
                  </wp:wrapPolygon>
                </wp:wrapTight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310" cy="346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52DC" w:rsidRPr="00D9120E" w:rsidRDefault="00DA52DC" w:rsidP="00CA2F44">
                            <w:pPr>
                              <w:jc w:val="center"/>
                            </w:pPr>
                            <w:r w:rsidRPr="00D9120E">
                              <w:t>NULL</w:t>
                            </w:r>
                          </w:p>
                          <w:p w:rsidR="00DA52DC" w:rsidRPr="00BC321C" w:rsidRDefault="00DA52DC" w:rsidP="00CA2F44">
                            <w:pPr>
                              <w:rPr>
                                <w:sz w:val="26"/>
                              </w:rPr>
                            </w:pPr>
                          </w:p>
                          <w:p w:rsidR="00DA52DC" w:rsidRDefault="00DA52DC" w:rsidP="00CA2F4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3B43222" id="_x0000_s1038" type="#_x0000_t202" style="position:absolute;left:0;text-align:left;margin-left:107.5pt;margin-top:14.75pt;width:55.3pt;height:27.3pt;z-index:-251602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" stroked="f">
                <v:textbox>
                  <w:txbxContent>
                    <w:p w14:paraId="6729AD0B" w14:textId="77777777" w:rsidR="00DA52DC" w:rsidRPr="00D9120E" w:rsidRDefault="00DA52DC" w:rsidP="00CA2F44">
                      <w:pPr>
                        <w:jc w:val="center"/>
                      </w:pPr>
                      <w:r w:rsidRPr="00D9120E">
                        <w:t>NULL</w:t>
                      </w:r>
                    </w:p>
                    <w:p w14:paraId="44E0625A" w14:textId="77777777" w:rsidR="00DA52DC" w:rsidRPr="00BC321C" w:rsidRDefault="00DA52DC" w:rsidP="00CA2F44">
                      <w:pPr>
                        <w:rPr>
                          <w:sz w:val="26"/>
                        </w:rPr>
                      </w:pPr>
                    </w:p>
                    <w:p w14:paraId="6F29EAFD" w14:textId="77777777" w:rsidR="00DA52DC" w:rsidRDefault="00DA52DC" w:rsidP="00CA2F44"/>
                  </w:txbxContent>
                </v:textbox>
                <w10:wrap type="tight"/>
              </v:shape>
            </w:pict>
          </mc:Fallback>
        </mc:AlternateContent>
      </w:r>
    </w:p>
    <w:p w:rsidR="00CA2F44" w:rsidRDefault="00CA2F44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  <w:noProof/>
          <w:lang w:val="en-US" w:eastAsia="en-US"/>
        </w:rPr>
      </w:pPr>
    </w:p>
    <w:p w:rsidR="0068422B" w:rsidRDefault="0068422B" w:rsidP="00CA2F44">
      <w:pPr>
        <w:pStyle w:val="Corpodetexto"/>
        <w:tabs>
          <w:tab w:val="clear" w:pos="567"/>
          <w:tab w:val="clear" w:pos="1134"/>
          <w:tab w:val="left" w:pos="993"/>
        </w:tabs>
        <w:spacing w:after="120" w:line="360" w:lineRule="auto"/>
        <w:ind w:firstLine="0"/>
        <w:rPr>
          <w:rFonts w:asciiTheme="minorHAnsi" w:hAnsiTheme="minorHAnsi"/>
          <w:noProof/>
          <w:lang w:val="en-US" w:eastAsia="en-US"/>
        </w:rPr>
      </w:pPr>
    </w:p>
    <w:p w:rsidR="00CA2F44" w:rsidRPr="00637E8D" w:rsidRDefault="00CA2F44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A82869" w:rsidRPr="00637E8D" w:rsidRDefault="00A82869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A82869" w:rsidRDefault="00A82869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0E708A" w:rsidRDefault="000E708A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0E708A" w:rsidRDefault="000E708A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0E708A" w:rsidRDefault="000E708A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0E708A" w:rsidRDefault="000E708A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0E708A" w:rsidRDefault="000E708A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0E708A" w:rsidRDefault="000E708A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0E708A" w:rsidRPr="00637E8D" w:rsidRDefault="000E708A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bookmarkEnd w:id="2"/>
    <w:p w:rsidR="00CA38B8" w:rsidRDefault="00CA38B8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A00E6F" w:rsidRDefault="00A00E6F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</w:p>
    <w:p w:rsidR="00A00E6F" w:rsidRDefault="00FA59E4" w:rsidP="00EF6537">
      <w:pPr>
        <w:pStyle w:val="Corpodetexto"/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 w:cs="Calibri"/>
          <w:noProof/>
          <w:szCs w:val="22"/>
          <w:lang w:eastAsia="pt-PT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4012D25" wp14:editId="3AD92F64">
                <wp:simplePos x="0" y="0"/>
                <wp:positionH relativeFrom="column">
                  <wp:posOffset>1939925</wp:posOffset>
                </wp:positionH>
                <wp:positionV relativeFrom="paragraph">
                  <wp:posOffset>176530</wp:posOffset>
                </wp:positionV>
                <wp:extent cx="0" cy="4433340"/>
                <wp:effectExtent l="0" t="0" r="19050" b="24765"/>
                <wp:wrapNone/>
                <wp:docPr id="258" name="Straight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33340"/>
                        </a:xfrm>
                        <a:prstGeom prst="line">
                          <a:avLst/>
                        </a:prstGeom>
                        <a:ln w="12700"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8711D24" id="Straight Connector 258" o:spid="_x0000_s1026" style="position:absolute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75pt,13.9pt" to="152.75pt,3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" strokecolor="#5b9bd5 [3204]" strokeweight="1pt">
                <v:stroke dashstyle="longDash" joinstyle="miter"/>
              </v:line>
            </w:pict>
          </mc:Fallback>
        </mc:AlternateContent>
      </w:r>
    </w:p>
    <w:p w:rsidR="00FC47CF" w:rsidRDefault="00FA59E4" w:rsidP="00A00E6F">
      <w:pPr>
        <w:pStyle w:val="Corpodetexto"/>
        <w:tabs>
          <w:tab w:val="left" w:pos="720"/>
        </w:tabs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A9541EE" wp14:editId="40DA50D4">
                <wp:simplePos x="0" y="0"/>
                <wp:positionH relativeFrom="column">
                  <wp:posOffset>415925</wp:posOffset>
                </wp:positionH>
                <wp:positionV relativeFrom="paragraph">
                  <wp:posOffset>50800</wp:posOffset>
                </wp:positionV>
                <wp:extent cx="118110" cy="118110"/>
                <wp:effectExtent l="0" t="0" r="15240" b="15240"/>
                <wp:wrapNone/>
                <wp:docPr id="216" name="Ov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11811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0518BF69" id="Oval 216" o:spid="_x0000_s1026" style="position:absolute;margin-left:32.75pt;margin-top:4pt;width:9.3pt;height:9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" fillcolor="#5b9bd5 [3204]" strokecolor="#5b9bd5 [3204]" strokeweight="1pt">
                <v:stroke joinstyle="miter"/>
              </v:oval>
            </w:pict>
          </mc:Fallback>
        </mc:AlternateContent>
      </w: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D0199BE" wp14:editId="1C929993">
                <wp:simplePos x="0" y="0"/>
                <wp:positionH relativeFrom="column">
                  <wp:posOffset>465455</wp:posOffset>
                </wp:positionH>
                <wp:positionV relativeFrom="paragraph">
                  <wp:posOffset>163657</wp:posOffset>
                </wp:positionV>
                <wp:extent cx="0" cy="362585"/>
                <wp:effectExtent l="76200" t="0" r="76200" b="56515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09AA28B" id="Straight Arrow Connector 215" o:spid="_x0000_s1026" type="#_x0000_t32" style="position:absolute;margin-left:36.65pt;margin-top:12.9pt;width:0;height:28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</w:p>
    <w:p w:rsidR="00A00E6F" w:rsidRPr="00637E8D" w:rsidRDefault="00FA59E4" w:rsidP="00D61854">
      <w:pPr>
        <w:pStyle w:val="Corpodetexto"/>
        <w:tabs>
          <w:tab w:val="left" w:pos="720"/>
          <w:tab w:val="left" w:pos="3600"/>
          <w:tab w:val="left" w:pos="4590"/>
          <w:tab w:val="left" w:pos="4680"/>
        </w:tabs>
        <w:spacing w:after="120" w:line="300" w:lineRule="atLeast"/>
        <w:ind w:firstLine="0"/>
        <w:rPr>
          <w:rFonts w:asciiTheme="minorHAnsi" w:hAnsiTheme="minorHAnsi" w:cs="Calibri"/>
          <w:szCs w:val="22"/>
        </w:rPr>
      </w:pP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9C7ABB" wp14:editId="1B37DD40">
                <wp:simplePos x="0" y="0"/>
                <wp:positionH relativeFrom="column">
                  <wp:posOffset>-635000</wp:posOffset>
                </wp:positionH>
                <wp:positionV relativeFrom="paragraph">
                  <wp:posOffset>258387</wp:posOffset>
                </wp:positionV>
                <wp:extent cx="2243666" cy="475615"/>
                <wp:effectExtent l="0" t="0" r="23495" b="19685"/>
                <wp:wrapNone/>
                <wp:docPr id="280" name="Rectangle: Rounded Corners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666" cy="47561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870E50" w:rsidRDefault="00DA52DC" w:rsidP="00FA59E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criaCalendario()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19C7ABB" id="Rectangle: Rounded Corners 280" o:spid="_x0000_s1039" style="position:absolute;left:0;text-align:left;margin-left:-50pt;margin-top:20.35pt;width:176.65pt;height:37.4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488260FF" w14:textId="254D5435" w:rsidR="00DA52DC" w:rsidRPr="00870E50" w:rsidRDefault="00DA52DC" w:rsidP="00FA59E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criaCalendario()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75A2B50" wp14:editId="5477B1E4">
                <wp:simplePos x="0" y="0"/>
                <wp:positionH relativeFrom="column">
                  <wp:posOffset>463550</wp:posOffset>
                </wp:positionH>
                <wp:positionV relativeFrom="paragraph">
                  <wp:posOffset>747453</wp:posOffset>
                </wp:positionV>
                <wp:extent cx="0" cy="362585"/>
                <wp:effectExtent l="76200" t="0" r="76200" b="56515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6E6753F" id="Straight Arrow Connector 279" o:spid="_x0000_s1026" type="#_x0000_t32" style="position:absolute;margin-left:36.5pt;margin-top:58.85pt;width:0;height:28.5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9615" behindDoc="0" locked="0" layoutInCell="1" allowOverlap="1" wp14:anchorId="2FDC2237" wp14:editId="2C4B4781">
                <wp:simplePos x="0" y="0"/>
                <wp:positionH relativeFrom="column">
                  <wp:posOffset>-634365</wp:posOffset>
                </wp:positionH>
                <wp:positionV relativeFrom="paragraph">
                  <wp:posOffset>1122103</wp:posOffset>
                </wp:positionV>
                <wp:extent cx="2243666" cy="475615"/>
                <wp:effectExtent l="0" t="0" r="23495" b="19685"/>
                <wp:wrapNone/>
                <wp:docPr id="247" name="Rectangle: Rounded Corners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666" cy="47561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870E50" w:rsidRDefault="00DA52DC" w:rsidP="00870E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carregaFicheiro()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FDC2237" id="Rectangle: Rounded Corners 247" o:spid="_x0000_s1040" style="position:absolute;left:0;text-align:left;margin-left:-49.95pt;margin-top:88.35pt;width:176.65pt;height:37.45pt;z-index:251759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140DA106" w14:textId="7F0F2B5D" w:rsidR="00DA52DC" w:rsidRPr="00870E50" w:rsidRDefault="00DA52DC" w:rsidP="00870E5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carregaFicheiro()</w:t>
                      </w:r>
                    </w:p>
                  </w:txbxContent>
                </v:textbox>
              </v:roundrect>
            </w:pict>
          </mc:Fallback>
        </mc:AlternateContent>
      </w:r>
      <w:r w:rsidR="00787D80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5D233A2" wp14:editId="7975AFBF">
                <wp:simplePos x="0" y="0"/>
                <wp:positionH relativeFrom="column">
                  <wp:posOffset>272415</wp:posOffset>
                </wp:positionH>
                <wp:positionV relativeFrom="paragraph">
                  <wp:posOffset>1821757</wp:posOffset>
                </wp:positionV>
                <wp:extent cx="186266" cy="0"/>
                <wp:effectExtent l="0" t="76200" r="23495" b="95250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26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90B512A" id="Straight Arrow Connector 257" o:spid="_x0000_s1026" type="#_x0000_t32" style="position:absolute;margin-left:21.45pt;margin-top:143.45pt;width:14.65pt;height: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 w:rsidR="00933C93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06DA8EF" wp14:editId="01CA70B9">
                <wp:simplePos x="0" y="0"/>
                <wp:positionH relativeFrom="column">
                  <wp:posOffset>-858462</wp:posOffset>
                </wp:positionH>
                <wp:positionV relativeFrom="paragraph">
                  <wp:posOffset>1814945</wp:posOffset>
                </wp:positionV>
                <wp:extent cx="6927" cy="1391401"/>
                <wp:effectExtent l="0" t="0" r="31750" b="37465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13914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B77698E" id="Straight Connector 256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7.6pt,142.9pt" to="-67.05pt,25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="00933C93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FA4021D" wp14:editId="5036EC07">
                <wp:simplePos x="0" y="0"/>
                <wp:positionH relativeFrom="column">
                  <wp:posOffset>-856153</wp:posOffset>
                </wp:positionH>
                <wp:positionV relativeFrom="paragraph">
                  <wp:posOffset>1815985</wp:posOffset>
                </wp:positionV>
                <wp:extent cx="1320800" cy="0"/>
                <wp:effectExtent l="0" t="0" r="12700" b="19050"/>
                <wp:wrapNone/>
                <wp:docPr id="255" name="Straight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0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C58BCA5" id="Straight Connector 255" o:spid="_x0000_s1026" style="position:absolute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7.4pt,143pt" to="36.6pt,1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052105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F150CE9" wp14:editId="56878C29">
                <wp:simplePos x="0" y="0"/>
                <wp:positionH relativeFrom="column">
                  <wp:posOffset>413385</wp:posOffset>
                </wp:positionH>
                <wp:positionV relativeFrom="paragraph">
                  <wp:posOffset>3802322</wp:posOffset>
                </wp:positionV>
                <wp:extent cx="118110" cy="118110"/>
                <wp:effectExtent l="0" t="0" r="15240" b="15240"/>
                <wp:wrapNone/>
                <wp:docPr id="240" name="Oval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11811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4E19A06" id="Oval 240" o:spid="_x0000_s1026" style="position:absolute;margin-left:32.55pt;margin-top:299.4pt;width:9.3pt;height:9.3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" fillcolor="#5b9bd5 [3204]" strokecolor="#5b9bd5 [3204]" strokeweight="1pt">
                <v:stroke joinstyle="miter"/>
              </v:oval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3D9FDB4" wp14:editId="43F66F3C">
                <wp:simplePos x="0" y="0"/>
                <wp:positionH relativeFrom="column">
                  <wp:posOffset>1603798</wp:posOffset>
                </wp:positionH>
                <wp:positionV relativeFrom="paragraph">
                  <wp:posOffset>1277620</wp:posOffset>
                </wp:positionV>
                <wp:extent cx="1380067" cy="1041400"/>
                <wp:effectExtent l="0" t="76200" r="0" b="25400"/>
                <wp:wrapNone/>
                <wp:docPr id="260" name="Connector: Elbow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067" cy="1041400"/>
                        </a:xfrm>
                        <a:prstGeom prst="bentConnector3">
                          <a:avLst/>
                        </a:prstGeom>
                        <a:ln w="12700"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B589FE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60" o:spid="_x0000_s1026" type="#_x0000_t34" style="position:absolute;margin-left:126.3pt;margin-top:100.6pt;width:108.65pt;height:82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" strokecolor="#5b9bd5 [3204]" strokeweight="1pt">
                <v:stroke dashstyle="1 1" endarrow="block"/>
              </v:shape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E80EBE7" wp14:editId="02BD620C">
                <wp:simplePos x="0" y="0"/>
                <wp:positionH relativeFrom="column">
                  <wp:posOffset>2983865</wp:posOffset>
                </wp:positionH>
                <wp:positionV relativeFrom="paragraph">
                  <wp:posOffset>1035897</wp:posOffset>
                </wp:positionV>
                <wp:extent cx="2243455" cy="475615"/>
                <wp:effectExtent l="0" t="0" r="23495" b="19685"/>
                <wp:wrapNone/>
                <wp:docPr id="264" name="Rectangle: Rounded Corners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455" cy="47561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870E50" w:rsidRDefault="00DA52DC" w:rsidP="00D6185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criaViagem()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E80EBE7" id="Rectangle: Rounded Corners 264" o:spid="_x0000_s1041" style="position:absolute;left:0;text-align:left;margin-left:234.95pt;margin-top:81.55pt;width:176.65pt;height:37.4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1BE5CA01" w14:textId="54658933" w:rsidR="00DA52DC" w:rsidRPr="00870E50" w:rsidRDefault="00DA52DC" w:rsidP="00D6185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criaViagem()</w:t>
                      </w:r>
                    </w:p>
                  </w:txbxContent>
                </v:textbox>
              </v:roundrect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4717FE4" wp14:editId="1B82414B">
                <wp:simplePos x="0" y="0"/>
                <wp:positionH relativeFrom="column">
                  <wp:posOffset>2983865</wp:posOffset>
                </wp:positionH>
                <wp:positionV relativeFrom="paragraph">
                  <wp:posOffset>2884382</wp:posOffset>
                </wp:positionV>
                <wp:extent cx="2243666" cy="475615"/>
                <wp:effectExtent l="0" t="0" r="23495" b="19685"/>
                <wp:wrapNone/>
                <wp:docPr id="267" name="Rectangle: Rounded Corner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666" cy="47561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870E50" w:rsidRDefault="00DA52DC" w:rsidP="00D6185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criaRelatorio()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4717FE4" id="Rectangle: Rounded Corners 267" o:spid="_x0000_s1042" style="position:absolute;left:0;text-align:left;margin-left:234.95pt;margin-top:227.1pt;width:176.65pt;height:37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6447BCE5" w14:textId="3AD5AB79" w:rsidR="00DA52DC" w:rsidRPr="00870E50" w:rsidRDefault="00DA52DC" w:rsidP="00D6185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criaRelatorio()</w:t>
                      </w:r>
                    </w:p>
                  </w:txbxContent>
                </v:textbox>
              </v:roundrect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E77D8D5" wp14:editId="279CEF96">
                <wp:simplePos x="0" y="0"/>
                <wp:positionH relativeFrom="column">
                  <wp:posOffset>2983230</wp:posOffset>
                </wp:positionH>
                <wp:positionV relativeFrom="paragraph">
                  <wp:posOffset>2268008</wp:posOffset>
                </wp:positionV>
                <wp:extent cx="2243666" cy="475615"/>
                <wp:effectExtent l="0" t="0" r="23495" b="19685"/>
                <wp:wrapNone/>
                <wp:docPr id="266" name="Rectangle: Rounded Corners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666" cy="47561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870E50" w:rsidRDefault="00DA52DC" w:rsidP="00D6185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consultaPercentagens()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E77D8D5" id="Rectangle: Rounded Corners 266" o:spid="_x0000_s1043" style="position:absolute;left:0;text-align:left;margin-left:234.9pt;margin-top:178.6pt;width:176.65pt;height:37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49072243" w14:textId="706BFEF5" w:rsidR="00DA52DC" w:rsidRPr="00870E50" w:rsidRDefault="00DA52DC" w:rsidP="00D6185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consultaPercentagens()</w:t>
                      </w:r>
                    </w:p>
                  </w:txbxContent>
                </v:textbox>
              </v:roundrect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7069CE5" wp14:editId="4AA00D8E">
                <wp:simplePos x="0" y="0"/>
                <wp:positionH relativeFrom="column">
                  <wp:posOffset>2983865</wp:posOffset>
                </wp:positionH>
                <wp:positionV relativeFrom="paragraph">
                  <wp:posOffset>1645497</wp:posOffset>
                </wp:positionV>
                <wp:extent cx="2243666" cy="475615"/>
                <wp:effectExtent l="0" t="0" r="23495" b="19685"/>
                <wp:wrapNone/>
                <wp:docPr id="265" name="Rectangle: Rounded Corners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666" cy="47561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870E50" w:rsidRDefault="00DA52DC" w:rsidP="00D6185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consultaInformacao()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7069CE5" id="Rectangle: Rounded Corners 265" o:spid="_x0000_s1044" style="position:absolute;left:0;text-align:left;margin-left:234.95pt;margin-top:129.55pt;width:176.65pt;height:37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49BF30D9" w14:textId="63BB2046" w:rsidR="00DA52DC" w:rsidRPr="00870E50" w:rsidRDefault="00DA52DC" w:rsidP="00D6185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consultaInformacao()</w:t>
                      </w:r>
                    </w:p>
                  </w:txbxContent>
                </v:textbox>
              </v:roundrect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62DF5CC" wp14:editId="7934E609">
                <wp:simplePos x="0" y="0"/>
                <wp:positionH relativeFrom="column">
                  <wp:posOffset>467995</wp:posOffset>
                </wp:positionH>
                <wp:positionV relativeFrom="paragraph">
                  <wp:posOffset>3336713</wp:posOffset>
                </wp:positionV>
                <wp:extent cx="0" cy="362585"/>
                <wp:effectExtent l="76200" t="0" r="76200" b="56515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B15C9A" id="Straight Arrow Connector 252" o:spid="_x0000_s1026" type="#_x0000_t32" style="position:absolute;margin-left:36.85pt;margin-top:262.75pt;width:0;height:28.5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FC92F0E" wp14:editId="7D69E538">
                <wp:simplePos x="0" y="0"/>
                <wp:positionH relativeFrom="column">
                  <wp:posOffset>1603375</wp:posOffset>
                </wp:positionH>
                <wp:positionV relativeFrom="paragraph">
                  <wp:posOffset>2589742</wp:posOffset>
                </wp:positionV>
                <wp:extent cx="1371600" cy="524510"/>
                <wp:effectExtent l="0" t="0" r="76200" b="104140"/>
                <wp:wrapNone/>
                <wp:docPr id="263" name="Connector: Elbow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524510"/>
                        </a:xfrm>
                        <a:prstGeom prst="bentConnector3">
                          <a:avLst>
                            <a:gd name="adj1" fmla="val 58633"/>
                          </a:avLst>
                        </a:prstGeom>
                        <a:ln w="12700"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497DDE8" id="Connector: Elbow 263" o:spid="_x0000_s1026" type="#_x0000_t34" style="position:absolute;margin-left:126.25pt;margin-top:203.9pt;width:108pt;height:41.3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" adj="12665" strokecolor="#5b9bd5 [3204]" strokeweight="1pt">
                <v:stroke dashstyle="1 1" endarrow="block"/>
              </v:shape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976FBBD" wp14:editId="628BA295">
                <wp:simplePos x="0" y="0"/>
                <wp:positionH relativeFrom="column">
                  <wp:posOffset>1610995</wp:posOffset>
                </wp:positionH>
                <wp:positionV relativeFrom="paragraph">
                  <wp:posOffset>1885738</wp:posOffset>
                </wp:positionV>
                <wp:extent cx="1371600" cy="524510"/>
                <wp:effectExtent l="0" t="76200" r="0" b="27940"/>
                <wp:wrapNone/>
                <wp:docPr id="262" name="Connector: Elbow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524510"/>
                        </a:xfrm>
                        <a:prstGeom prst="bentConnector3">
                          <a:avLst>
                            <a:gd name="adj1" fmla="val 58633"/>
                          </a:avLst>
                        </a:prstGeom>
                        <a:ln w="12700"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45C8C9" id="Connector: Elbow 262" o:spid="_x0000_s1026" type="#_x0000_t34" style="position:absolute;margin-left:126.85pt;margin-top:148.5pt;width:108pt;height:41.3pt;flip:y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" adj="12665" strokecolor="#5b9bd5 [3204]" strokeweight="1pt">
                <v:stroke dashstyle="1 1" endarrow="block"/>
              </v:shape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C59CAE8" wp14:editId="21E9171B">
                <wp:simplePos x="0" y="0"/>
                <wp:positionH relativeFrom="column">
                  <wp:posOffset>1603375</wp:posOffset>
                </wp:positionH>
                <wp:positionV relativeFrom="paragraph">
                  <wp:posOffset>2505075</wp:posOffset>
                </wp:positionV>
                <wp:extent cx="1371600" cy="0"/>
                <wp:effectExtent l="0" t="76200" r="19050" b="95250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1"/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DB8ED5" id="Straight Arrow Connector 261" o:spid="_x0000_s1026" type="#_x0000_t32" style="position:absolute;margin-left:126.25pt;margin-top:197.25pt;width:108pt;height:0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" strokecolor="#5b9bd5 [3204]" strokeweight="1pt">
                <v:stroke dashstyle="1 1" endarrow="block" joinstyle="miter"/>
              </v:shape>
            </w:pict>
          </mc:Fallback>
        </mc:AlternateContent>
      </w:r>
      <w:r w:rsidR="00D61854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91C5EF6" wp14:editId="06282CA5">
                <wp:simplePos x="0" y="0"/>
                <wp:positionH relativeFrom="column">
                  <wp:posOffset>-851536</wp:posOffset>
                </wp:positionH>
                <wp:positionV relativeFrom="paragraph">
                  <wp:posOffset>3208020</wp:posOffset>
                </wp:positionV>
                <wp:extent cx="1202267" cy="0"/>
                <wp:effectExtent l="0" t="0" r="17145" b="19050"/>
                <wp:wrapNone/>
                <wp:docPr id="254" name="Straight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22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DFDBE5F" id="Straight Connector 254" o:spid="_x0000_s1026" style="position:absolute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7.05pt,252.6pt" to="27.6pt,25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 w:rsidR="00870E50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BAE57D6" wp14:editId="4E457482">
                <wp:simplePos x="0" y="0"/>
                <wp:positionH relativeFrom="column">
                  <wp:posOffset>325755</wp:posOffset>
                </wp:positionH>
                <wp:positionV relativeFrom="paragraph">
                  <wp:posOffset>3709670</wp:posOffset>
                </wp:positionV>
                <wp:extent cx="296545" cy="304800"/>
                <wp:effectExtent l="0" t="0" r="27305" b="19050"/>
                <wp:wrapNone/>
                <wp:docPr id="241" name="Ova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" cy="304800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EB0A8FD" id="Oval 241" o:spid="_x0000_s1026" style="position:absolute;margin-left:25.65pt;margin-top:292.1pt;width:23.35pt;height:2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" filled="f" strokecolor="#5b9bd5 [3204]" strokeweight="1pt">
                <v:stroke joinstyle="miter"/>
              </v:oval>
            </w:pict>
          </mc:Fallback>
        </mc:AlternateContent>
      </w:r>
      <w:r w:rsidR="00870E50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2D45520" wp14:editId="59936C67">
                <wp:simplePos x="0" y="0"/>
                <wp:positionH relativeFrom="column">
                  <wp:posOffset>350097</wp:posOffset>
                </wp:positionH>
                <wp:positionV relativeFrom="paragraph">
                  <wp:posOffset>3089275</wp:posOffset>
                </wp:positionV>
                <wp:extent cx="245110" cy="254000"/>
                <wp:effectExtent l="19050" t="19050" r="21590" b="31750"/>
                <wp:wrapNone/>
                <wp:docPr id="251" name="Flowchart: Decision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10" cy="254000"/>
                        </a:xfrm>
                        <a:prstGeom prst="flowChartDecision">
                          <a:avLst/>
                        </a:prstGeom>
                        <a:noFill/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435FB73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251" o:spid="_x0000_s1026" type="#_x0000_t110" style="position:absolute;margin-left:27.55pt;margin-top:243.25pt;width:19.3pt;height:20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" filled="f" strokecolor="#5b9bd5 [3204]" strokeweight="1pt"/>
            </w:pict>
          </mc:Fallback>
        </mc:AlternateContent>
      </w:r>
      <w:r w:rsidR="00870E50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0F15095" wp14:editId="07B288B5">
                <wp:simplePos x="0" y="0"/>
                <wp:positionH relativeFrom="column">
                  <wp:posOffset>469265</wp:posOffset>
                </wp:positionH>
                <wp:positionV relativeFrom="paragraph">
                  <wp:posOffset>2728172</wp:posOffset>
                </wp:positionV>
                <wp:extent cx="0" cy="362585"/>
                <wp:effectExtent l="76200" t="0" r="76200" b="56515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5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814475" id="Straight Arrow Connector 250" o:spid="_x0000_s1026" type="#_x0000_t32" style="position:absolute;margin-left:36.95pt;margin-top:214.8pt;width:0;height:28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 w:rsidR="00870E50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3A68519" wp14:editId="5E183B2E">
                <wp:simplePos x="0" y="0"/>
                <wp:positionH relativeFrom="column">
                  <wp:posOffset>-639022</wp:posOffset>
                </wp:positionH>
                <wp:positionV relativeFrom="paragraph">
                  <wp:posOffset>2250440</wp:posOffset>
                </wp:positionV>
                <wp:extent cx="2243666" cy="475615"/>
                <wp:effectExtent l="0" t="0" r="23495" b="19685"/>
                <wp:wrapNone/>
                <wp:docPr id="249" name="Rectangle: Rounded Corners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666" cy="47561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52DC" w:rsidRPr="00870E50" w:rsidRDefault="00DA52DC" w:rsidP="00870E5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menu()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3A68519" id="Rectangle: Rounded Corners 249" o:spid="_x0000_s1045" style="position:absolute;left:0;text-align:left;margin-left:-50.3pt;margin-top:177.2pt;width:176.65pt;height:37.4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14:paraId="3C40BE86" w14:textId="52D88D96" w:rsidR="00DA52DC" w:rsidRPr="00870E50" w:rsidRDefault="00DA52DC" w:rsidP="00870E5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menu()</w:t>
                      </w:r>
                    </w:p>
                  </w:txbxContent>
                </v:textbox>
              </v:roundrect>
            </w:pict>
          </mc:Fallback>
        </mc:AlternateContent>
      </w:r>
      <w:r w:rsidR="00870E50">
        <w:rPr>
          <w:rFonts w:asciiTheme="minorHAnsi" w:hAnsiTheme="minorHAns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81A7A7B" wp14:editId="3167D7F5">
                <wp:simplePos x="0" y="0"/>
                <wp:positionH relativeFrom="column">
                  <wp:posOffset>468630</wp:posOffset>
                </wp:positionH>
                <wp:positionV relativeFrom="paragraph">
                  <wp:posOffset>1430020</wp:posOffset>
                </wp:positionV>
                <wp:extent cx="0" cy="795867"/>
                <wp:effectExtent l="76200" t="0" r="57150" b="61595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58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A0B0481" id="Straight Arrow Connector 248" o:spid="_x0000_s1026" type="#_x0000_t32" style="position:absolute;margin-left:36.9pt;margin-top:112.6pt;width:0;height:62.6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="00052105">
        <w:rPr>
          <w:rFonts w:asciiTheme="minorHAnsi" w:hAnsiTheme="minorHAnsi" w:cs="Calibri"/>
          <w:szCs w:val="22"/>
        </w:rPr>
        <w:t xml:space="preserve"> </w:t>
      </w:r>
    </w:p>
    <w:sectPr w:rsidR="00A00E6F" w:rsidRPr="00637E8D" w:rsidSect="00CA38B8">
      <w:headerReference w:type="default" r:id="rId28"/>
      <w:footerReference w:type="default" r:id="rId29"/>
      <w:footerReference w:type="first" r:id="rId30"/>
      <w:footnotePr>
        <w:pos w:val="beneathText"/>
      </w:footnotePr>
      <w:type w:val="continuous"/>
      <w:pgSz w:w="11905" w:h="16837" w:code="9"/>
      <w:pgMar w:top="2268" w:right="1134" w:bottom="1418" w:left="1701" w:header="709" w:footer="709" w:gutter="0"/>
      <w:cols w:space="720"/>
      <w:titlePg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4991668" w15:done="0"/>
  <w15:commentEx w15:paraId="10A0FF90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6C94" w:rsidRDefault="00636C94">
      <w:r>
        <w:separator/>
      </w:r>
    </w:p>
  </w:endnote>
  <w:endnote w:type="continuationSeparator" w:id="0">
    <w:p w:rsidR="00636C94" w:rsidRDefault="00636C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IN-Regular">
    <w:altName w:val="Courier New"/>
    <w:panose1 w:val="000000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arSymbol">
    <w:altName w:val="MS Gothic"/>
    <w:charset w:val="8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IN-Bold">
    <w:panose1 w:val="000000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IN-Medium">
    <w:panose1 w:val="00000000000000000000"/>
    <w:charset w:val="00"/>
    <w:family w:val="swiss"/>
    <w:notTrueType/>
    <w:pitch w:val="variable"/>
    <w:sig w:usb0="00000083" w:usb1="00000000" w:usb2="00000000" w:usb3="00000000" w:csb0="00000009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52DC" w:rsidRPr="00461A05" w:rsidRDefault="00DA52DC" w:rsidP="00461A05">
    <w:pPr>
      <w:pStyle w:val="Rodap"/>
      <w:pBdr>
        <w:top w:val="single" w:sz="6" w:space="3" w:color="auto"/>
      </w:pBdr>
      <w:jc w:val="right"/>
      <w:rPr>
        <w:b w:val="0"/>
      </w:rPr>
    </w:pPr>
    <w:r w:rsidRPr="00461A05">
      <w:rPr>
        <w:rFonts w:ascii="Calibri" w:hAnsi="Calibri" w:cs="Tahoma"/>
        <w:b w:val="0"/>
        <w:sz w:val="18"/>
        <w:szCs w:val="18"/>
      </w:rPr>
      <w:t xml:space="preserve">Métodos de Programação II – </w:t>
    </w:r>
    <w:r>
      <w:rPr>
        <w:rFonts w:ascii="Calibri" w:hAnsi="Calibri" w:cs="Tahoma"/>
        <w:b w:val="0"/>
        <w:sz w:val="18"/>
        <w:szCs w:val="18"/>
      </w:rPr>
      <w:t>Departamento de Matemática</w:t>
    </w:r>
    <w:r w:rsidRPr="00461A05">
      <w:rPr>
        <w:rFonts w:ascii="Calibri" w:hAnsi="Calibri" w:cs="Tahoma"/>
        <w:b w:val="0"/>
        <w:sz w:val="18"/>
        <w:szCs w:val="18"/>
      </w:rPr>
      <w:t xml:space="preserve"> - FCTUC - </w:t>
    </w:r>
    <w:r w:rsidRPr="00461A05">
      <w:rPr>
        <w:rStyle w:val="Nmerodepgina"/>
        <w:rFonts w:ascii="Calibri" w:hAnsi="Calibri" w:cs="Tahoma"/>
        <w:b w:val="0"/>
        <w:sz w:val="18"/>
        <w:szCs w:val="18"/>
      </w:rPr>
      <w:fldChar w:fldCharType="begin"/>
    </w:r>
    <w:r w:rsidRPr="00461A05">
      <w:rPr>
        <w:rStyle w:val="Nmerodepgina"/>
        <w:rFonts w:ascii="Calibri" w:hAnsi="Calibri" w:cs="Tahoma"/>
        <w:b w:val="0"/>
        <w:sz w:val="18"/>
        <w:szCs w:val="18"/>
      </w:rPr>
      <w:instrText xml:space="preserve"> PAGE </w:instrText>
    </w:r>
    <w:r w:rsidRPr="00461A05">
      <w:rPr>
        <w:rStyle w:val="Nmerodepgina"/>
        <w:rFonts w:ascii="Calibri" w:hAnsi="Calibri" w:cs="Tahoma"/>
        <w:b w:val="0"/>
        <w:sz w:val="18"/>
        <w:szCs w:val="18"/>
      </w:rPr>
      <w:fldChar w:fldCharType="separate"/>
    </w:r>
    <w:r w:rsidR="00A00E7C">
      <w:rPr>
        <w:rStyle w:val="Nmerodepgina"/>
        <w:rFonts w:ascii="Calibri" w:hAnsi="Calibri" w:cs="Tahoma"/>
        <w:b w:val="0"/>
        <w:noProof/>
        <w:sz w:val="18"/>
        <w:szCs w:val="18"/>
      </w:rPr>
      <w:t>16</w:t>
    </w:r>
    <w:r w:rsidRPr="00461A05">
      <w:rPr>
        <w:rStyle w:val="Nmerodepgina"/>
        <w:rFonts w:ascii="Calibri" w:hAnsi="Calibri" w:cs="Tahoma"/>
        <w:b w:val="0"/>
        <w:sz w:val="18"/>
        <w:szCs w:val="18"/>
      </w:rPr>
      <w:fldChar w:fldCharType="end"/>
    </w:r>
    <w:r w:rsidRPr="00461A05">
      <w:rPr>
        <w:rStyle w:val="Nmerodepgina"/>
        <w:rFonts w:ascii="Calibri" w:hAnsi="Calibri" w:cs="Tahoma"/>
        <w:b w:val="0"/>
        <w:sz w:val="18"/>
        <w:szCs w:val="18"/>
      </w:rPr>
      <w:t>/</w:t>
    </w:r>
    <w:r w:rsidRPr="00461A05">
      <w:rPr>
        <w:rStyle w:val="Nmerodepgina"/>
        <w:rFonts w:ascii="Calibri" w:hAnsi="Calibri" w:cs="Tahoma"/>
        <w:b w:val="0"/>
        <w:sz w:val="18"/>
        <w:szCs w:val="18"/>
      </w:rPr>
      <w:fldChar w:fldCharType="begin"/>
    </w:r>
    <w:r w:rsidRPr="00461A05">
      <w:rPr>
        <w:rStyle w:val="Nmerodepgina"/>
        <w:rFonts w:ascii="Calibri" w:hAnsi="Calibri" w:cs="Tahoma"/>
        <w:b w:val="0"/>
        <w:sz w:val="18"/>
        <w:szCs w:val="18"/>
      </w:rPr>
      <w:instrText xml:space="preserve"> NUMPAGES </w:instrText>
    </w:r>
    <w:r w:rsidRPr="00461A05">
      <w:rPr>
        <w:rStyle w:val="Nmerodepgina"/>
        <w:rFonts w:ascii="Calibri" w:hAnsi="Calibri" w:cs="Tahoma"/>
        <w:b w:val="0"/>
        <w:sz w:val="18"/>
        <w:szCs w:val="18"/>
      </w:rPr>
      <w:fldChar w:fldCharType="separate"/>
    </w:r>
    <w:r w:rsidR="00A00E7C">
      <w:rPr>
        <w:rStyle w:val="Nmerodepgina"/>
        <w:rFonts w:ascii="Calibri" w:hAnsi="Calibri" w:cs="Tahoma"/>
        <w:b w:val="0"/>
        <w:noProof/>
        <w:sz w:val="18"/>
        <w:szCs w:val="18"/>
      </w:rPr>
      <w:t>20</w:t>
    </w:r>
    <w:r w:rsidRPr="00461A05">
      <w:rPr>
        <w:rStyle w:val="Nmerodepgina"/>
        <w:rFonts w:ascii="Calibri" w:hAnsi="Calibri" w:cs="Tahoma"/>
        <w:b w:val="0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52DC" w:rsidRPr="00461A05" w:rsidRDefault="00DA52DC" w:rsidP="00461A05">
    <w:pPr>
      <w:pStyle w:val="Rodap"/>
      <w:pBdr>
        <w:top w:val="none" w:sz="0" w:space="0" w:color="auto"/>
      </w:pBd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6C94" w:rsidRDefault="00636C94">
      <w:r>
        <w:separator/>
      </w:r>
    </w:p>
  </w:footnote>
  <w:footnote w:type="continuationSeparator" w:id="0">
    <w:p w:rsidR="00636C94" w:rsidRDefault="00636C9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A52DC" w:rsidRDefault="00DA52DC" w:rsidP="008F3F53">
    <w:pPr>
      <w:pStyle w:val="Cabealho"/>
      <w:tabs>
        <w:tab w:val="clear" w:pos="567"/>
        <w:tab w:val="clear" w:pos="1134"/>
        <w:tab w:val="clear" w:pos="4320"/>
        <w:tab w:val="clear" w:pos="8640"/>
        <w:tab w:val="left" w:pos="3330"/>
      </w:tabs>
      <w:jc w:val="right"/>
    </w:pPr>
    <w:r>
      <w:rPr>
        <w:noProof/>
        <w:lang w:eastAsia="pt-PT"/>
      </w:rPr>
      <w:drawing>
        <wp:anchor distT="0" distB="0" distL="114300" distR="114300" simplePos="0" relativeHeight="251657728" behindDoc="1" locked="1" layoutInCell="1" allowOverlap="1" wp14:anchorId="25314C49" wp14:editId="6F4851AD">
          <wp:simplePos x="0" y="0"/>
          <wp:positionH relativeFrom="page">
            <wp:posOffset>4951730</wp:posOffset>
          </wp:positionH>
          <wp:positionV relativeFrom="page">
            <wp:posOffset>431800</wp:posOffset>
          </wp:positionV>
          <wp:extent cx="1985645" cy="563880"/>
          <wp:effectExtent l="0" t="0" r="0" b="7620"/>
          <wp:wrapNone/>
          <wp:docPr id="38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48384"/>
                  <a:stretch>
                    <a:fillRect/>
                  </a:stretch>
                </pic:blipFill>
                <pic:spPr bwMode="auto">
                  <a:xfrm>
                    <a:off x="0" y="0"/>
                    <a:ext cx="1985645" cy="5638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5.25pt;height:5.25pt" o:bullet="t" filled="t">
        <v:fill color2="black"/>
        <v:imagedata r:id="rId1" o:title=""/>
      </v:shape>
    </w:pict>
  </w:numPicBullet>
  <w:abstractNum w:abstractNumId="0">
    <w:nsid w:val="00000002"/>
    <w:multiLevelType w:val="singleLevel"/>
    <w:tmpl w:val="00000002"/>
    <w:name w:val="WW8Num2"/>
    <w:lvl w:ilvl="0">
      <w:start w:val="1"/>
      <w:numFmt w:val="bullet"/>
      <w:lvlText w:val="o"/>
      <w:lvlJc w:val="left"/>
      <w:pPr>
        <w:tabs>
          <w:tab w:val="num" w:pos="1287"/>
        </w:tabs>
        <w:ind w:left="1287" w:hanging="360"/>
      </w:pPr>
      <w:rPr>
        <w:rFonts w:ascii="Courier New" w:hAnsi="Courier New" w:cs="Courier New"/>
      </w:rPr>
    </w:lvl>
  </w:abstractNum>
  <w:abstractNum w:abstractNumId="1">
    <w:nsid w:val="00000006"/>
    <w:multiLevelType w:val="multilevel"/>
    <w:tmpl w:val="00000006"/>
    <w:name w:val="WW8Num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nsid w:val="07B4401A"/>
    <w:multiLevelType w:val="hybridMultilevel"/>
    <w:tmpl w:val="A92A2C5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E2028F"/>
    <w:multiLevelType w:val="hybridMultilevel"/>
    <w:tmpl w:val="926CA084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>
    <w:nsid w:val="104F56F0"/>
    <w:multiLevelType w:val="hybridMultilevel"/>
    <w:tmpl w:val="BCFCC0F2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4D58DB"/>
    <w:multiLevelType w:val="multilevel"/>
    <w:tmpl w:val="8B6081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>
    <w:nsid w:val="19F87052"/>
    <w:multiLevelType w:val="hybridMultilevel"/>
    <w:tmpl w:val="8FFAD67A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1C79E0"/>
    <w:multiLevelType w:val="hybridMultilevel"/>
    <w:tmpl w:val="B624F0FC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E34C78"/>
    <w:multiLevelType w:val="hybridMultilevel"/>
    <w:tmpl w:val="A314B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34923BC"/>
    <w:multiLevelType w:val="hybridMultilevel"/>
    <w:tmpl w:val="173A84BA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C05FAB"/>
    <w:multiLevelType w:val="hybridMultilevel"/>
    <w:tmpl w:val="E9608BCA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4D65B0"/>
    <w:multiLevelType w:val="multilevel"/>
    <w:tmpl w:val="F094ED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nsid w:val="3C553B7B"/>
    <w:multiLevelType w:val="hybridMultilevel"/>
    <w:tmpl w:val="1EBEB726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345AA2"/>
    <w:multiLevelType w:val="hybridMultilevel"/>
    <w:tmpl w:val="CB421C4C"/>
    <w:lvl w:ilvl="0" w:tplc="10E68D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485F1F86"/>
    <w:multiLevelType w:val="multilevel"/>
    <w:tmpl w:val="104A52B0"/>
    <w:lvl w:ilvl="0">
      <w:start w:val="1"/>
      <w:numFmt w:val="decimal"/>
      <w:pStyle w:val="Cabealh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Cabealho2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487F6F61"/>
    <w:multiLevelType w:val="hybridMultilevel"/>
    <w:tmpl w:val="386032A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AA1534E"/>
    <w:multiLevelType w:val="hybridMultilevel"/>
    <w:tmpl w:val="E724F76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5C54190"/>
    <w:multiLevelType w:val="hybridMultilevel"/>
    <w:tmpl w:val="E374702A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8B25CC6"/>
    <w:multiLevelType w:val="hybridMultilevel"/>
    <w:tmpl w:val="AE5809CE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B8B3872"/>
    <w:multiLevelType w:val="hybridMultilevel"/>
    <w:tmpl w:val="5A9C9F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DA55C8F"/>
    <w:multiLevelType w:val="hybridMultilevel"/>
    <w:tmpl w:val="69985064"/>
    <w:lvl w:ilvl="0" w:tplc="04090003">
      <w:start w:val="1"/>
      <w:numFmt w:val="bullet"/>
      <w:lvlText w:val="o"/>
      <w:lvlJc w:val="left"/>
      <w:pPr>
        <w:tabs>
          <w:tab w:val="num" w:pos="765"/>
        </w:tabs>
        <w:ind w:left="765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21">
    <w:nsid w:val="64490478"/>
    <w:multiLevelType w:val="hybridMultilevel"/>
    <w:tmpl w:val="2F428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BE579BB"/>
    <w:multiLevelType w:val="hybridMultilevel"/>
    <w:tmpl w:val="BA50295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5843B4"/>
    <w:multiLevelType w:val="hybridMultilevel"/>
    <w:tmpl w:val="0E0AF4C8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CEB2F72"/>
    <w:multiLevelType w:val="hybridMultilevel"/>
    <w:tmpl w:val="A76698E6"/>
    <w:lvl w:ilvl="0" w:tplc="08160005">
      <w:start w:val="1"/>
      <w:numFmt w:val="bullet"/>
      <w:lvlText w:val=""/>
      <w:lvlJc w:val="left"/>
      <w:pPr>
        <w:tabs>
          <w:tab w:val="num" w:pos="771"/>
        </w:tabs>
        <w:ind w:left="771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tabs>
          <w:tab w:val="num" w:pos="1491"/>
        </w:tabs>
        <w:ind w:left="1491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211"/>
        </w:tabs>
        <w:ind w:left="2211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931"/>
        </w:tabs>
        <w:ind w:left="2931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51"/>
        </w:tabs>
        <w:ind w:left="3651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71"/>
        </w:tabs>
        <w:ind w:left="4371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91"/>
        </w:tabs>
        <w:ind w:left="5091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811"/>
        </w:tabs>
        <w:ind w:left="5811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531"/>
        </w:tabs>
        <w:ind w:left="6531" w:hanging="360"/>
      </w:pPr>
      <w:rPr>
        <w:rFonts w:ascii="Wingdings" w:hAnsi="Wingdings" w:hint="default"/>
      </w:rPr>
    </w:lvl>
  </w:abstractNum>
  <w:abstractNum w:abstractNumId="25">
    <w:nsid w:val="7E7643CE"/>
    <w:multiLevelType w:val="hybridMultilevel"/>
    <w:tmpl w:val="061CDFEE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1"/>
  </w:num>
  <w:num w:numId="3">
    <w:abstractNumId w:val="8"/>
  </w:num>
  <w:num w:numId="4">
    <w:abstractNumId w:val="24"/>
  </w:num>
  <w:num w:numId="5">
    <w:abstractNumId w:val="7"/>
  </w:num>
  <w:num w:numId="6">
    <w:abstractNumId w:val="6"/>
  </w:num>
  <w:num w:numId="7">
    <w:abstractNumId w:val="2"/>
  </w:num>
  <w:num w:numId="8">
    <w:abstractNumId w:val="19"/>
  </w:num>
  <w:num w:numId="9">
    <w:abstractNumId w:val="16"/>
  </w:num>
  <w:num w:numId="10">
    <w:abstractNumId w:val="4"/>
  </w:num>
  <w:num w:numId="11">
    <w:abstractNumId w:val="23"/>
  </w:num>
  <w:num w:numId="12">
    <w:abstractNumId w:val="10"/>
  </w:num>
  <w:num w:numId="13">
    <w:abstractNumId w:val="9"/>
  </w:num>
  <w:num w:numId="14">
    <w:abstractNumId w:val="22"/>
  </w:num>
  <w:num w:numId="15">
    <w:abstractNumId w:val="15"/>
  </w:num>
  <w:num w:numId="16">
    <w:abstractNumId w:val="17"/>
  </w:num>
  <w:num w:numId="17">
    <w:abstractNumId w:val="12"/>
  </w:num>
  <w:num w:numId="18">
    <w:abstractNumId w:val="18"/>
  </w:num>
  <w:num w:numId="19">
    <w:abstractNumId w:val="20"/>
  </w:num>
  <w:num w:numId="20">
    <w:abstractNumId w:val="5"/>
  </w:num>
  <w:num w:numId="21">
    <w:abstractNumId w:val="25"/>
  </w:num>
  <w:num w:numId="22">
    <w:abstractNumId w:val="14"/>
  </w:num>
  <w:num w:numId="23">
    <w:abstractNumId w:val="14"/>
  </w:num>
  <w:num w:numId="24">
    <w:abstractNumId w:val="14"/>
  </w:num>
  <w:num w:numId="25">
    <w:abstractNumId w:val="14"/>
  </w:num>
  <w:num w:numId="26">
    <w:abstractNumId w:val="14"/>
  </w:num>
  <w:num w:numId="27">
    <w:abstractNumId w:val="14"/>
  </w:num>
  <w:num w:numId="28">
    <w:abstractNumId w:val="21"/>
  </w:num>
  <w:num w:numId="29">
    <w:abstractNumId w:val="3"/>
  </w:num>
  <w:num w:numId="30">
    <w:abstractNumId w:val="13"/>
  </w:num>
  <w:numIdMacAtCleanup w:val="1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Ana Marques">
    <w15:presenceInfo w15:providerId="Windows Live" w15:userId="c872916715033f4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19B7"/>
    <w:rsid w:val="00000B74"/>
    <w:rsid w:val="000027D6"/>
    <w:rsid w:val="00002A9F"/>
    <w:rsid w:val="00003D99"/>
    <w:rsid w:val="00004168"/>
    <w:rsid w:val="00004AE3"/>
    <w:rsid w:val="00005C05"/>
    <w:rsid w:val="00006314"/>
    <w:rsid w:val="00010876"/>
    <w:rsid w:val="0001215B"/>
    <w:rsid w:val="0001262E"/>
    <w:rsid w:val="000153A9"/>
    <w:rsid w:val="0001666C"/>
    <w:rsid w:val="0001694C"/>
    <w:rsid w:val="0001709D"/>
    <w:rsid w:val="0002033D"/>
    <w:rsid w:val="0002059C"/>
    <w:rsid w:val="00020A60"/>
    <w:rsid w:val="000228B2"/>
    <w:rsid w:val="000305CC"/>
    <w:rsid w:val="00030F4D"/>
    <w:rsid w:val="000319C4"/>
    <w:rsid w:val="000347B4"/>
    <w:rsid w:val="0004610D"/>
    <w:rsid w:val="00047260"/>
    <w:rsid w:val="00050629"/>
    <w:rsid w:val="00050AA8"/>
    <w:rsid w:val="000514A0"/>
    <w:rsid w:val="00052105"/>
    <w:rsid w:val="00052FAC"/>
    <w:rsid w:val="0005374C"/>
    <w:rsid w:val="000556B2"/>
    <w:rsid w:val="000562F0"/>
    <w:rsid w:val="00056636"/>
    <w:rsid w:val="00056660"/>
    <w:rsid w:val="0005709D"/>
    <w:rsid w:val="00060682"/>
    <w:rsid w:val="00062340"/>
    <w:rsid w:val="000633CB"/>
    <w:rsid w:val="000647A5"/>
    <w:rsid w:val="000665BE"/>
    <w:rsid w:val="00066C10"/>
    <w:rsid w:val="00066C32"/>
    <w:rsid w:val="00067E9C"/>
    <w:rsid w:val="00070CAA"/>
    <w:rsid w:val="000714FC"/>
    <w:rsid w:val="0007215A"/>
    <w:rsid w:val="000741ED"/>
    <w:rsid w:val="000755D4"/>
    <w:rsid w:val="00080116"/>
    <w:rsid w:val="0008024D"/>
    <w:rsid w:val="00083B52"/>
    <w:rsid w:val="00085B38"/>
    <w:rsid w:val="000879CC"/>
    <w:rsid w:val="00087C60"/>
    <w:rsid w:val="00091015"/>
    <w:rsid w:val="00091704"/>
    <w:rsid w:val="00091CA2"/>
    <w:rsid w:val="00092981"/>
    <w:rsid w:val="00092E58"/>
    <w:rsid w:val="00094A9B"/>
    <w:rsid w:val="00095D43"/>
    <w:rsid w:val="000978A3"/>
    <w:rsid w:val="000A141C"/>
    <w:rsid w:val="000A455B"/>
    <w:rsid w:val="000A5C7F"/>
    <w:rsid w:val="000A72C0"/>
    <w:rsid w:val="000B17E1"/>
    <w:rsid w:val="000B2E8E"/>
    <w:rsid w:val="000B358A"/>
    <w:rsid w:val="000B4B1B"/>
    <w:rsid w:val="000B4C53"/>
    <w:rsid w:val="000B561C"/>
    <w:rsid w:val="000B6470"/>
    <w:rsid w:val="000B6529"/>
    <w:rsid w:val="000B72F8"/>
    <w:rsid w:val="000B7DBE"/>
    <w:rsid w:val="000C0FC6"/>
    <w:rsid w:val="000C1B0B"/>
    <w:rsid w:val="000C35FF"/>
    <w:rsid w:val="000C5011"/>
    <w:rsid w:val="000D0C91"/>
    <w:rsid w:val="000D7435"/>
    <w:rsid w:val="000E05F9"/>
    <w:rsid w:val="000E206F"/>
    <w:rsid w:val="000E2B5E"/>
    <w:rsid w:val="000E3CF4"/>
    <w:rsid w:val="000E4BCA"/>
    <w:rsid w:val="000E708A"/>
    <w:rsid w:val="000F0EF8"/>
    <w:rsid w:val="000F3355"/>
    <w:rsid w:val="000F5869"/>
    <w:rsid w:val="000F7330"/>
    <w:rsid w:val="00101D35"/>
    <w:rsid w:val="00102247"/>
    <w:rsid w:val="00102C7C"/>
    <w:rsid w:val="00103CBA"/>
    <w:rsid w:val="001045A1"/>
    <w:rsid w:val="00105484"/>
    <w:rsid w:val="00107826"/>
    <w:rsid w:val="0011174F"/>
    <w:rsid w:val="00112E84"/>
    <w:rsid w:val="001149AD"/>
    <w:rsid w:val="001160B7"/>
    <w:rsid w:val="0012093B"/>
    <w:rsid w:val="00120DE0"/>
    <w:rsid w:val="00122E6E"/>
    <w:rsid w:val="00125293"/>
    <w:rsid w:val="00125A6A"/>
    <w:rsid w:val="00126D42"/>
    <w:rsid w:val="0013394C"/>
    <w:rsid w:val="00133E5D"/>
    <w:rsid w:val="001354C2"/>
    <w:rsid w:val="0013668C"/>
    <w:rsid w:val="0014038F"/>
    <w:rsid w:val="00145593"/>
    <w:rsid w:val="001458F7"/>
    <w:rsid w:val="00146E6F"/>
    <w:rsid w:val="00147C80"/>
    <w:rsid w:val="0015017B"/>
    <w:rsid w:val="00153603"/>
    <w:rsid w:val="001565BD"/>
    <w:rsid w:val="00160150"/>
    <w:rsid w:val="00160C86"/>
    <w:rsid w:val="001611C3"/>
    <w:rsid w:val="00164E2A"/>
    <w:rsid w:val="00164E77"/>
    <w:rsid w:val="00166941"/>
    <w:rsid w:val="00167E36"/>
    <w:rsid w:val="00171748"/>
    <w:rsid w:val="00173597"/>
    <w:rsid w:val="001752C9"/>
    <w:rsid w:val="0017645F"/>
    <w:rsid w:val="001803A1"/>
    <w:rsid w:val="00183889"/>
    <w:rsid w:val="00183943"/>
    <w:rsid w:val="00186DD9"/>
    <w:rsid w:val="001900D6"/>
    <w:rsid w:val="001931B4"/>
    <w:rsid w:val="00194F5D"/>
    <w:rsid w:val="001A17E9"/>
    <w:rsid w:val="001A254C"/>
    <w:rsid w:val="001A359F"/>
    <w:rsid w:val="001A51C8"/>
    <w:rsid w:val="001A5496"/>
    <w:rsid w:val="001A5814"/>
    <w:rsid w:val="001A6782"/>
    <w:rsid w:val="001A685C"/>
    <w:rsid w:val="001A7EDF"/>
    <w:rsid w:val="001B1D3F"/>
    <w:rsid w:val="001B2906"/>
    <w:rsid w:val="001B332E"/>
    <w:rsid w:val="001B4696"/>
    <w:rsid w:val="001B723A"/>
    <w:rsid w:val="001C20D2"/>
    <w:rsid w:val="001C2BB2"/>
    <w:rsid w:val="001C7E4E"/>
    <w:rsid w:val="001D0ACE"/>
    <w:rsid w:val="001D38A5"/>
    <w:rsid w:val="001D43BC"/>
    <w:rsid w:val="001D5988"/>
    <w:rsid w:val="001D6413"/>
    <w:rsid w:val="001E0AC0"/>
    <w:rsid w:val="001E1043"/>
    <w:rsid w:val="001E1DB6"/>
    <w:rsid w:val="001E2BB4"/>
    <w:rsid w:val="001E35AC"/>
    <w:rsid w:val="001E4A11"/>
    <w:rsid w:val="001E4C88"/>
    <w:rsid w:val="001E61D8"/>
    <w:rsid w:val="001F01D2"/>
    <w:rsid w:val="001F1124"/>
    <w:rsid w:val="001F139A"/>
    <w:rsid w:val="001F1CC3"/>
    <w:rsid w:val="001F369F"/>
    <w:rsid w:val="001F4B4A"/>
    <w:rsid w:val="001F6C43"/>
    <w:rsid w:val="001F6CC0"/>
    <w:rsid w:val="001F7C9A"/>
    <w:rsid w:val="002004B5"/>
    <w:rsid w:val="00202F88"/>
    <w:rsid w:val="00207D14"/>
    <w:rsid w:val="00207D30"/>
    <w:rsid w:val="00211F55"/>
    <w:rsid w:val="00213721"/>
    <w:rsid w:val="00213CC2"/>
    <w:rsid w:val="00220315"/>
    <w:rsid w:val="0022163F"/>
    <w:rsid w:val="00221E3C"/>
    <w:rsid w:val="0022409A"/>
    <w:rsid w:val="00224CA3"/>
    <w:rsid w:val="00227E2F"/>
    <w:rsid w:val="00227FD4"/>
    <w:rsid w:val="00233CFC"/>
    <w:rsid w:val="002367C3"/>
    <w:rsid w:val="0023695C"/>
    <w:rsid w:val="00241DF3"/>
    <w:rsid w:val="00243394"/>
    <w:rsid w:val="0024352F"/>
    <w:rsid w:val="00243D23"/>
    <w:rsid w:val="0024580B"/>
    <w:rsid w:val="002470FF"/>
    <w:rsid w:val="0024778F"/>
    <w:rsid w:val="00247A7A"/>
    <w:rsid w:val="00250545"/>
    <w:rsid w:val="002505F3"/>
    <w:rsid w:val="00252E76"/>
    <w:rsid w:val="002568D3"/>
    <w:rsid w:val="00257E77"/>
    <w:rsid w:val="00263E00"/>
    <w:rsid w:val="00266569"/>
    <w:rsid w:val="002710E7"/>
    <w:rsid w:val="002731B1"/>
    <w:rsid w:val="00273253"/>
    <w:rsid w:val="002749FA"/>
    <w:rsid w:val="00274E75"/>
    <w:rsid w:val="00280C6D"/>
    <w:rsid w:val="0028163B"/>
    <w:rsid w:val="0028322D"/>
    <w:rsid w:val="00283AD1"/>
    <w:rsid w:val="002864FC"/>
    <w:rsid w:val="00287946"/>
    <w:rsid w:val="002917A9"/>
    <w:rsid w:val="00294E08"/>
    <w:rsid w:val="00294FAF"/>
    <w:rsid w:val="002957CB"/>
    <w:rsid w:val="00295E6E"/>
    <w:rsid w:val="00296242"/>
    <w:rsid w:val="002A1A87"/>
    <w:rsid w:val="002A1B6F"/>
    <w:rsid w:val="002A2C44"/>
    <w:rsid w:val="002A3D5B"/>
    <w:rsid w:val="002A5B96"/>
    <w:rsid w:val="002B0FDE"/>
    <w:rsid w:val="002B154D"/>
    <w:rsid w:val="002B1639"/>
    <w:rsid w:val="002B37CE"/>
    <w:rsid w:val="002B3A2E"/>
    <w:rsid w:val="002B49AE"/>
    <w:rsid w:val="002B4C90"/>
    <w:rsid w:val="002C08B1"/>
    <w:rsid w:val="002C2DD7"/>
    <w:rsid w:val="002C304B"/>
    <w:rsid w:val="002C3185"/>
    <w:rsid w:val="002C3514"/>
    <w:rsid w:val="002C56D2"/>
    <w:rsid w:val="002D146F"/>
    <w:rsid w:val="002D1585"/>
    <w:rsid w:val="002D20C9"/>
    <w:rsid w:val="002D32C4"/>
    <w:rsid w:val="002D3A99"/>
    <w:rsid w:val="002D4676"/>
    <w:rsid w:val="002D51F2"/>
    <w:rsid w:val="002E47DE"/>
    <w:rsid w:val="002E49E3"/>
    <w:rsid w:val="002E5EF8"/>
    <w:rsid w:val="002E7C43"/>
    <w:rsid w:val="002F0EA2"/>
    <w:rsid w:val="002F20C7"/>
    <w:rsid w:val="002F23EE"/>
    <w:rsid w:val="002F4765"/>
    <w:rsid w:val="002F7513"/>
    <w:rsid w:val="003012C8"/>
    <w:rsid w:val="00303323"/>
    <w:rsid w:val="00303D5B"/>
    <w:rsid w:val="00303EE5"/>
    <w:rsid w:val="00307C6D"/>
    <w:rsid w:val="0031011F"/>
    <w:rsid w:val="0031157F"/>
    <w:rsid w:val="003157A1"/>
    <w:rsid w:val="003206CD"/>
    <w:rsid w:val="00320D70"/>
    <w:rsid w:val="0032106C"/>
    <w:rsid w:val="0032221A"/>
    <w:rsid w:val="0032293F"/>
    <w:rsid w:val="00324621"/>
    <w:rsid w:val="00324B6D"/>
    <w:rsid w:val="00325FE8"/>
    <w:rsid w:val="00326FA3"/>
    <w:rsid w:val="0032729F"/>
    <w:rsid w:val="00327779"/>
    <w:rsid w:val="00327A9B"/>
    <w:rsid w:val="0033079A"/>
    <w:rsid w:val="00331880"/>
    <w:rsid w:val="0033194A"/>
    <w:rsid w:val="003320EC"/>
    <w:rsid w:val="00332FFC"/>
    <w:rsid w:val="00333BE5"/>
    <w:rsid w:val="00335D19"/>
    <w:rsid w:val="00337075"/>
    <w:rsid w:val="00337DA3"/>
    <w:rsid w:val="003405E4"/>
    <w:rsid w:val="003409F6"/>
    <w:rsid w:val="00341312"/>
    <w:rsid w:val="00341C61"/>
    <w:rsid w:val="0034264C"/>
    <w:rsid w:val="003426F7"/>
    <w:rsid w:val="003427E9"/>
    <w:rsid w:val="00344208"/>
    <w:rsid w:val="003454C8"/>
    <w:rsid w:val="00350831"/>
    <w:rsid w:val="00350993"/>
    <w:rsid w:val="00351000"/>
    <w:rsid w:val="003527A3"/>
    <w:rsid w:val="00352CF0"/>
    <w:rsid w:val="00354735"/>
    <w:rsid w:val="0035663A"/>
    <w:rsid w:val="00356812"/>
    <w:rsid w:val="0035682B"/>
    <w:rsid w:val="003573EB"/>
    <w:rsid w:val="0036004D"/>
    <w:rsid w:val="003600F5"/>
    <w:rsid w:val="00362A2C"/>
    <w:rsid w:val="00366EC2"/>
    <w:rsid w:val="00367269"/>
    <w:rsid w:val="00367489"/>
    <w:rsid w:val="00367E52"/>
    <w:rsid w:val="0037097C"/>
    <w:rsid w:val="003716C3"/>
    <w:rsid w:val="00372814"/>
    <w:rsid w:val="0037422B"/>
    <w:rsid w:val="00374F9A"/>
    <w:rsid w:val="00376A6D"/>
    <w:rsid w:val="00376F41"/>
    <w:rsid w:val="00380F10"/>
    <w:rsid w:val="0038233C"/>
    <w:rsid w:val="00382C3C"/>
    <w:rsid w:val="00382D6C"/>
    <w:rsid w:val="00385AAB"/>
    <w:rsid w:val="00386199"/>
    <w:rsid w:val="00386601"/>
    <w:rsid w:val="00391C98"/>
    <w:rsid w:val="003931AD"/>
    <w:rsid w:val="0039344D"/>
    <w:rsid w:val="00394401"/>
    <w:rsid w:val="003946D5"/>
    <w:rsid w:val="003966A6"/>
    <w:rsid w:val="003A005D"/>
    <w:rsid w:val="003A1E5D"/>
    <w:rsid w:val="003A236B"/>
    <w:rsid w:val="003A29A3"/>
    <w:rsid w:val="003A29CC"/>
    <w:rsid w:val="003A45F2"/>
    <w:rsid w:val="003A5C39"/>
    <w:rsid w:val="003A6A9B"/>
    <w:rsid w:val="003A6CCD"/>
    <w:rsid w:val="003B248E"/>
    <w:rsid w:val="003B2CF4"/>
    <w:rsid w:val="003B4728"/>
    <w:rsid w:val="003B7243"/>
    <w:rsid w:val="003C0102"/>
    <w:rsid w:val="003C0B9A"/>
    <w:rsid w:val="003C1DD8"/>
    <w:rsid w:val="003C2E59"/>
    <w:rsid w:val="003C4718"/>
    <w:rsid w:val="003C7849"/>
    <w:rsid w:val="003D04BB"/>
    <w:rsid w:val="003D1D82"/>
    <w:rsid w:val="003D547C"/>
    <w:rsid w:val="003D6BA4"/>
    <w:rsid w:val="003D6C69"/>
    <w:rsid w:val="003D6FC3"/>
    <w:rsid w:val="003D730A"/>
    <w:rsid w:val="003E1B99"/>
    <w:rsid w:val="003E4875"/>
    <w:rsid w:val="003E6E90"/>
    <w:rsid w:val="003F0072"/>
    <w:rsid w:val="003F18D6"/>
    <w:rsid w:val="003F1A2C"/>
    <w:rsid w:val="003F2966"/>
    <w:rsid w:val="003F3584"/>
    <w:rsid w:val="003F4033"/>
    <w:rsid w:val="003F4419"/>
    <w:rsid w:val="003F4EBF"/>
    <w:rsid w:val="003F7716"/>
    <w:rsid w:val="003F796D"/>
    <w:rsid w:val="00401690"/>
    <w:rsid w:val="00401855"/>
    <w:rsid w:val="00402511"/>
    <w:rsid w:val="00403565"/>
    <w:rsid w:val="0040440C"/>
    <w:rsid w:val="004059F3"/>
    <w:rsid w:val="00407F37"/>
    <w:rsid w:val="00411D5C"/>
    <w:rsid w:val="00411F3C"/>
    <w:rsid w:val="00417C01"/>
    <w:rsid w:val="00420A5B"/>
    <w:rsid w:val="0042180E"/>
    <w:rsid w:val="00423E4D"/>
    <w:rsid w:val="0042493E"/>
    <w:rsid w:val="00427273"/>
    <w:rsid w:val="004304C1"/>
    <w:rsid w:val="004330E3"/>
    <w:rsid w:val="00433750"/>
    <w:rsid w:val="00434CA0"/>
    <w:rsid w:val="00435BF4"/>
    <w:rsid w:val="00444F70"/>
    <w:rsid w:val="00446358"/>
    <w:rsid w:val="0044682B"/>
    <w:rsid w:val="00450E48"/>
    <w:rsid w:val="004520F8"/>
    <w:rsid w:val="00455C88"/>
    <w:rsid w:val="00457089"/>
    <w:rsid w:val="00457806"/>
    <w:rsid w:val="00457D90"/>
    <w:rsid w:val="00461A05"/>
    <w:rsid w:val="00462480"/>
    <w:rsid w:val="00462C01"/>
    <w:rsid w:val="004642D0"/>
    <w:rsid w:val="004644C2"/>
    <w:rsid w:val="00464E5E"/>
    <w:rsid w:val="00466A0E"/>
    <w:rsid w:val="00466E03"/>
    <w:rsid w:val="0047043B"/>
    <w:rsid w:val="00470D25"/>
    <w:rsid w:val="004711C0"/>
    <w:rsid w:val="00471557"/>
    <w:rsid w:val="00473924"/>
    <w:rsid w:val="00473E2E"/>
    <w:rsid w:val="00476D5D"/>
    <w:rsid w:val="00477B51"/>
    <w:rsid w:val="00484D50"/>
    <w:rsid w:val="004872D2"/>
    <w:rsid w:val="00487347"/>
    <w:rsid w:val="00487843"/>
    <w:rsid w:val="00492A33"/>
    <w:rsid w:val="00493240"/>
    <w:rsid w:val="00494229"/>
    <w:rsid w:val="004946F1"/>
    <w:rsid w:val="00494A32"/>
    <w:rsid w:val="00494F1E"/>
    <w:rsid w:val="00496AD4"/>
    <w:rsid w:val="00496D60"/>
    <w:rsid w:val="00496DC1"/>
    <w:rsid w:val="00497D41"/>
    <w:rsid w:val="004A4F06"/>
    <w:rsid w:val="004A6D86"/>
    <w:rsid w:val="004B049A"/>
    <w:rsid w:val="004B0824"/>
    <w:rsid w:val="004B24F6"/>
    <w:rsid w:val="004B2634"/>
    <w:rsid w:val="004B30DF"/>
    <w:rsid w:val="004B413C"/>
    <w:rsid w:val="004B4C09"/>
    <w:rsid w:val="004B6AAA"/>
    <w:rsid w:val="004C0648"/>
    <w:rsid w:val="004C2A93"/>
    <w:rsid w:val="004C329C"/>
    <w:rsid w:val="004C7AFF"/>
    <w:rsid w:val="004C7EF2"/>
    <w:rsid w:val="004D0BC5"/>
    <w:rsid w:val="004D1CC0"/>
    <w:rsid w:val="004D1DFD"/>
    <w:rsid w:val="004D2CDF"/>
    <w:rsid w:val="004D3361"/>
    <w:rsid w:val="004D36EE"/>
    <w:rsid w:val="004D7675"/>
    <w:rsid w:val="004E17CC"/>
    <w:rsid w:val="004E6376"/>
    <w:rsid w:val="004E70D2"/>
    <w:rsid w:val="004F0885"/>
    <w:rsid w:val="004F1C6A"/>
    <w:rsid w:val="004F2552"/>
    <w:rsid w:val="004F2DF0"/>
    <w:rsid w:val="004F5BFE"/>
    <w:rsid w:val="004F72E3"/>
    <w:rsid w:val="005012E7"/>
    <w:rsid w:val="00504485"/>
    <w:rsid w:val="00506917"/>
    <w:rsid w:val="00506C79"/>
    <w:rsid w:val="00507072"/>
    <w:rsid w:val="005070CD"/>
    <w:rsid w:val="0050733D"/>
    <w:rsid w:val="0051581B"/>
    <w:rsid w:val="005170B1"/>
    <w:rsid w:val="0051759E"/>
    <w:rsid w:val="00517783"/>
    <w:rsid w:val="00520429"/>
    <w:rsid w:val="00524520"/>
    <w:rsid w:val="005331E0"/>
    <w:rsid w:val="005333A1"/>
    <w:rsid w:val="00534215"/>
    <w:rsid w:val="00540592"/>
    <w:rsid w:val="0054176C"/>
    <w:rsid w:val="00542CC3"/>
    <w:rsid w:val="00550E48"/>
    <w:rsid w:val="005516D8"/>
    <w:rsid w:val="00552B1C"/>
    <w:rsid w:val="00553D7A"/>
    <w:rsid w:val="00554D8F"/>
    <w:rsid w:val="005567F0"/>
    <w:rsid w:val="00556882"/>
    <w:rsid w:val="00557196"/>
    <w:rsid w:val="0056142A"/>
    <w:rsid w:val="0056445A"/>
    <w:rsid w:val="00566130"/>
    <w:rsid w:val="005661C7"/>
    <w:rsid w:val="00567040"/>
    <w:rsid w:val="0057030A"/>
    <w:rsid w:val="0057432C"/>
    <w:rsid w:val="005750C0"/>
    <w:rsid w:val="005778AA"/>
    <w:rsid w:val="00577B37"/>
    <w:rsid w:val="005816E9"/>
    <w:rsid w:val="005819E0"/>
    <w:rsid w:val="00581CA9"/>
    <w:rsid w:val="005833C0"/>
    <w:rsid w:val="0058527A"/>
    <w:rsid w:val="00585B32"/>
    <w:rsid w:val="00586A60"/>
    <w:rsid w:val="005874ED"/>
    <w:rsid w:val="005904B4"/>
    <w:rsid w:val="00591C5F"/>
    <w:rsid w:val="005939D8"/>
    <w:rsid w:val="005A0348"/>
    <w:rsid w:val="005A2888"/>
    <w:rsid w:val="005A4114"/>
    <w:rsid w:val="005A477A"/>
    <w:rsid w:val="005A6EF8"/>
    <w:rsid w:val="005A7E7A"/>
    <w:rsid w:val="005B054E"/>
    <w:rsid w:val="005B1EC7"/>
    <w:rsid w:val="005B2F5E"/>
    <w:rsid w:val="005B438F"/>
    <w:rsid w:val="005B4A3F"/>
    <w:rsid w:val="005B5438"/>
    <w:rsid w:val="005B6353"/>
    <w:rsid w:val="005C210C"/>
    <w:rsid w:val="005C2202"/>
    <w:rsid w:val="005C25F2"/>
    <w:rsid w:val="005C3B93"/>
    <w:rsid w:val="005C45F8"/>
    <w:rsid w:val="005C4BFC"/>
    <w:rsid w:val="005C6C6C"/>
    <w:rsid w:val="005D0328"/>
    <w:rsid w:val="005D0EB3"/>
    <w:rsid w:val="005D1368"/>
    <w:rsid w:val="005D23B2"/>
    <w:rsid w:val="005D3276"/>
    <w:rsid w:val="005D50D3"/>
    <w:rsid w:val="005D5516"/>
    <w:rsid w:val="005E1522"/>
    <w:rsid w:val="005E1F72"/>
    <w:rsid w:val="005E2E69"/>
    <w:rsid w:val="005E4143"/>
    <w:rsid w:val="005F233A"/>
    <w:rsid w:val="005F28EE"/>
    <w:rsid w:val="005F3AF7"/>
    <w:rsid w:val="005F4EF1"/>
    <w:rsid w:val="005F526A"/>
    <w:rsid w:val="005F54A8"/>
    <w:rsid w:val="005F60AB"/>
    <w:rsid w:val="005F6C78"/>
    <w:rsid w:val="00603218"/>
    <w:rsid w:val="006051C5"/>
    <w:rsid w:val="0060525E"/>
    <w:rsid w:val="00605A8D"/>
    <w:rsid w:val="00606414"/>
    <w:rsid w:val="00606E0F"/>
    <w:rsid w:val="00607746"/>
    <w:rsid w:val="0061004A"/>
    <w:rsid w:val="00610363"/>
    <w:rsid w:val="00611C95"/>
    <w:rsid w:val="00611F33"/>
    <w:rsid w:val="006130F1"/>
    <w:rsid w:val="00613107"/>
    <w:rsid w:val="00614065"/>
    <w:rsid w:val="00614282"/>
    <w:rsid w:val="00614BB9"/>
    <w:rsid w:val="00614FF8"/>
    <w:rsid w:val="006176BB"/>
    <w:rsid w:val="00617E23"/>
    <w:rsid w:val="00621A6D"/>
    <w:rsid w:val="006245B7"/>
    <w:rsid w:val="006254D9"/>
    <w:rsid w:val="006256D4"/>
    <w:rsid w:val="00625E34"/>
    <w:rsid w:val="006268C7"/>
    <w:rsid w:val="00626D00"/>
    <w:rsid w:val="006307F7"/>
    <w:rsid w:val="00633A20"/>
    <w:rsid w:val="00633C51"/>
    <w:rsid w:val="00636C94"/>
    <w:rsid w:val="00637E8D"/>
    <w:rsid w:val="006403F8"/>
    <w:rsid w:val="00646896"/>
    <w:rsid w:val="00646E80"/>
    <w:rsid w:val="00650F32"/>
    <w:rsid w:val="006515D4"/>
    <w:rsid w:val="00651B2D"/>
    <w:rsid w:val="00653F46"/>
    <w:rsid w:val="00654D6B"/>
    <w:rsid w:val="00656735"/>
    <w:rsid w:val="00657ED7"/>
    <w:rsid w:val="00657FCE"/>
    <w:rsid w:val="00664485"/>
    <w:rsid w:val="00666288"/>
    <w:rsid w:val="00667514"/>
    <w:rsid w:val="00671A6E"/>
    <w:rsid w:val="006736E9"/>
    <w:rsid w:val="00676FCB"/>
    <w:rsid w:val="00681490"/>
    <w:rsid w:val="0068150B"/>
    <w:rsid w:val="00682525"/>
    <w:rsid w:val="006830D3"/>
    <w:rsid w:val="0068422B"/>
    <w:rsid w:val="00684B06"/>
    <w:rsid w:val="00687F00"/>
    <w:rsid w:val="00690551"/>
    <w:rsid w:val="006921A6"/>
    <w:rsid w:val="00692485"/>
    <w:rsid w:val="00693368"/>
    <w:rsid w:val="00694A81"/>
    <w:rsid w:val="00694C08"/>
    <w:rsid w:val="0069554D"/>
    <w:rsid w:val="00697071"/>
    <w:rsid w:val="00697816"/>
    <w:rsid w:val="006A0AA8"/>
    <w:rsid w:val="006A18DB"/>
    <w:rsid w:val="006A2351"/>
    <w:rsid w:val="006A236B"/>
    <w:rsid w:val="006A4B7A"/>
    <w:rsid w:val="006A54FE"/>
    <w:rsid w:val="006A5D98"/>
    <w:rsid w:val="006A63F6"/>
    <w:rsid w:val="006A7421"/>
    <w:rsid w:val="006A797E"/>
    <w:rsid w:val="006A7A2F"/>
    <w:rsid w:val="006B0F83"/>
    <w:rsid w:val="006B1756"/>
    <w:rsid w:val="006C479B"/>
    <w:rsid w:val="006C54F3"/>
    <w:rsid w:val="006C7033"/>
    <w:rsid w:val="006C7387"/>
    <w:rsid w:val="006C7C48"/>
    <w:rsid w:val="006C7ECC"/>
    <w:rsid w:val="006D08CA"/>
    <w:rsid w:val="006D16D0"/>
    <w:rsid w:val="006D3083"/>
    <w:rsid w:val="006D3297"/>
    <w:rsid w:val="006D3E5C"/>
    <w:rsid w:val="006D4A1D"/>
    <w:rsid w:val="006D4C6D"/>
    <w:rsid w:val="006D5394"/>
    <w:rsid w:val="006D5C75"/>
    <w:rsid w:val="006D6042"/>
    <w:rsid w:val="006E0104"/>
    <w:rsid w:val="006E0923"/>
    <w:rsid w:val="006E17AA"/>
    <w:rsid w:val="006E1C00"/>
    <w:rsid w:val="006E32AA"/>
    <w:rsid w:val="006E456B"/>
    <w:rsid w:val="006E768D"/>
    <w:rsid w:val="006F02C2"/>
    <w:rsid w:val="006F030D"/>
    <w:rsid w:val="006F3A90"/>
    <w:rsid w:val="006F455C"/>
    <w:rsid w:val="006F5DF1"/>
    <w:rsid w:val="006F61E5"/>
    <w:rsid w:val="00705C5A"/>
    <w:rsid w:val="00707E68"/>
    <w:rsid w:val="00710B64"/>
    <w:rsid w:val="00711155"/>
    <w:rsid w:val="007126D1"/>
    <w:rsid w:val="00713E4C"/>
    <w:rsid w:val="00714694"/>
    <w:rsid w:val="00723983"/>
    <w:rsid w:val="00724B4E"/>
    <w:rsid w:val="00724C3D"/>
    <w:rsid w:val="00726E22"/>
    <w:rsid w:val="00727300"/>
    <w:rsid w:val="00727806"/>
    <w:rsid w:val="007278C2"/>
    <w:rsid w:val="00730A51"/>
    <w:rsid w:val="00731067"/>
    <w:rsid w:val="00733ACD"/>
    <w:rsid w:val="00741664"/>
    <w:rsid w:val="007416BE"/>
    <w:rsid w:val="00742C82"/>
    <w:rsid w:val="00751A12"/>
    <w:rsid w:val="007526C1"/>
    <w:rsid w:val="007526E9"/>
    <w:rsid w:val="00752BD4"/>
    <w:rsid w:val="007535FB"/>
    <w:rsid w:val="00753993"/>
    <w:rsid w:val="00753DED"/>
    <w:rsid w:val="007569B1"/>
    <w:rsid w:val="0075722A"/>
    <w:rsid w:val="00757255"/>
    <w:rsid w:val="00757DDD"/>
    <w:rsid w:val="00757FC6"/>
    <w:rsid w:val="00761C59"/>
    <w:rsid w:val="00763A30"/>
    <w:rsid w:val="0077104B"/>
    <w:rsid w:val="007725D2"/>
    <w:rsid w:val="00773AAF"/>
    <w:rsid w:val="007776C4"/>
    <w:rsid w:val="0078045E"/>
    <w:rsid w:val="00782797"/>
    <w:rsid w:val="00782B8E"/>
    <w:rsid w:val="00784D3E"/>
    <w:rsid w:val="0078592A"/>
    <w:rsid w:val="00785930"/>
    <w:rsid w:val="0078660D"/>
    <w:rsid w:val="00787D80"/>
    <w:rsid w:val="007901CC"/>
    <w:rsid w:val="00790219"/>
    <w:rsid w:val="00790312"/>
    <w:rsid w:val="0079175D"/>
    <w:rsid w:val="00791E9F"/>
    <w:rsid w:val="0079236A"/>
    <w:rsid w:val="00793A76"/>
    <w:rsid w:val="00794D99"/>
    <w:rsid w:val="007A04B1"/>
    <w:rsid w:val="007A16FA"/>
    <w:rsid w:val="007A3908"/>
    <w:rsid w:val="007A3DB5"/>
    <w:rsid w:val="007A527B"/>
    <w:rsid w:val="007A5CB8"/>
    <w:rsid w:val="007A7F36"/>
    <w:rsid w:val="007B3E92"/>
    <w:rsid w:val="007B4BB7"/>
    <w:rsid w:val="007B66F7"/>
    <w:rsid w:val="007B7B24"/>
    <w:rsid w:val="007C3AF0"/>
    <w:rsid w:val="007C4235"/>
    <w:rsid w:val="007C4AEF"/>
    <w:rsid w:val="007C5DEC"/>
    <w:rsid w:val="007C6391"/>
    <w:rsid w:val="007C6E08"/>
    <w:rsid w:val="007C73EC"/>
    <w:rsid w:val="007C7E08"/>
    <w:rsid w:val="007D0879"/>
    <w:rsid w:val="007D16A9"/>
    <w:rsid w:val="007D2858"/>
    <w:rsid w:val="007D3AEA"/>
    <w:rsid w:val="007D3E40"/>
    <w:rsid w:val="007D4375"/>
    <w:rsid w:val="007D5CB4"/>
    <w:rsid w:val="007D6E65"/>
    <w:rsid w:val="007D6E8C"/>
    <w:rsid w:val="007D6FDB"/>
    <w:rsid w:val="007D7486"/>
    <w:rsid w:val="007D7DD8"/>
    <w:rsid w:val="007E0F56"/>
    <w:rsid w:val="007E1F73"/>
    <w:rsid w:val="007E2895"/>
    <w:rsid w:val="007E2CE9"/>
    <w:rsid w:val="007E36C9"/>
    <w:rsid w:val="007E3796"/>
    <w:rsid w:val="007E60FE"/>
    <w:rsid w:val="007E69A1"/>
    <w:rsid w:val="007F05DF"/>
    <w:rsid w:val="007F1A6A"/>
    <w:rsid w:val="007F1F43"/>
    <w:rsid w:val="007F2333"/>
    <w:rsid w:val="007F3DF9"/>
    <w:rsid w:val="007F44B1"/>
    <w:rsid w:val="007F4990"/>
    <w:rsid w:val="007F4F4B"/>
    <w:rsid w:val="007F5D20"/>
    <w:rsid w:val="007F71E8"/>
    <w:rsid w:val="007F7EF0"/>
    <w:rsid w:val="0080186B"/>
    <w:rsid w:val="008034AD"/>
    <w:rsid w:val="008038E5"/>
    <w:rsid w:val="00807D52"/>
    <w:rsid w:val="00807DB9"/>
    <w:rsid w:val="00812C90"/>
    <w:rsid w:val="00817225"/>
    <w:rsid w:val="008229B7"/>
    <w:rsid w:val="00822B3A"/>
    <w:rsid w:val="0082514C"/>
    <w:rsid w:val="008266FA"/>
    <w:rsid w:val="00826A0A"/>
    <w:rsid w:val="00830E92"/>
    <w:rsid w:val="00831054"/>
    <w:rsid w:val="008366F2"/>
    <w:rsid w:val="00847E6F"/>
    <w:rsid w:val="00850071"/>
    <w:rsid w:val="0085034E"/>
    <w:rsid w:val="008537B7"/>
    <w:rsid w:val="008543E9"/>
    <w:rsid w:val="00860497"/>
    <w:rsid w:val="00861910"/>
    <w:rsid w:val="00862E50"/>
    <w:rsid w:val="00863877"/>
    <w:rsid w:val="00867A09"/>
    <w:rsid w:val="00870E50"/>
    <w:rsid w:val="00871FFB"/>
    <w:rsid w:val="00872930"/>
    <w:rsid w:val="00873D9D"/>
    <w:rsid w:val="00875B90"/>
    <w:rsid w:val="00875C0D"/>
    <w:rsid w:val="00877D11"/>
    <w:rsid w:val="008801AD"/>
    <w:rsid w:val="00881602"/>
    <w:rsid w:val="008823D0"/>
    <w:rsid w:val="008826D4"/>
    <w:rsid w:val="00883FDB"/>
    <w:rsid w:val="00884D36"/>
    <w:rsid w:val="00886AEE"/>
    <w:rsid w:val="00891B4B"/>
    <w:rsid w:val="0089218B"/>
    <w:rsid w:val="008935EF"/>
    <w:rsid w:val="0089516C"/>
    <w:rsid w:val="00896A4D"/>
    <w:rsid w:val="008A12B0"/>
    <w:rsid w:val="008A14F7"/>
    <w:rsid w:val="008A1ABB"/>
    <w:rsid w:val="008A4931"/>
    <w:rsid w:val="008A735B"/>
    <w:rsid w:val="008B28BD"/>
    <w:rsid w:val="008B351E"/>
    <w:rsid w:val="008B37C2"/>
    <w:rsid w:val="008B3EAB"/>
    <w:rsid w:val="008C1180"/>
    <w:rsid w:val="008C2EBF"/>
    <w:rsid w:val="008C4A7B"/>
    <w:rsid w:val="008D0531"/>
    <w:rsid w:val="008D309B"/>
    <w:rsid w:val="008D4BC6"/>
    <w:rsid w:val="008D5128"/>
    <w:rsid w:val="008D7303"/>
    <w:rsid w:val="008E0078"/>
    <w:rsid w:val="008E039B"/>
    <w:rsid w:val="008E2FC6"/>
    <w:rsid w:val="008E54FE"/>
    <w:rsid w:val="008E5548"/>
    <w:rsid w:val="008E5F44"/>
    <w:rsid w:val="008E6451"/>
    <w:rsid w:val="008F20A2"/>
    <w:rsid w:val="008F25CD"/>
    <w:rsid w:val="008F3F53"/>
    <w:rsid w:val="0090215B"/>
    <w:rsid w:val="00902A1A"/>
    <w:rsid w:val="00904010"/>
    <w:rsid w:val="00905238"/>
    <w:rsid w:val="00905406"/>
    <w:rsid w:val="009055E9"/>
    <w:rsid w:val="009056C6"/>
    <w:rsid w:val="00905CF6"/>
    <w:rsid w:val="009065FD"/>
    <w:rsid w:val="00907041"/>
    <w:rsid w:val="00907657"/>
    <w:rsid w:val="00910B8D"/>
    <w:rsid w:val="00910C79"/>
    <w:rsid w:val="00915DDC"/>
    <w:rsid w:val="00916987"/>
    <w:rsid w:val="0092000F"/>
    <w:rsid w:val="00920787"/>
    <w:rsid w:val="00920A61"/>
    <w:rsid w:val="00922AFA"/>
    <w:rsid w:val="00926495"/>
    <w:rsid w:val="00926A52"/>
    <w:rsid w:val="00930C85"/>
    <w:rsid w:val="0093148C"/>
    <w:rsid w:val="0093280E"/>
    <w:rsid w:val="0093323E"/>
    <w:rsid w:val="00933A29"/>
    <w:rsid w:val="00933C93"/>
    <w:rsid w:val="0093466C"/>
    <w:rsid w:val="0093595D"/>
    <w:rsid w:val="00937AEB"/>
    <w:rsid w:val="009439EC"/>
    <w:rsid w:val="00945EE8"/>
    <w:rsid w:val="00946556"/>
    <w:rsid w:val="00947163"/>
    <w:rsid w:val="009473E6"/>
    <w:rsid w:val="00951443"/>
    <w:rsid w:val="00952BFC"/>
    <w:rsid w:val="0095584D"/>
    <w:rsid w:val="00955BD9"/>
    <w:rsid w:val="00957A58"/>
    <w:rsid w:val="00962567"/>
    <w:rsid w:val="009625B7"/>
    <w:rsid w:val="00963FAA"/>
    <w:rsid w:val="00964F16"/>
    <w:rsid w:val="00966C2D"/>
    <w:rsid w:val="00966E16"/>
    <w:rsid w:val="00970E6E"/>
    <w:rsid w:val="00972016"/>
    <w:rsid w:val="0097417E"/>
    <w:rsid w:val="0097459E"/>
    <w:rsid w:val="00981EB5"/>
    <w:rsid w:val="00983ABA"/>
    <w:rsid w:val="00984310"/>
    <w:rsid w:val="00984BC5"/>
    <w:rsid w:val="009857EE"/>
    <w:rsid w:val="00985DE6"/>
    <w:rsid w:val="009862F9"/>
    <w:rsid w:val="0098639E"/>
    <w:rsid w:val="00992488"/>
    <w:rsid w:val="00992AFA"/>
    <w:rsid w:val="00992F64"/>
    <w:rsid w:val="00992F87"/>
    <w:rsid w:val="00993657"/>
    <w:rsid w:val="00993E87"/>
    <w:rsid w:val="0099489C"/>
    <w:rsid w:val="00996502"/>
    <w:rsid w:val="009A201D"/>
    <w:rsid w:val="009A21C0"/>
    <w:rsid w:val="009A4690"/>
    <w:rsid w:val="009A4FA2"/>
    <w:rsid w:val="009B0FC9"/>
    <w:rsid w:val="009B1C5B"/>
    <w:rsid w:val="009B4045"/>
    <w:rsid w:val="009B5A87"/>
    <w:rsid w:val="009B66C9"/>
    <w:rsid w:val="009B6D88"/>
    <w:rsid w:val="009B7B89"/>
    <w:rsid w:val="009C0F2F"/>
    <w:rsid w:val="009C1F53"/>
    <w:rsid w:val="009C22C1"/>
    <w:rsid w:val="009D0C2D"/>
    <w:rsid w:val="009D1D8D"/>
    <w:rsid w:val="009D2104"/>
    <w:rsid w:val="009D3588"/>
    <w:rsid w:val="009D7D7C"/>
    <w:rsid w:val="009E0280"/>
    <w:rsid w:val="009E0FA1"/>
    <w:rsid w:val="009E2329"/>
    <w:rsid w:val="009E4319"/>
    <w:rsid w:val="009E5888"/>
    <w:rsid w:val="009E616D"/>
    <w:rsid w:val="009E626A"/>
    <w:rsid w:val="009E69BF"/>
    <w:rsid w:val="009E7FE9"/>
    <w:rsid w:val="009F2029"/>
    <w:rsid w:val="009F6203"/>
    <w:rsid w:val="009F6A3A"/>
    <w:rsid w:val="009F6F42"/>
    <w:rsid w:val="009F795B"/>
    <w:rsid w:val="009F7C2C"/>
    <w:rsid w:val="00A00E6F"/>
    <w:rsid w:val="00A00E7C"/>
    <w:rsid w:val="00A116FE"/>
    <w:rsid w:val="00A125A6"/>
    <w:rsid w:val="00A12D1B"/>
    <w:rsid w:val="00A1345B"/>
    <w:rsid w:val="00A16BF6"/>
    <w:rsid w:val="00A206F1"/>
    <w:rsid w:val="00A2132F"/>
    <w:rsid w:val="00A21FFB"/>
    <w:rsid w:val="00A2226A"/>
    <w:rsid w:val="00A25773"/>
    <w:rsid w:val="00A26FFF"/>
    <w:rsid w:val="00A27CA0"/>
    <w:rsid w:val="00A30FE1"/>
    <w:rsid w:val="00A32270"/>
    <w:rsid w:val="00A32E52"/>
    <w:rsid w:val="00A34102"/>
    <w:rsid w:val="00A34FF4"/>
    <w:rsid w:val="00A351F2"/>
    <w:rsid w:val="00A3617B"/>
    <w:rsid w:val="00A3639E"/>
    <w:rsid w:val="00A37A17"/>
    <w:rsid w:val="00A41C6E"/>
    <w:rsid w:val="00A4266E"/>
    <w:rsid w:val="00A42948"/>
    <w:rsid w:val="00A429F5"/>
    <w:rsid w:val="00A42F96"/>
    <w:rsid w:val="00A43B98"/>
    <w:rsid w:val="00A44851"/>
    <w:rsid w:val="00A448DE"/>
    <w:rsid w:val="00A44D24"/>
    <w:rsid w:val="00A5002B"/>
    <w:rsid w:val="00A515ED"/>
    <w:rsid w:val="00A51670"/>
    <w:rsid w:val="00A53BB7"/>
    <w:rsid w:val="00A5559B"/>
    <w:rsid w:val="00A57122"/>
    <w:rsid w:val="00A6153D"/>
    <w:rsid w:val="00A62A26"/>
    <w:rsid w:val="00A62CFC"/>
    <w:rsid w:val="00A63140"/>
    <w:rsid w:val="00A64285"/>
    <w:rsid w:val="00A64372"/>
    <w:rsid w:val="00A64609"/>
    <w:rsid w:val="00A65255"/>
    <w:rsid w:val="00A66011"/>
    <w:rsid w:val="00A6701D"/>
    <w:rsid w:val="00A719F5"/>
    <w:rsid w:val="00A71A19"/>
    <w:rsid w:val="00A732F7"/>
    <w:rsid w:val="00A77F9B"/>
    <w:rsid w:val="00A81689"/>
    <w:rsid w:val="00A81981"/>
    <w:rsid w:val="00A82869"/>
    <w:rsid w:val="00A82912"/>
    <w:rsid w:val="00A82D3E"/>
    <w:rsid w:val="00A85253"/>
    <w:rsid w:val="00A863D9"/>
    <w:rsid w:val="00A867AF"/>
    <w:rsid w:val="00A90CB5"/>
    <w:rsid w:val="00A9184E"/>
    <w:rsid w:val="00A91BA2"/>
    <w:rsid w:val="00A929CF"/>
    <w:rsid w:val="00A93FC1"/>
    <w:rsid w:val="00A959EA"/>
    <w:rsid w:val="00A95CC7"/>
    <w:rsid w:val="00A96BCB"/>
    <w:rsid w:val="00A97DF8"/>
    <w:rsid w:val="00A97E00"/>
    <w:rsid w:val="00AA00AE"/>
    <w:rsid w:val="00AA06E3"/>
    <w:rsid w:val="00AA0E39"/>
    <w:rsid w:val="00AA3DE3"/>
    <w:rsid w:val="00AA49E7"/>
    <w:rsid w:val="00AA7A92"/>
    <w:rsid w:val="00AB1E9E"/>
    <w:rsid w:val="00AB2577"/>
    <w:rsid w:val="00AB41B8"/>
    <w:rsid w:val="00AB49F9"/>
    <w:rsid w:val="00AB58B6"/>
    <w:rsid w:val="00AB709F"/>
    <w:rsid w:val="00AC0592"/>
    <w:rsid w:val="00AC05DB"/>
    <w:rsid w:val="00AC1EBF"/>
    <w:rsid w:val="00AC2EC6"/>
    <w:rsid w:val="00AD2F78"/>
    <w:rsid w:val="00AD31AA"/>
    <w:rsid w:val="00AD5893"/>
    <w:rsid w:val="00AD7472"/>
    <w:rsid w:val="00AE131C"/>
    <w:rsid w:val="00AE15FD"/>
    <w:rsid w:val="00AE37AA"/>
    <w:rsid w:val="00AE392E"/>
    <w:rsid w:val="00AE434E"/>
    <w:rsid w:val="00AE4898"/>
    <w:rsid w:val="00AE4F2B"/>
    <w:rsid w:val="00AE6DF8"/>
    <w:rsid w:val="00AF029A"/>
    <w:rsid w:val="00AF0448"/>
    <w:rsid w:val="00AF2DAF"/>
    <w:rsid w:val="00AF37D0"/>
    <w:rsid w:val="00AF624C"/>
    <w:rsid w:val="00AF698A"/>
    <w:rsid w:val="00B00A31"/>
    <w:rsid w:val="00B02F24"/>
    <w:rsid w:val="00B03236"/>
    <w:rsid w:val="00B045EE"/>
    <w:rsid w:val="00B04DE5"/>
    <w:rsid w:val="00B060FC"/>
    <w:rsid w:val="00B06FB9"/>
    <w:rsid w:val="00B07CCE"/>
    <w:rsid w:val="00B10F68"/>
    <w:rsid w:val="00B12A61"/>
    <w:rsid w:val="00B2033F"/>
    <w:rsid w:val="00B241ED"/>
    <w:rsid w:val="00B32582"/>
    <w:rsid w:val="00B37C7F"/>
    <w:rsid w:val="00B37F0B"/>
    <w:rsid w:val="00B40019"/>
    <w:rsid w:val="00B41794"/>
    <w:rsid w:val="00B41C73"/>
    <w:rsid w:val="00B420F6"/>
    <w:rsid w:val="00B46BFA"/>
    <w:rsid w:val="00B47535"/>
    <w:rsid w:val="00B50444"/>
    <w:rsid w:val="00B51F17"/>
    <w:rsid w:val="00B5203C"/>
    <w:rsid w:val="00B52E1B"/>
    <w:rsid w:val="00B57209"/>
    <w:rsid w:val="00B62208"/>
    <w:rsid w:val="00B6290F"/>
    <w:rsid w:val="00B62B3D"/>
    <w:rsid w:val="00B62F58"/>
    <w:rsid w:val="00B63330"/>
    <w:rsid w:val="00B63971"/>
    <w:rsid w:val="00B6485F"/>
    <w:rsid w:val="00B64D07"/>
    <w:rsid w:val="00B65686"/>
    <w:rsid w:val="00B71F53"/>
    <w:rsid w:val="00B74CF1"/>
    <w:rsid w:val="00B76978"/>
    <w:rsid w:val="00B77427"/>
    <w:rsid w:val="00B77A35"/>
    <w:rsid w:val="00B80B1F"/>
    <w:rsid w:val="00B81C03"/>
    <w:rsid w:val="00B82786"/>
    <w:rsid w:val="00B86E10"/>
    <w:rsid w:val="00B87255"/>
    <w:rsid w:val="00B87DA4"/>
    <w:rsid w:val="00B9077F"/>
    <w:rsid w:val="00B90AD0"/>
    <w:rsid w:val="00B91588"/>
    <w:rsid w:val="00B91AF1"/>
    <w:rsid w:val="00B92652"/>
    <w:rsid w:val="00B93647"/>
    <w:rsid w:val="00B939FA"/>
    <w:rsid w:val="00B94033"/>
    <w:rsid w:val="00B95902"/>
    <w:rsid w:val="00BA0788"/>
    <w:rsid w:val="00BA1588"/>
    <w:rsid w:val="00BA2084"/>
    <w:rsid w:val="00BA5316"/>
    <w:rsid w:val="00BB074B"/>
    <w:rsid w:val="00BB1D20"/>
    <w:rsid w:val="00BB214F"/>
    <w:rsid w:val="00BB2F8D"/>
    <w:rsid w:val="00BB3964"/>
    <w:rsid w:val="00BB446D"/>
    <w:rsid w:val="00BB5340"/>
    <w:rsid w:val="00BB549D"/>
    <w:rsid w:val="00BB5827"/>
    <w:rsid w:val="00BB5A62"/>
    <w:rsid w:val="00BB6891"/>
    <w:rsid w:val="00BB7BED"/>
    <w:rsid w:val="00BC06D3"/>
    <w:rsid w:val="00BC2022"/>
    <w:rsid w:val="00BC2CFB"/>
    <w:rsid w:val="00BC321C"/>
    <w:rsid w:val="00BC6A0D"/>
    <w:rsid w:val="00BD01B4"/>
    <w:rsid w:val="00BD09A1"/>
    <w:rsid w:val="00BD124B"/>
    <w:rsid w:val="00BD146A"/>
    <w:rsid w:val="00BD2C96"/>
    <w:rsid w:val="00BD3E5A"/>
    <w:rsid w:val="00BD4554"/>
    <w:rsid w:val="00BD5A75"/>
    <w:rsid w:val="00BD5D94"/>
    <w:rsid w:val="00BD6972"/>
    <w:rsid w:val="00BD7190"/>
    <w:rsid w:val="00BD7531"/>
    <w:rsid w:val="00BE21F4"/>
    <w:rsid w:val="00BE255C"/>
    <w:rsid w:val="00BE425F"/>
    <w:rsid w:val="00BE520E"/>
    <w:rsid w:val="00BE5386"/>
    <w:rsid w:val="00BE61AE"/>
    <w:rsid w:val="00BF11BD"/>
    <w:rsid w:val="00BF19B7"/>
    <w:rsid w:val="00BF41C0"/>
    <w:rsid w:val="00BF477A"/>
    <w:rsid w:val="00BF4E1C"/>
    <w:rsid w:val="00C01065"/>
    <w:rsid w:val="00C027B2"/>
    <w:rsid w:val="00C03305"/>
    <w:rsid w:val="00C04A11"/>
    <w:rsid w:val="00C05668"/>
    <w:rsid w:val="00C06DDF"/>
    <w:rsid w:val="00C07E2F"/>
    <w:rsid w:val="00C10339"/>
    <w:rsid w:val="00C10EF4"/>
    <w:rsid w:val="00C11256"/>
    <w:rsid w:val="00C12681"/>
    <w:rsid w:val="00C1365B"/>
    <w:rsid w:val="00C14388"/>
    <w:rsid w:val="00C14F56"/>
    <w:rsid w:val="00C159E9"/>
    <w:rsid w:val="00C170CF"/>
    <w:rsid w:val="00C20457"/>
    <w:rsid w:val="00C224D8"/>
    <w:rsid w:val="00C25364"/>
    <w:rsid w:val="00C258A5"/>
    <w:rsid w:val="00C275E9"/>
    <w:rsid w:val="00C31810"/>
    <w:rsid w:val="00C31BEA"/>
    <w:rsid w:val="00C32DE3"/>
    <w:rsid w:val="00C3487B"/>
    <w:rsid w:val="00C34A51"/>
    <w:rsid w:val="00C34B35"/>
    <w:rsid w:val="00C34CB2"/>
    <w:rsid w:val="00C3572A"/>
    <w:rsid w:val="00C36B0A"/>
    <w:rsid w:val="00C373D0"/>
    <w:rsid w:val="00C420E4"/>
    <w:rsid w:val="00C44659"/>
    <w:rsid w:val="00C448DA"/>
    <w:rsid w:val="00C44D70"/>
    <w:rsid w:val="00C45537"/>
    <w:rsid w:val="00C504D9"/>
    <w:rsid w:val="00C508F1"/>
    <w:rsid w:val="00C50DC2"/>
    <w:rsid w:val="00C50DFB"/>
    <w:rsid w:val="00C51B98"/>
    <w:rsid w:val="00C5271A"/>
    <w:rsid w:val="00C52E13"/>
    <w:rsid w:val="00C541F5"/>
    <w:rsid w:val="00C5459B"/>
    <w:rsid w:val="00C5605E"/>
    <w:rsid w:val="00C560BB"/>
    <w:rsid w:val="00C5626B"/>
    <w:rsid w:val="00C60AB7"/>
    <w:rsid w:val="00C61786"/>
    <w:rsid w:val="00C6205F"/>
    <w:rsid w:val="00C63A8A"/>
    <w:rsid w:val="00C6428A"/>
    <w:rsid w:val="00C65C9C"/>
    <w:rsid w:val="00C66973"/>
    <w:rsid w:val="00C66E8C"/>
    <w:rsid w:val="00C703E8"/>
    <w:rsid w:val="00C756FB"/>
    <w:rsid w:val="00C83A2A"/>
    <w:rsid w:val="00C863DF"/>
    <w:rsid w:val="00C8716C"/>
    <w:rsid w:val="00C87677"/>
    <w:rsid w:val="00C90597"/>
    <w:rsid w:val="00C92481"/>
    <w:rsid w:val="00C94077"/>
    <w:rsid w:val="00CA0BD9"/>
    <w:rsid w:val="00CA2D08"/>
    <w:rsid w:val="00CA2F44"/>
    <w:rsid w:val="00CA38B8"/>
    <w:rsid w:val="00CA4074"/>
    <w:rsid w:val="00CA5983"/>
    <w:rsid w:val="00CA7446"/>
    <w:rsid w:val="00CA760C"/>
    <w:rsid w:val="00CB47F3"/>
    <w:rsid w:val="00CB492A"/>
    <w:rsid w:val="00CB51EC"/>
    <w:rsid w:val="00CB570E"/>
    <w:rsid w:val="00CB717D"/>
    <w:rsid w:val="00CC26A9"/>
    <w:rsid w:val="00CC2F9F"/>
    <w:rsid w:val="00CC494C"/>
    <w:rsid w:val="00CC6042"/>
    <w:rsid w:val="00CC61FC"/>
    <w:rsid w:val="00CD1D64"/>
    <w:rsid w:val="00CD487B"/>
    <w:rsid w:val="00CD5659"/>
    <w:rsid w:val="00CD5BF6"/>
    <w:rsid w:val="00CD6072"/>
    <w:rsid w:val="00CE0E52"/>
    <w:rsid w:val="00CE1A60"/>
    <w:rsid w:val="00CE2FC9"/>
    <w:rsid w:val="00CE40F2"/>
    <w:rsid w:val="00CE5D58"/>
    <w:rsid w:val="00CE6072"/>
    <w:rsid w:val="00CE67D3"/>
    <w:rsid w:val="00CE6F27"/>
    <w:rsid w:val="00CF07C5"/>
    <w:rsid w:val="00CF1CB4"/>
    <w:rsid w:val="00CF2BA4"/>
    <w:rsid w:val="00CF3836"/>
    <w:rsid w:val="00CF453B"/>
    <w:rsid w:val="00CF4C17"/>
    <w:rsid w:val="00CF5AB2"/>
    <w:rsid w:val="00CF5F61"/>
    <w:rsid w:val="00CF63AC"/>
    <w:rsid w:val="00CF6D41"/>
    <w:rsid w:val="00D00118"/>
    <w:rsid w:val="00D02BEA"/>
    <w:rsid w:val="00D0335D"/>
    <w:rsid w:val="00D0348B"/>
    <w:rsid w:val="00D04E61"/>
    <w:rsid w:val="00D05882"/>
    <w:rsid w:val="00D1020E"/>
    <w:rsid w:val="00D1052D"/>
    <w:rsid w:val="00D13A06"/>
    <w:rsid w:val="00D13AAE"/>
    <w:rsid w:val="00D159BB"/>
    <w:rsid w:val="00D15D39"/>
    <w:rsid w:val="00D163F8"/>
    <w:rsid w:val="00D167D1"/>
    <w:rsid w:val="00D20FA8"/>
    <w:rsid w:val="00D215BF"/>
    <w:rsid w:val="00D21F94"/>
    <w:rsid w:val="00D22C46"/>
    <w:rsid w:val="00D254B7"/>
    <w:rsid w:val="00D2689B"/>
    <w:rsid w:val="00D26C4A"/>
    <w:rsid w:val="00D26D74"/>
    <w:rsid w:val="00D309C0"/>
    <w:rsid w:val="00D30AD1"/>
    <w:rsid w:val="00D3104F"/>
    <w:rsid w:val="00D32E49"/>
    <w:rsid w:val="00D33388"/>
    <w:rsid w:val="00D354BD"/>
    <w:rsid w:val="00D36059"/>
    <w:rsid w:val="00D37793"/>
    <w:rsid w:val="00D403F2"/>
    <w:rsid w:val="00D40F16"/>
    <w:rsid w:val="00D4106E"/>
    <w:rsid w:val="00D41147"/>
    <w:rsid w:val="00D413F5"/>
    <w:rsid w:val="00D41F64"/>
    <w:rsid w:val="00D43C6E"/>
    <w:rsid w:val="00D46C79"/>
    <w:rsid w:val="00D471EB"/>
    <w:rsid w:val="00D50283"/>
    <w:rsid w:val="00D515C1"/>
    <w:rsid w:val="00D51DC0"/>
    <w:rsid w:val="00D54B74"/>
    <w:rsid w:val="00D5572B"/>
    <w:rsid w:val="00D5602A"/>
    <w:rsid w:val="00D57B5F"/>
    <w:rsid w:val="00D61446"/>
    <w:rsid w:val="00D61665"/>
    <w:rsid w:val="00D616E4"/>
    <w:rsid w:val="00D61854"/>
    <w:rsid w:val="00D6215A"/>
    <w:rsid w:val="00D626DA"/>
    <w:rsid w:val="00D63445"/>
    <w:rsid w:val="00D63A59"/>
    <w:rsid w:val="00D64C7C"/>
    <w:rsid w:val="00D656B9"/>
    <w:rsid w:val="00D71321"/>
    <w:rsid w:val="00D72A28"/>
    <w:rsid w:val="00D747B9"/>
    <w:rsid w:val="00D75BE3"/>
    <w:rsid w:val="00D826E0"/>
    <w:rsid w:val="00D82994"/>
    <w:rsid w:val="00D82C3F"/>
    <w:rsid w:val="00D848F0"/>
    <w:rsid w:val="00D86AE6"/>
    <w:rsid w:val="00D876CE"/>
    <w:rsid w:val="00D879E6"/>
    <w:rsid w:val="00D910F3"/>
    <w:rsid w:val="00D9120E"/>
    <w:rsid w:val="00D91CEF"/>
    <w:rsid w:val="00D97538"/>
    <w:rsid w:val="00DA2456"/>
    <w:rsid w:val="00DA52DC"/>
    <w:rsid w:val="00DA709A"/>
    <w:rsid w:val="00DA7223"/>
    <w:rsid w:val="00DB058A"/>
    <w:rsid w:val="00DB07E9"/>
    <w:rsid w:val="00DB20A0"/>
    <w:rsid w:val="00DB6EB8"/>
    <w:rsid w:val="00DB7A05"/>
    <w:rsid w:val="00DC1CDA"/>
    <w:rsid w:val="00DC2153"/>
    <w:rsid w:val="00DC236A"/>
    <w:rsid w:val="00DC310A"/>
    <w:rsid w:val="00DC331A"/>
    <w:rsid w:val="00DC35DD"/>
    <w:rsid w:val="00DC5E34"/>
    <w:rsid w:val="00DD0067"/>
    <w:rsid w:val="00DD0B44"/>
    <w:rsid w:val="00DD0D70"/>
    <w:rsid w:val="00DD2658"/>
    <w:rsid w:val="00DE351C"/>
    <w:rsid w:val="00DE6543"/>
    <w:rsid w:val="00DE6813"/>
    <w:rsid w:val="00DE7A0F"/>
    <w:rsid w:val="00DF2264"/>
    <w:rsid w:val="00DF3A5F"/>
    <w:rsid w:val="00E0225C"/>
    <w:rsid w:val="00E048C7"/>
    <w:rsid w:val="00E0614B"/>
    <w:rsid w:val="00E07A69"/>
    <w:rsid w:val="00E10D64"/>
    <w:rsid w:val="00E11023"/>
    <w:rsid w:val="00E125B4"/>
    <w:rsid w:val="00E13FB8"/>
    <w:rsid w:val="00E16231"/>
    <w:rsid w:val="00E209C1"/>
    <w:rsid w:val="00E230B0"/>
    <w:rsid w:val="00E26825"/>
    <w:rsid w:val="00E26E8A"/>
    <w:rsid w:val="00E310B3"/>
    <w:rsid w:val="00E3131D"/>
    <w:rsid w:val="00E31F6E"/>
    <w:rsid w:val="00E32FD2"/>
    <w:rsid w:val="00E366C9"/>
    <w:rsid w:val="00E36A50"/>
    <w:rsid w:val="00E372D3"/>
    <w:rsid w:val="00E410F0"/>
    <w:rsid w:val="00E42C67"/>
    <w:rsid w:val="00E4372F"/>
    <w:rsid w:val="00E45163"/>
    <w:rsid w:val="00E45F0E"/>
    <w:rsid w:val="00E45F17"/>
    <w:rsid w:val="00E461FB"/>
    <w:rsid w:val="00E46AA7"/>
    <w:rsid w:val="00E46ABE"/>
    <w:rsid w:val="00E50ED4"/>
    <w:rsid w:val="00E5192F"/>
    <w:rsid w:val="00E51C99"/>
    <w:rsid w:val="00E527FD"/>
    <w:rsid w:val="00E53505"/>
    <w:rsid w:val="00E5435D"/>
    <w:rsid w:val="00E5635A"/>
    <w:rsid w:val="00E57735"/>
    <w:rsid w:val="00E62603"/>
    <w:rsid w:val="00E6276B"/>
    <w:rsid w:val="00E631D4"/>
    <w:rsid w:val="00E65CDF"/>
    <w:rsid w:val="00E712F4"/>
    <w:rsid w:val="00E71EA1"/>
    <w:rsid w:val="00E731DD"/>
    <w:rsid w:val="00E74378"/>
    <w:rsid w:val="00E761FB"/>
    <w:rsid w:val="00E77C9A"/>
    <w:rsid w:val="00E801BD"/>
    <w:rsid w:val="00E80870"/>
    <w:rsid w:val="00E81A4C"/>
    <w:rsid w:val="00E8253B"/>
    <w:rsid w:val="00E83851"/>
    <w:rsid w:val="00E845E5"/>
    <w:rsid w:val="00E850AB"/>
    <w:rsid w:val="00E8692E"/>
    <w:rsid w:val="00E86C53"/>
    <w:rsid w:val="00E87EFB"/>
    <w:rsid w:val="00E90D86"/>
    <w:rsid w:val="00E918BD"/>
    <w:rsid w:val="00E91E81"/>
    <w:rsid w:val="00E928B9"/>
    <w:rsid w:val="00E938EF"/>
    <w:rsid w:val="00E94D0A"/>
    <w:rsid w:val="00E94F9E"/>
    <w:rsid w:val="00E95710"/>
    <w:rsid w:val="00EA3E00"/>
    <w:rsid w:val="00EA408B"/>
    <w:rsid w:val="00EA5EFA"/>
    <w:rsid w:val="00EA6C06"/>
    <w:rsid w:val="00EB005D"/>
    <w:rsid w:val="00EB1053"/>
    <w:rsid w:val="00EB1A9E"/>
    <w:rsid w:val="00EB21DA"/>
    <w:rsid w:val="00EB45FF"/>
    <w:rsid w:val="00EB6033"/>
    <w:rsid w:val="00EB60A6"/>
    <w:rsid w:val="00EB6E18"/>
    <w:rsid w:val="00EB7C05"/>
    <w:rsid w:val="00EC1598"/>
    <w:rsid w:val="00EC1DBF"/>
    <w:rsid w:val="00EC35B0"/>
    <w:rsid w:val="00EC3600"/>
    <w:rsid w:val="00EC5035"/>
    <w:rsid w:val="00ED2582"/>
    <w:rsid w:val="00ED2A94"/>
    <w:rsid w:val="00ED3A1A"/>
    <w:rsid w:val="00ED43AD"/>
    <w:rsid w:val="00ED4760"/>
    <w:rsid w:val="00ED4D38"/>
    <w:rsid w:val="00ED6990"/>
    <w:rsid w:val="00EE108E"/>
    <w:rsid w:val="00EE1FA7"/>
    <w:rsid w:val="00EE2FFB"/>
    <w:rsid w:val="00EE669B"/>
    <w:rsid w:val="00EE7A88"/>
    <w:rsid w:val="00EE7FF9"/>
    <w:rsid w:val="00EF0212"/>
    <w:rsid w:val="00EF0B84"/>
    <w:rsid w:val="00EF118D"/>
    <w:rsid w:val="00EF15FA"/>
    <w:rsid w:val="00EF550F"/>
    <w:rsid w:val="00EF5F87"/>
    <w:rsid w:val="00EF6537"/>
    <w:rsid w:val="00EF65B0"/>
    <w:rsid w:val="00EF68B3"/>
    <w:rsid w:val="00F0039B"/>
    <w:rsid w:val="00F01811"/>
    <w:rsid w:val="00F03246"/>
    <w:rsid w:val="00F047C9"/>
    <w:rsid w:val="00F05832"/>
    <w:rsid w:val="00F05D08"/>
    <w:rsid w:val="00F06F4A"/>
    <w:rsid w:val="00F0762F"/>
    <w:rsid w:val="00F108C4"/>
    <w:rsid w:val="00F12549"/>
    <w:rsid w:val="00F16015"/>
    <w:rsid w:val="00F17F90"/>
    <w:rsid w:val="00F253E0"/>
    <w:rsid w:val="00F25AF9"/>
    <w:rsid w:val="00F262E6"/>
    <w:rsid w:val="00F26670"/>
    <w:rsid w:val="00F275BF"/>
    <w:rsid w:val="00F32E63"/>
    <w:rsid w:val="00F32FBF"/>
    <w:rsid w:val="00F34516"/>
    <w:rsid w:val="00F34531"/>
    <w:rsid w:val="00F365BD"/>
    <w:rsid w:val="00F3685D"/>
    <w:rsid w:val="00F373AD"/>
    <w:rsid w:val="00F379CB"/>
    <w:rsid w:val="00F37A5D"/>
    <w:rsid w:val="00F37F84"/>
    <w:rsid w:val="00F40E56"/>
    <w:rsid w:val="00F41989"/>
    <w:rsid w:val="00F43ED7"/>
    <w:rsid w:val="00F475AC"/>
    <w:rsid w:val="00F50EC4"/>
    <w:rsid w:val="00F51EBF"/>
    <w:rsid w:val="00F526E4"/>
    <w:rsid w:val="00F5289E"/>
    <w:rsid w:val="00F53CA5"/>
    <w:rsid w:val="00F54B27"/>
    <w:rsid w:val="00F563A2"/>
    <w:rsid w:val="00F57F7A"/>
    <w:rsid w:val="00F60C15"/>
    <w:rsid w:val="00F616E7"/>
    <w:rsid w:val="00F61E10"/>
    <w:rsid w:val="00F61E26"/>
    <w:rsid w:val="00F62CA4"/>
    <w:rsid w:val="00F64DF2"/>
    <w:rsid w:val="00F64E3B"/>
    <w:rsid w:val="00F65197"/>
    <w:rsid w:val="00F658C5"/>
    <w:rsid w:val="00F6783D"/>
    <w:rsid w:val="00F67C97"/>
    <w:rsid w:val="00F67E18"/>
    <w:rsid w:val="00F7072A"/>
    <w:rsid w:val="00F71344"/>
    <w:rsid w:val="00F71D73"/>
    <w:rsid w:val="00F729A3"/>
    <w:rsid w:val="00F734FD"/>
    <w:rsid w:val="00F75574"/>
    <w:rsid w:val="00F761FD"/>
    <w:rsid w:val="00F76630"/>
    <w:rsid w:val="00F76F7D"/>
    <w:rsid w:val="00F77CB7"/>
    <w:rsid w:val="00F8441B"/>
    <w:rsid w:val="00F84B3E"/>
    <w:rsid w:val="00F856AB"/>
    <w:rsid w:val="00F867B7"/>
    <w:rsid w:val="00F8696D"/>
    <w:rsid w:val="00F86B2A"/>
    <w:rsid w:val="00F87D28"/>
    <w:rsid w:val="00F90DBA"/>
    <w:rsid w:val="00F9106E"/>
    <w:rsid w:val="00F917CE"/>
    <w:rsid w:val="00F925E8"/>
    <w:rsid w:val="00F93787"/>
    <w:rsid w:val="00F94BDB"/>
    <w:rsid w:val="00F977E4"/>
    <w:rsid w:val="00F97A83"/>
    <w:rsid w:val="00FA4991"/>
    <w:rsid w:val="00FA580C"/>
    <w:rsid w:val="00FA59E4"/>
    <w:rsid w:val="00FA63FF"/>
    <w:rsid w:val="00FA7028"/>
    <w:rsid w:val="00FB199B"/>
    <w:rsid w:val="00FB35F8"/>
    <w:rsid w:val="00FB3AFC"/>
    <w:rsid w:val="00FB520A"/>
    <w:rsid w:val="00FB7100"/>
    <w:rsid w:val="00FB7A22"/>
    <w:rsid w:val="00FB7B31"/>
    <w:rsid w:val="00FC04F6"/>
    <w:rsid w:val="00FC1F83"/>
    <w:rsid w:val="00FC2382"/>
    <w:rsid w:val="00FC47CF"/>
    <w:rsid w:val="00FC6035"/>
    <w:rsid w:val="00FD0B8F"/>
    <w:rsid w:val="00FD0F82"/>
    <w:rsid w:val="00FD296B"/>
    <w:rsid w:val="00FD368A"/>
    <w:rsid w:val="00FD4090"/>
    <w:rsid w:val="00FD772F"/>
    <w:rsid w:val="00FE1182"/>
    <w:rsid w:val="00FE1E51"/>
    <w:rsid w:val="00FE34C8"/>
    <w:rsid w:val="00FE5FCC"/>
    <w:rsid w:val="00FE631A"/>
    <w:rsid w:val="00FF0F07"/>
    <w:rsid w:val="00FF0F58"/>
    <w:rsid w:val="00FF18E8"/>
    <w:rsid w:val="00FF2D60"/>
    <w:rsid w:val="00FF622A"/>
    <w:rsid w:val="00FF6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22632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Sample" w:semiHidden="1" w:unhideWhenUsed="1"/>
    <w:lsdException w:name="Normal Table" w:semiHidden="1" w:unhideWhenUsed="1"/>
    <w:lsdException w:name="No List" w:uiPriority="99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9B7B89"/>
    <w:pPr>
      <w:tabs>
        <w:tab w:val="left" w:pos="567"/>
        <w:tab w:val="left" w:pos="1134"/>
      </w:tabs>
      <w:suppressAutoHyphens/>
      <w:spacing w:before="120" w:line="360" w:lineRule="auto"/>
      <w:jc w:val="both"/>
    </w:pPr>
    <w:rPr>
      <w:rFonts w:ascii="DIN-Regular" w:hAnsi="DIN-Regular"/>
      <w:sz w:val="22"/>
      <w:szCs w:val="22"/>
      <w:lang w:eastAsia="ar-SA"/>
    </w:rPr>
  </w:style>
  <w:style w:type="paragraph" w:styleId="Cabealho1">
    <w:name w:val="heading 1"/>
    <w:basedOn w:val="Normal"/>
    <w:next w:val="Normal"/>
    <w:qFormat/>
    <w:rsid w:val="00351000"/>
    <w:pPr>
      <w:keepNext/>
      <w:pageBreakBefore/>
      <w:numPr>
        <w:numId w:val="1"/>
      </w:numPr>
      <w:tabs>
        <w:tab w:val="clear" w:pos="1134"/>
      </w:tabs>
      <w:spacing w:before="960" w:after="60"/>
      <w:ind w:left="567" w:hanging="567"/>
      <w:jc w:val="left"/>
      <w:outlineLvl w:val="0"/>
    </w:pPr>
    <w:rPr>
      <w:rFonts w:ascii="Calibri" w:hAnsi="Calibri" w:cs="Calibri"/>
      <w:b/>
      <w:bCs/>
      <w:smallCaps/>
      <w:kern w:val="1"/>
      <w:sz w:val="32"/>
      <w:szCs w:val="32"/>
    </w:rPr>
  </w:style>
  <w:style w:type="paragraph" w:styleId="Cabealho2">
    <w:name w:val="heading 2"/>
    <w:basedOn w:val="Corpodetexto"/>
    <w:next w:val="Normal"/>
    <w:qFormat/>
    <w:rsid w:val="00006314"/>
    <w:pPr>
      <w:numPr>
        <w:ilvl w:val="1"/>
        <w:numId w:val="1"/>
      </w:numPr>
      <w:tabs>
        <w:tab w:val="clear" w:pos="1134"/>
        <w:tab w:val="left" w:pos="993"/>
      </w:tabs>
      <w:spacing w:after="120" w:line="360" w:lineRule="auto"/>
      <w:outlineLvl w:val="1"/>
    </w:pPr>
    <w:rPr>
      <w:rFonts w:ascii="Calibri" w:hAnsi="Calibri" w:cs="Calibri"/>
      <w:b/>
      <w:sz w:val="24"/>
      <w:szCs w:val="24"/>
    </w:rPr>
  </w:style>
  <w:style w:type="paragraph" w:styleId="Cabealho3">
    <w:name w:val="heading 3"/>
    <w:basedOn w:val="Normal"/>
    <w:next w:val="Normal"/>
    <w:qFormat/>
    <w:rsid w:val="009B7B89"/>
    <w:pPr>
      <w:keepNext/>
      <w:spacing w:before="240" w:after="60"/>
      <w:jc w:val="left"/>
      <w:outlineLvl w:val="2"/>
    </w:pPr>
    <w:rPr>
      <w:rFonts w:cs="Arial"/>
      <w:bCs/>
      <w:sz w:val="24"/>
      <w:szCs w:val="24"/>
    </w:rPr>
  </w:style>
  <w:style w:type="paragraph" w:styleId="Cabealho4">
    <w:name w:val="heading 4"/>
    <w:basedOn w:val="Heading"/>
    <w:next w:val="Corpodetexto"/>
    <w:qFormat/>
    <w:rsid w:val="009B7B89"/>
    <w:pPr>
      <w:tabs>
        <w:tab w:val="num" w:pos="1728"/>
      </w:tabs>
      <w:ind w:left="3456" w:hanging="648"/>
      <w:outlineLvl w:val="3"/>
    </w:pPr>
    <w:rPr>
      <w:b/>
      <w:bCs/>
      <w:i/>
      <w:iCs/>
      <w:sz w:val="24"/>
      <w:szCs w:val="24"/>
    </w:rPr>
  </w:style>
  <w:style w:type="paragraph" w:styleId="Cabealho5">
    <w:name w:val="heading 5"/>
    <w:basedOn w:val="Heading"/>
    <w:next w:val="Corpodetexto"/>
    <w:qFormat/>
    <w:rsid w:val="009B7B89"/>
    <w:pPr>
      <w:tabs>
        <w:tab w:val="num" w:pos="2232"/>
      </w:tabs>
      <w:ind w:left="4464" w:hanging="792"/>
      <w:outlineLvl w:val="4"/>
    </w:pPr>
    <w:rPr>
      <w:b/>
      <w:bCs/>
      <w:sz w:val="24"/>
      <w:szCs w:val="24"/>
    </w:rPr>
  </w:style>
  <w:style w:type="paragraph" w:styleId="Cabealho6">
    <w:name w:val="heading 6"/>
    <w:basedOn w:val="Heading"/>
    <w:next w:val="Corpodetexto"/>
    <w:qFormat/>
    <w:rsid w:val="009B7B89"/>
    <w:pPr>
      <w:tabs>
        <w:tab w:val="num" w:pos="2736"/>
      </w:tabs>
      <w:ind w:left="5472" w:hanging="936"/>
      <w:outlineLvl w:val="5"/>
    </w:pPr>
    <w:rPr>
      <w:b/>
      <w:bCs/>
      <w:sz w:val="21"/>
      <w:szCs w:val="21"/>
    </w:rPr>
  </w:style>
  <w:style w:type="paragraph" w:styleId="Cabealho7">
    <w:name w:val="heading 7"/>
    <w:basedOn w:val="Heading"/>
    <w:next w:val="Corpodetexto"/>
    <w:qFormat/>
    <w:rsid w:val="009B7B89"/>
    <w:pPr>
      <w:tabs>
        <w:tab w:val="num" w:pos="3240"/>
      </w:tabs>
      <w:ind w:left="6480" w:hanging="1080"/>
      <w:outlineLvl w:val="6"/>
    </w:pPr>
    <w:rPr>
      <w:b/>
      <w:bCs/>
      <w:sz w:val="21"/>
      <w:szCs w:val="21"/>
    </w:rPr>
  </w:style>
  <w:style w:type="paragraph" w:styleId="Cabealho8">
    <w:name w:val="heading 8"/>
    <w:basedOn w:val="Heading"/>
    <w:next w:val="Corpodetexto"/>
    <w:qFormat/>
    <w:rsid w:val="009B7B89"/>
    <w:pPr>
      <w:tabs>
        <w:tab w:val="num" w:pos="3744"/>
      </w:tabs>
      <w:ind w:left="7488" w:hanging="1224"/>
      <w:outlineLvl w:val="7"/>
    </w:pPr>
    <w:rPr>
      <w:b/>
      <w:bCs/>
      <w:sz w:val="21"/>
      <w:szCs w:val="21"/>
    </w:rPr>
  </w:style>
  <w:style w:type="paragraph" w:styleId="Cabealho9">
    <w:name w:val="heading 9"/>
    <w:basedOn w:val="Heading"/>
    <w:next w:val="Corpodetexto"/>
    <w:qFormat/>
    <w:rsid w:val="009B7B89"/>
    <w:pPr>
      <w:tabs>
        <w:tab w:val="num" w:pos="4320"/>
      </w:tabs>
      <w:ind w:left="8640" w:hanging="1440"/>
      <w:outlineLvl w:val="8"/>
    </w:pPr>
    <w:rPr>
      <w:b/>
      <w:bCs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Nmerodepgina">
    <w:name w:val="page number"/>
    <w:basedOn w:val="WW-DefaultParagraphFont1"/>
    <w:rsid w:val="009B7B89"/>
  </w:style>
  <w:style w:type="character" w:customStyle="1" w:styleId="NumberingSymbols">
    <w:name w:val="Numbering Symbols"/>
    <w:rsid w:val="009B7B89"/>
  </w:style>
  <w:style w:type="character" w:customStyle="1" w:styleId="Bullets">
    <w:name w:val="Bullets"/>
    <w:rsid w:val="009B7B89"/>
    <w:rPr>
      <w:rFonts w:ascii="StarSymbol" w:eastAsia="StarSymbol" w:hAnsi="StarSymbol" w:cs="StarSymbol"/>
      <w:sz w:val="18"/>
      <w:szCs w:val="18"/>
    </w:rPr>
  </w:style>
  <w:style w:type="character" w:styleId="Hiperligao">
    <w:name w:val="Hyperlink"/>
    <w:uiPriority w:val="99"/>
    <w:rsid w:val="009B7B89"/>
    <w:rPr>
      <w:color w:val="0000FF"/>
      <w:u w:val="single"/>
    </w:rPr>
  </w:style>
  <w:style w:type="character" w:styleId="Hiperligaovisitada">
    <w:name w:val="FollowedHyperlink"/>
    <w:rsid w:val="009B7B89"/>
    <w:rPr>
      <w:color w:val="800000"/>
      <w:u w:val="single"/>
    </w:rPr>
  </w:style>
  <w:style w:type="character" w:customStyle="1" w:styleId="WW8Num1z1">
    <w:name w:val="WW8Num1z1"/>
    <w:rsid w:val="009B7B89"/>
    <w:rPr>
      <w:rFonts w:ascii="DIN-Regular" w:hAnsi="DIN-Regular" w:cs="Courier New"/>
      <w:b/>
      <w:sz w:val="28"/>
    </w:rPr>
  </w:style>
  <w:style w:type="character" w:customStyle="1" w:styleId="WW8Num2z0">
    <w:name w:val="WW8Num2z0"/>
    <w:rsid w:val="009B7B89"/>
    <w:rPr>
      <w:rFonts w:ascii="Courier New" w:hAnsi="Courier New" w:cs="Courier New"/>
    </w:rPr>
  </w:style>
  <w:style w:type="character" w:customStyle="1" w:styleId="WW8Num3z0">
    <w:name w:val="WW8Num3z0"/>
    <w:rsid w:val="009B7B89"/>
    <w:rPr>
      <w:rFonts w:ascii="Verdana" w:hAnsi="Verdana"/>
      <w:b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32"/>
      <w:szCs w:val="32"/>
      <w:u w:val="none"/>
      <w:vertAlign w:val="baseline"/>
      <w:em w:val="no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3z1">
    <w:name w:val="WW8Num3z1"/>
    <w:rsid w:val="009B7B89"/>
    <w:rPr>
      <w:rFonts w:ascii="Verdana" w:hAnsi="Verdana"/>
      <w:b/>
      <w:bCs w:val="0"/>
      <w:i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28"/>
      <w:szCs w:val="28"/>
      <w:u w:val="none"/>
      <w:vertAlign w:val="baseline"/>
      <w:em w:val="no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3z2">
    <w:name w:val="WW8Num3z2"/>
    <w:rsid w:val="009B7B89"/>
    <w:rPr>
      <w:rFonts w:ascii="DIN-Bold" w:hAnsi="DIN-Bold"/>
      <w:b w:val="0"/>
      <w:i w:val="0"/>
      <w:sz w:val="24"/>
      <w:szCs w:val="24"/>
    </w:rPr>
  </w:style>
  <w:style w:type="character" w:customStyle="1" w:styleId="WW8Num3z3">
    <w:name w:val="WW8Num3z3"/>
    <w:rsid w:val="009B7B89"/>
    <w:rPr>
      <w:b/>
      <w:i/>
    </w:rPr>
  </w:style>
  <w:style w:type="character" w:customStyle="1" w:styleId="WW8Num4z0">
    <w:name w:val="WW8Num4z0"/>
    <w:rsid w:val="009B7B89"/>
    <w:rPr>
      <w:rFonts w:ascii="Wingdings" w:hAnsi="Wingdings"/>
    </w:rPr>
  </w:style>
  <w:style w:type="character" w:customStyle="1" w:styleId="WW8Num4z1">
    <w:name w:val="WW8Num4z1"/>
    <w:rsid w:val="009B7B89"/>
    <w:rPr>
      <w:rFonts w:ascii="Wingdings 2" w:hAnsi="Wingdings 2" w:cs="StarSymbol"/>
      <w:sz w:val="18"/>
      <w:szCs w:val="18"/>
    </w:rPr>
  </w:style>
  <w:style w:type="character" w:customStyle="1" w:styleId="WW8Num4z2">
    <w:name w:val="WW8Num4z2"/>
    <w:rsid w:val="009B7B89"/>
    <w:rPr>
      <w:rFonts w:ascii="StarSymbol" w:hAnsi="StarSymbol" w:cs="StarSymbol"/>
      <w:sz w:val="18"/>
      <w:szCs w:val="18"/>
    </w:rPr>
  </w:style>
  <w:style w:type="character" w:customStyle="1" w:styleId="WW8Num4z3">
    <w:name w:val="WW8Num4z3"/>
    <w:rsid w:val="009B7B89"/>
    <w:rPr>
      <w:rFonts w:ascii="Wingdings" w:hAnsi="Wingdings" w:cs="StarSymbol"/>
      <w:sz w:val="18"/>
      <w:szCs w:val="18"/>
    </w:rPr>
  </w:style>
  <w:style w:type="character" w:customStyle="1" w:styleId="WW8Num5z0">
    <w:name w:val="WW8Num5z0"/>
    <w:rsid w:val="009B7B89"/>
    <w:rPr>
      <w:rFonts w:ascii="Symbol" w:hAnsi="Symbol" w:cs="StarSymbol"/>
      <w:sz w:val="18"/>
      <w:szCs w:val="18"/>
    </w:rPr>
  </w:style>
  <w:style w:type="character" w:customStyle="1" w:styleId="WW8Num6z0">
    <w:name w:val="WW8Num6z0"/>
    <w:rsid w:val="009B7B89"/>
    <w:rPr>
      <w:rFonts w:ascii="Symbol" w:hAnsi="Symbol" w:cs="StarSymbol"/>
      <w:sz w:val="18"/>
      <w:szCs w:val="18"/>
    </w:rPr>
  </w:style>
  <w:style w:type="character" w:customStyle="1" w:styleId="WW8Num6z1">
    <w:name w:val="WW8Num6z1"/>
    <w:rsid w:val="009B7B89"/>
    <w:rPr>
      <w:rFonts w:ascii="Wingdings 2" w:hAnsi="Wingdings 2" w:cs="StarSymbol"/>
      <w:sz w:val="18"/>
      <w:szCs w:val="18"/>
    </w:rPr>
  </w:style>
  <w:style w:type="character" w:customStyle="1" w:styleId="WW8Num6z2">
    <w:name w:val="WW8Num6z2"/>
    <w:rsid w:val="009B7B89"/>
    <w:rPr>
      <w:rFonts w:ascii="StarSymbol" w:hAnsi="StarSymbol" w:cs="StarSymbol"/>
      <w:sz w:val="18"/>
      <w:szCs w:val="18"/>
    </w:rPr>
  </w:style>
  <w:style w:type="character" w:customStyle="1" w:styleId="WW8Num7z0">
    <w:name w:val="WW8Num7z0"/>
    <w:rsid w:val="009B7B89"/>
    <w:rPr>
      <w:rFonts w:ascii="DIN-Regular" w:hAnsi="DIN-Regular"/>
      <w:b w:val="0"/>
      <w:i w:val="0"/>
      <w:sz w:val="32"/>
      <w:szCs w:val="32"/>
    </w:rPr>
  </w:style>
  <w:style w:type="character" w:customStyle="1" w:styleId="WW8Num7z1">
    <w:name w:val="WW8Num7z1"/>
    <w:rsid w:val="009B7B89"/>
    <w:rPr>
      <w:rFonts w:ascii="DIN-Bold" w:hAnsi="DIN-Bold"/>
      <w:b w:val="0"/>
      <w:i w:val="0"/>
      <w:sz w:val="28"/>
      <w:szCs w:val="28"/>
    </w:rPr>
  </w:style>
  <w:style w:type="character" w:customStyle="1" w:styleId="WW8Num8z0">
    <w:name w:val="WW8Num8z0"/>
    <w:rsid w:val="009B7B89"/>
    <w:rPr>
      <w:rFonts w:ascii="DIN-Regular" w:hAnsi="DIN-Regular"/>
      <w:b/>
      <w:i w:val="0"/>
      <w:sz w:val="32"/>
      <w:szCs w:val="32"/>
    </w:rPr>
  </w:style>
  <w:style w:type="character" w:customStyle="1" w:styleId="WW8Num9z2">
    <w:name w:val="WW8Num9z2"/>
    <w:rsid w:val="009B7B89"/>
    <w:rPr>
      <w:rFonts w:ascii="Symbol" w:hAnsi="Symbol"/>
      <w:b/>
      <w:i w:val="0"/>
      <w:sz w:val="32"/>
      <w:szCs w:val="32"/>
    </w:rPr>
  </w:style>
  <w:style w:type="character" w:customStyle="1" w:styleId="WW8Num10z0">
    <w:name w:val="WW8Num10z0"/>
    <w:rsid w:val="009B7B89"/>
    <w:rPr>
      <w:rFonts w:ascii="DIN-Bold" w:hAnsi="DIN-Bold"/>
      <w:b w:val="0"/>
      <w:i w:val="0"/>
      <w:sz w:val="32"/>
      <w:szCs w:val="28"/>
    </w:rPr>
  </w:style>
  <w:style w:type="character" w:customStyle="1" w:styleId="WW8Num11z0">
    <w:name w:val="WW8Num11z0"/>
    <w:rsid w:val="009B7B89"/>
    <w:rPr>
      <w:rFonts w:ascii="Courier New" w:hAnsi="Courier New"/>
    </w:rPr>
  </w:style>
  <w:style w:type="character" w:customStyle="1" w:styleId="WW8Num12z0">
    <w:name w:val="WW8Num12z0"/>
    <w:rsid w:val="009B7B89"/>
    <w:rPr>
      <w:rFonts w:ascii="Wingdings" w:hAnsi="Wingdings"/>
    </w:rPr>
  </w:style>
  <w:style w:type="character" w:customStyle="1" w:styleId="WW8Num13z0">
    <w:name w:val="WW8Num13z0"/>
    <w:rsid w:val="009B7B89"/>
    <w:rPr>
      <w:rFonts w:ascii="Symbol" w:hAnsi="Symbol" w:cs="StarSymbol"/>
      <w:sz w:val="18"/>
      <w:szCs w:val="18"/>
    </w:rPr>
  </w:style>
  <w:style w:type="character" w:customStyle="1" w:styleId="WW8Num14z0">
    <w:name w:val="WW8Num14z0"/>
    <w:rsid w:val="009B7B89"/>
    <w:rPr>
      <w:rFonts w:ascii="Symbol" w:hAnsi="Symbol" w:cs="StarSymbol"/>
      <w:sz w:val="18"/>
      <w:szCs w:val="18"/>
    </w:rPr>
  </w:style>
  <w:style w:type="character" w:customStyle="1" w:styleId="WW8Num15z0">
    <w:name w:val="WW8Num15z0"/>
    <w:rsid w:val="009B7B89"/>
    <w:rPr>
      <w:rFonts w:ascii="Symbol" w:hAnsi="Symbol" w:cs="StarSymbol"/>
      <w:sz w:val="18"/>
      <w:szCs w:val="18"/>
    </w:rPr>
  </w:style>
  <w:style w:type="character" w:customStyle="1" w:styleId="WW8Num16z0">
    <w:name w:val="WW8Num16z0"/>
    <w:rsid w:val="009B7B89"/>
    <w:rPr>
      <w:rFonts w:ascii="Symbol" w:hAnsi="Symbol" w:cs="StarSymbol"/>
      <w:sz w:val="18"/>
      <w:szCs w:val="18"/>
    </w:rPr>
  </w:style>
  <w:style w:type="character" w:customStyle="1" w:styleId="WW8Num17z0">
    <w:name w:val="WW8Num17z0"/>
    <w:rsid w:val="009B7B89"/>
    <w:rPr>
      <w:rFonts w:ascii="Symbol" w:hAnsi="Symbol" w:cs="StarSymbol"/>
      <w:sz w:val="18"/>
      <w:szCs w:val="18"/>
    </w:rPr>
  </w:style>
  <w:style w:type="character" w:customStyle="1" w:styleId="WW8Num18z0">
    <w:name w:val="WW8Num18z0"/>
    <w:rsid w:val="009B7B89"/>
    <w:rPr>
      <w:rFonts w:ascii="Symbol" w:hAnsi="Symbol" w:cs="StarSymbol"/>
      <w:sz w:val="18"/>
      <w:szCs w:val="18"/>
    </w:rPr>
  </w:style>
  <w:style w:type="character" w:customStyle="1" w:styleId="WW8Num19z0">
    <w:name w:val="WW8Num19z0"/>
    <w:rsid w:val="009B7B89"/>
    <w:rPr>
      <w:rFonts w:ascii="Symbol" w:hAnsi="Symbol" w:cs="StarSymbol"/>
      <w:sz w:val="18"/>
      <w:szCs w:val="18"/>
    </w:rPr>
  </w:style>
  <w:style w:type="character" w:customStyle="1" w:styleId="WW8Num20z0">
    <w:name w:val="WW8Num20z0"/>
    <w:rsid w:val="009B7B89"/>
    <w:rPr>
      <w:rFonts w:ascii="Symbol" w:hAnsi="Symbol" w:cs="StarSymbol"/>
      <w:sz w:val="18"/>
      <w:szCs w:val="18"/>
    </w:rPr>
  </w:style>
  <w:style w:type="character" w:customStyle="1" w:styleId="WW8Num21z0">
    <w:name w:val="WW8Num21z0"/>
    <w:rsid w:val="009B7B89"/>
    <w:rPr>
      <w:rFonts w:ascii="Symbol" w:hAnsi="Symbol" w:cs="StarSymbol"/>
      <w:sz w:val="18"/>
      <w:szCs w:val="18"/>
    </w:rPr>
  </w:style>
  <w:style w:type="character" w:customStyle="1" w:styleId="WW8Num22z0">
    <w:name w:val="WW8Num22z0"/>
    <w:rsid w:val="009B7B89"/>
    <w:rPr>
      <w:rFonts w:ascii="Symbol" w:hAnsi="Symbol" w:cs="StarSymbol"/>
      <w:sz w:val="18"/>
      <w:szCs w:val="18"/>
    </w:rPr>
  </w:style>
  <w:style w:type="character" w:customStyle="1" w:styleId="WW8Num22z1">
    <w:name w:val="WW8Num22z1"/>
    <w:rsid w:val="009B7B89"/>
    <w:rPr>
      <w:rFonts w:ascii="Courier New" w:hAnsi="Courier New" w:cs="Courier New"/>
    </w:rPr>
  </w:style>
  <w:style w:type="character" w:customStyle="1" w:styleId="WW8Num22z2">
    <w:name w:val="WW8Num22z2"/>
    <w:rsid w:val="009B7B89"/>
    <w:rPr>
      <w:rFonts w:ascii="Wingdings" w:hAnsi="Wingdings"/>
    </w:rPr>
  </w:style>
  <w:style w:type="character" w:customStyle="1" w:styleId="WW8Num23z0">
    <w:name w:val="WW8Num23z0"/>
    <w:rsid w:val="009B7B89"/>
    <w:rPr>
      <w:rFonts w:ascii="Symbol" w:hAnsi="Symbol" w:cs="StarSymbol"/>
      <w:sz w:val="18"/>
      <w:szCs w:val="18"/>
    </w:rPr>
  </w:style>
  <w:style w:type="character" w:customStyle="1" w:styleId="WW8Num23z1">
    <w:name w:val="WW8Num23z1"/>
    <w:rsid w:val="009B7B89"/>
    <w:rPr>
      <w:rFonts w:ascii="Courier New" w:hAnsi="Courier New" w:cs="Courier New"/>
    </w:rPr>
  </w:style>
  <w:style w:type="character" w:customStyle="1" w:styleId="WW8Num23z2">
    <w:name w:val="WW8Num23z2"/>
    <w:rsid w:val="009B7B89"/>
    <w:rPr>
      <w:rFonts w:ascii="Wingdings" w:hAnsi="Wingdings"/>
    </w:rPr>
  </w:style>
  <w:style w:type="character" w:customStyle="1" w:styleId="WW8Num24z1">
    <w:name w:val="WW8Num24z1"/>
    <w:rsid w:val="009B7B89"/>
    <w:rPr>
      <w:rFonts w:ascii="DIN-Regular" w:hAnsi="DIN-Regular" w:cs="Courier New"/>
      <w:i w:val="0"/>
    </w:rPr>
  </w:style>
  <w:style w:type="character" w:customStyle="1" w:styleId="WW8Num25z0">
    <w:name w:val="WW8Num25z0"/>
    <w:rsid w:val="009B7B89"/>
    <w:rPr>
      <w:rFonts w:ascii="Symbol" w:hAnsi="Symbol" w:cs="StarSymbol"/>
      <w:sz w:val="18"/>
      <w:szCs w:val="18"/>
    </w:rPr>
  </w:style>
  <w:style w:type="character" w:customStyle="1" w:styleId="WW8Num25z1">
    <w:name w:val="WW8Num25z1"/>
    <w:rsid w:val="009B7B89"/>
    <w:rPr>
      <w:rFonts w:ascii="Courier New" w:hAnsi="Courier New" w:cs="Courier New"/>
    </w:rPr>
  </w:style>
  <w:style w:type="character" w:customStyle="1" w:styleId="WW8Num25z2">
    <w:name w:val="WW8Num25z2"/>
    <w:rsid w:val="009B7B89"/>
    <w:rPr>
      <w:rFonts w:ascii="Wingdings" w:hAnsi="Wingdings"/>
    </w:rPr>
  </w:style>
  <w:style w:type="character" w:customStyle="1" w:styleId="WW8Num26z0">
    <w:name w:val="WW8Num26z0"/>
    <w:rsid w:val="009B7B89"/>
    <w:rPr>
      <w:rFonts w:ascii="Wingdings" w:hAnsi="Wingdings"/>
    </w:rPr>
  </w:style>
  <w:style w:type="character" w:customStyle="1" w:styleId="WW8Num26z1">
    <w:name w:val="WW8Num26z1"/>
    <w:rsid w:val="009B7B89"/>
    <w:rPr>
      <w:rFonts w:ascii="Courier New" w:hAnsi="Courier New" w:cs="Courier New"/>
    </w:rPr>
  </w:style>
  <w:style w:type="character" w:customStyle="1" w:styleId="WW8Num26z3">
    <w:name w:val="WW8Num26z3"/>
    <w:rsid w:val="009B7B89"/>
    <w:rPr>
      <w:rFonts w:ascii="Symbol" w:hAnsi="Symbol"/>
    </w:rPr>
  </w:style>
  <w:style w:type="character" w:customStyle="1" w:styleId="WW8Num28z0">
    <w:name w:val="WW8Num28z0"/>
    <w:rsid w:val="009B7B89"/>
    <w:rPr>
      <w:rFonts w:ascii="Symbol" w:hAnsi="Symbol"/>
      <w:sz w:val="18"/>
      <w:szCs w:val="18"/>
    </w:rPr>
  </w:style>
  <w:style w:type="character" w:customStyle="1" w:styleId="WW8Num28z1">
    <w:name w:val="WW8Num28z1"/>
    <w:rsid w:val="009B7B89"/>
    <w:rPr>
      <w:rFonts w:ascii="Courier New" w:hAnsi="Courier New" w:cs="Courier New"/>
    </w:rPr>
  </w:style>
  <w:style w:type="character" w:customStyle="1" w:styleId="WW8Num28z2">
    <w:name w:val="WW8Num28z2"/>
    <w:rsid w:val="009B7B89"/>
    <w:rPr>
      <w:rFonts w:ascii="Wingdings" w:hAnsi="Wingdings"/>
    </w:rPr>
  </w:style>
  <w:style w:type="character" w:customStyle="1" w:styleId="WW8Num28z3">
    <w:name w:val="WW8Num28z3"/>
    <w:rsid w:val="009B7B89"/>
    <w:rPr>
      <w:rFonts w:ascii="Symbol" w:hAnsi="Symbol"/>
    </w:rPr>
  </w:style>
  <w:style w:type="character" w:customStyle="1" w:styleId="WW8Num7z2">
    <w:name w:val="WW8Num7z2"/>
    <w:rsid w:val="009B7B89"/>
    <w:rPr>
      <w:rFonts w:ascii="Symbol" w:hAnsi="Symbol"/>
      <w:b/>
      <w:i w:val="0"/>
      <w:sz w:val="32"/>
      <w:szCs w:val="32"/>
    </w:rPr>
  </w:style>
  <w:style w:type="character" w:customStyle="1" w:styleId="WW8Num8z1">
    <w:name w:val="WW8Num8z1"/>
    <w:rsid w:val="009B7B89"/>
    <w:rPr>
      <w:rFonts w:ascii="DIN-Bold" w:hAnsi="DIN-Bold"/>
      <w:b w:val="0"/>
      <w:i w:val="0"/>
      <w:sz w:val="28"/>
      <w:szCs w:val="28"/>
    </w:rPr>
  </w:style>
  <w:style w:type="character" w:customStyle="1" w:styleId="WW8Num9z0">
    <w:name w:val="WW8Num9z0"/>
    <w:rsid w:val="009B7B89"/>
    <w:rPr>
      <w:rFonts w:ascii="Verdana" w:hAnsi="Verdana"/>
      <w:b/>
      <w:i w:val="0"/>
      <w:sz w:val="32"/>
      <w:szCs w:val="32"/>
    </w:rPr>
  </w:style>
  <w:style w:type="character" w:customStyle="1" w:styleId="WW-DefaultParagraphFont">
    <w:name w:val="WW-Default Paragraph Font"/>
    <w:rsid w:val="009B7B89"/>
  </w:style>
  <w:style w:type="character" w:customStyle="1" w:styleId="WW8Num5z1">
    <w:name w:val="WW8Num5z1"/>
    <w:rsid w:val="009B7B89"/>
    <w:rPr>
      <w:rFonts w:ascii="Wingdings 2" w:hAnsi="Wingdings 2" w:cs="StarSymbol"/>
      <w:sz w:val="18"/>
      <w:szCs w:val="18"/>
    </w:rPr>
  </w:style>
  <w:style w:type="character" w:customStyle="1" w:styleId="Absatz-Standardschriftart">
    <w:name w:val="Absatz-Standardschriftart"/>
    <w:rsid w:val="009B7B89"/>
  </w:style>
  <w:style w:type="character" w:customStyle="1" w:styleId="WW8Num5z2">
    <w:name w:val="WW8Num5z2"/>
    <w:rsid w:val="009B7B89"/>
    <w:rPr>
      <w:rFonts w:ascii="StarSymbol" w:hAnsi="StarSymbol" w:cs="StarSymbol"/>
      <w:sz w:val="18"/>
      <w:szCs w:val="18"/>
    </w:rPr>
  </w:style>
  <w:style w:type="character" w:customStyle="1" w:styleId="WW8Num5z3">
    <w:name w:val="WW8Num5z3"/>
    <w:rsid w:val="009B7B89"/>
    <w:rPr>
      <w:rFonts w:ascii="Wingdings" w:hAnsi="Wingdings" w:cs="StarSymbol"/>
      <w:sz w:val="18"/>
      <w:szCs w:val="18"/>
    </w:rPr>
  </w:style>
  <w:style w:type="character" w:customStyle="1" w:styleId="WW8Num6z3">
    <w:name w:val="WW8Num6z3"/>
    <w:rsid w:val="009B7B89"/>
    <w:rPr>
      <w:rFonts w:ascii="Wingdings" w:hAnsi="Wingdings" w:cs="StarSymbol"/>
      <w:sz w:val="18"/>
      <w:szCs w:val="18"/>
    </w:rPr>
  </w:style>
  <w:style w:type="character" w:customStyle="1" w:styleId="WW8Num9z1">
    <w:name w:val="WW8Num9z1"/>
    <w:rsid w:val="009B7B89"/>
    <w:rPr>
      <w:rFonts w:ascii="Wingdings" w:hAnsi="Wingdings" w:cs="StarSymbol"/>
      <w:sz w:val="18"/>
      <w:szCs w:val="18"/>
    </w:rPr>
  </w:style>
  <w:style w:type="character" w:customStyle="1" w:styleId="WW8Num10z1">
    <w:name w:val="WW8Num10z1"/>
    <w:rsid w:val="009B7B89"/>
    <w:rPr>
      <w:rFonts w:ascii="DIN-Bold" w:hAnsi="DIN-Bold"/>
      <w:b w:val="0"/>
      <w:i w:val="0"/>
      <w:sz w:val="28"/>
      <w:szCs w:val="28"/>
    </w:rPr>
  </w:style>
  <w:style w:type="character" w:customStyle="1" w:styleId="WW8Num24z0">
    <w:name w:val="WW8Num24z0"/>
    <w:rsid w:val="009B7B89"/>
    <w:rPr>
      <w:rFonts w:ascii="Symbol" w:hAnsi="Symbol" w:cs="StarSymbol"/>
      <w:sz w:val="18"/>
      <w:szCs w:val="18"/>
    </w:rPr>
  </w:style>
  <w:style w:type="character" w:customStyle="1" w:styleId="WW-Absatz-Standardschriftart">
    <w:name w:val="WW-Absatz-Standardschriftart"/>
    <w:rsid w:val="009B7B89"/>
  </w:style>
  <w:style w:type="character" w:customStyle="1" w:styleId="WW-Absatz-Standardschriftart1">
    <w:name w:val="WW-Absatz-Standardschriftart1"/>
    <w:rsid w:val="009B7B89"/>
  </w:style>
  <w:style w:type="character" w:customStyle="1" w:styleId="WW8Num1z0">
    <w:name w:val="WW8Num1z0"/>
    <w:rsid w:val="009B7B89"/>
    <w:rPr>
      <w:rFonts w:ascii="Wingdings" w:hAnsi="Wingdings"/>
    </w:rPr>
  </w:style>
  <w:style w:type="character" w:customStyle="1" w:styleId="WW-Absatz-Standardschriftart11">
    <w:name w:val="WW-Absatz-Standardschriftart11"/>
    <w:rsid w:val="009B7B89"/>
  </w:style>
  <w:style w:type="character" w:customStyle="1" w:styleId="WW8Num1z3">
    <w:name w:val="WW8Num1z3"/>
    <w:rsid w:val="009B7B89"/>
    <w:rPr>
      <w:rFonts w:ascii="Symbol" w:hAnsi="Symbol"/>
    </w:rPr>
  </w:style>
  <w:style w:type="character" w:customStyle="1" w:styleId="WW8Num2z2">
    <w:name w:val="WW8Num2z2"/>
    <w:rsid w:val="009B7B89"/>
    <w:rPr>
      <w:rFonts w:ascii="Wingdings" w:hAnsi="Wingdings"/>
    </w:rPr>
  </w:style>
  <w:style w:type="character" w:customStyle="1" w:styleId="WW8Num2z3">
    <w:name w:val="WW8Num2z3"/>
    <w:rsid w:val="009B7B89"/>
    <w:rPr>
      <w:rFonts w:ascii="Symbol" w:hAnsi="Symbol"/>
    </w:rPr>
  </w:style>
  <w:style w:type="character" w:customStyle="1" w:styleId="WW8Num11z1">
    <w:name w:val="WW8Num11z1"/>
    <w:rsid w:val="009B7B89"/>
    <w:rPr>
      <w:rFonts w:ascii="Courier New" w:hAnsi="Courier New" w:cs="Courier New"/>
    </w:rPr>
  </w:style>
  <w:style w:type="character" w:customStyle="1" w:styleId="WW8Num11z2">
    <w:name w:val="WW8Num11z2"/>
    <w:rsid w:val="009B7B89"/>
    <w:rPr>
      <w:rFonts w:ascii="Wingdings" w:hAnsi="Wingdings"/>
    </w:rPr>
  </w:style>
  <w:style w:type="character" w:customStyle="1" w:styleId="WW8Num11z3">
    <w:name w:val="WW8Num11z3"/>
    <w:rsid w:val="009B7B89"/>
    <w:rPr>
      <w:rFonts w:ascii="Symbol" w:hAnsi="Symbol"/>
    </w:rPr>
  </w:style>
  <w:style w:type="character" w:customStyle="1" w:styleId="WW8Num12z1">
    <w:name w:val="WW8Num12z1"/>
    <w:rsid w:val="009B7B89"/>
    <w:rPr>
      <w:rFonts w:ascii="Courier New" w:hAnsi="Courier New" w:cs="Courier New"/>
    </w:rPr>
  </w:style>
  <w:style w:type="character" w:customStyle="1" w:styleId="WW8Num12z3">
    <w:name w:val="WW8Num12z3"/>
    <w:rsid w:val="009B7B89"/>
    <w:rPr>
      <w:rFonts w:ascii="Symbol" w:hAnsi="Symbol"/>
    </w:rPr>
  </w:style>
  <w:style w:type="character" w:customStyle="1" w:styleId="WW-DefaultParagraphFont1">
    <w:name w:val="WW-Default Paragraph Font1"/>
    <w:rsid w:val="009B7B89"/>
  </w:style>
  <w:style w:type="character" w:customStyle="1" w:styleId="BodyTextCharChar1">
    <w:name w:val="Body Text Char Char1"/>
    <w:rsid w:val="009B7B89"/>
    <w:rPr>
      <w:rFonts w:ascii="Verdana" w:hAnsi="Verdana"/>
      <w:sz w:val="22"/>
      <w:lang w:val="pt-PT" w:eastAsia="ar-SA" w:bidi="ar-SA"/>
    </w:rPr>
  </w:style>
  <w:style w:type="character" w:customStyle="1" w:styleId="StyleHeading2DIN-RegularCharChar1CharCharCharCharCharCharCharCharCharCharCharCharCharChar">
    <w:name w:val="Style Heading 2 + DIN-Regular Char Char1 Char Char Char Char Char Char Char Char Char Char Char Char Char Char"/>
    <w:rsid w:val="009B7B89"/>
    <w:rPr>
      <w:rFonts w:ascii="DIN-Bold" w:hAnsi="DIN-Bold"/>
      <w:b/>
      <w:bCs/>
      <w:caps/>
      <w:spacing w:val="10"/>
      <w:kern w:val="1"/>
      <w:sz w:val="22"/>
      <w:szCs w:val="22"/>
      <w:lang w:val="pt-PT" w:eastAsia="ar-SA" w:bidi="ar-SA"/>
    </w:rPr>
  </w:style>
  <w:style w:type="character" w:customStyle="1" w:styleId="BodyTextCharChar2">
    <w:name w:val="Body Text Char Char2"/>
    <w:rsid w:val="009B7B89"/>
    <w:rPr>
      <w:rFonts w:ascii="Garamond" w:hAnsi="Garamond"/>
      <w:sz w:val="22"/>
      <w:lang w:val="pt-PT" w:eastAsia="ar-SA" w:bidi="ar-SA"/>
    </w:rPr>
  </w:style>
  <w:style w:type="character" w:customStyle="1" w:styleId="HeadingBaseChar">
    <w:name w:val="Heading Base Char"/>
    <w:rsid w:val="009B7B89"/>
    <w:rPr>
      <w:rFonts w:ascii="Verdana" w:hAnsi="Verdana"/>
      <w:kern w:val="1"/>
      <w:sz w:val="22"/>
      <w:lang w:val="pt-PT" w:eastAsia="ar-SA" w:bidi="ar-SA"/>
    </w:rPr>
  </w:style>
  <w:style w:type="character" w:customStyle="1" w:styleId="CharCharChar">
    <w:name w:val="Char Char Char"/>
    <w:rsid w:val="009B7B89"/>
    <w:rPr>
      <w:rFonts w:ascii="Verdana" w:hAnsi="Verdana"/>
      <w:b/>
      <w:caps/>
      <w:spacing w:val="10"/>
      <w:kern w:val="1"/>
      <w:sz w:val="22"/>
      <w:szCs w:val="22"/>
      <w:lang w:val="pt-PT" w:eastAsia="ar-SA" w:bidi="ar-SA"/>
    </w:rPr>
  </w:style>
  <w:style w:type="character" w:customStyle="1" w:styleId="StyleHeading2DIN-RegularChar">
    <w:name w:val="Style Heading 2 + DIN-Regular Char"/>
    <w:rsid w:val="009B7B89"/>
    <w:rPr>
      <w:rFonts w:ascii="DIN-Bold" w:hAnsi="DIN-Bold"/>
      <w:b/>
      <w:bCs/>
      <w:caps/>
      <w:spacing w:val="10"/>
      <w:kern w:val="1"/>
      <w:sz w:val="22"/>
      <w:szCs w:val="22"/>
      <w:lang w:val="pt-PT" w:eastAsia="ar-SA" w:bidi="ar-SA"/>
    </w:rPr>
  </w:style>
  <w:style w:type="character" w:customStyle="1" w:styleId="Heading2Char">
    <w:name w:val="Heading 2 Char"/>
    <w:rsid w:val="009B7B89"/>
    <w:rPr>
      <w:rFonts w:ascii="DIN-Regular" w:hAnsi="DIN-Regular" w:cs="Arial"/>
      <w:b/>
      <w:bCs/>
      <w:iCs/>
      <w:sz w:val="28"/>
      <w:szCs w:val="28"/>
      <w:lang w:val="pt-PT" w:eastAsia="ar-SA" w:bidi="ar-SA"/>
    </w:rPr>
  </w:style>
  <w:style w:type="character" w:customStyle="1" w:styleId="WW8Num26z2">
    <w:name w:val="WW8Num26z2"/>
    <w:rsid w:val="009B7B89"/>
    <w:rPr>
      <w:rFonts w:ascii="Courier New" w:hAnsi="Courier New" w:cs="Courier New"/>
    </w:rPr>
  </w:style>
  <w:style w:type="paragraph" w:styleId="Corpodetexto">
    <w:name w:val="Body Text"/>
    <w:basedOn w:val="Normal"/>
    <w:link w:val="CorpodetextoCarcter"/>
    <w:rsid w:val="009B7B89"/>
    <w:pPr>
      <w:spacing w:before="0" w:after="240" w:line="240" w:lineRule="atLeast"/>
      <w:ind w:firstLine="567"/>
    </w:pPr>
    <w:rPr>
      <w:rFonts w:ascii="Verdana" w:hAnsi="Verdana"/>
      <w:szCs w:val="20"/>
    </w:rPr>
  </w:style>
  <w:style w:type="paragraph" w:customStyle="1" w:styleId="Heading">
    <w:name w:val="Heading"/>
    <w:basedOn w:val="Normal"/>
    <w:next w:val="Corpodetexto"/>
    <w:rsid w:val="009B7B89"/>
    <w:pPr>
      <w:keepNext/>
      <w:spacing w:before="240" w:after="120"/>
    </w:pPr>
    <w:rPr>
      <w:rFonts w:eastAsia="Lucida Sans Unicode" w:cs="Tahoma"/>
      <w:sz w:val="28"/>
      <w:szCs w:val="28"/>
    </w:rPr>
  </w:style>
  <w:style w:type="paragraph" w:customStyle="1" w:styleId="Heading10">
    <w:name w:val="Heading 10"/>
    <w:basedOn w:val="Heading"/>
    <w:next w:val="Corpodetexto"/>
    <w:rsid w:val="009B7B89"/>
    <w:pPr>
      <w:tabs>
        <w:tab w:val="num" w:pos="4320"/>
      </w:tabs>
      <w:ind w:left="4320" w:hanging="1440"/>
      <w:outlineLvl w:val="8"/>
    </w:pPr>
    <w:rPr>
      <w:b/>
      <w:bCs/>
      <w:sz w:val="21"/>
      <w:szCs w:val="21"/>
    </w:rPr>
  </w:style>
  <w:style w:type="paragraph" w:styleId="Lista">
    <w:name w:val="List"/>
    <w:basedOn w:val="Corpodetexto"/>
    <w:rsid w:val="009B7B89"/>
    <w:rPr>
      <w:rFonts w:ascii="DIN-Regular" w:hAnsi="DIN-Regular" w:cs="Tahoma"/>
    </w:rPr>
  </w:style>
  <w:style w:type="paragraph" w:styleId="Cabealho">
    <w:name w:val="header"/>
    <w:basedOn w:val="Normal"/>
    <w:link w:val="CabealhoCarcter"/>
    <w:uiPriority w:val="99"/>
    <w:rsid w:val="009B7B8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link w:val="RodapCarcter"/>
    <w:rsid w:val="00252E76"/>
    <w:pPr>
      <w:pBdr>
        <w:top w:val="single" w:sz="4" w:space="1" w:color="000000"/>
      </w:pBdr>
      <w:tabs>
        <w:tab w:val="center" w:pos="4320"/>
        <w:tab w:val="right" w:pos="8640"/>
      </w:tabs>
    </w:pPr>
    <w:rPr>
      <w:b/>
      <w:sz w:val="16"/>
      <w:szCs w:val="16"/>
    </w:rPr>
  </w:style>
  <w:style w:type="paragraph" w:customStyle="1" w:styleId="TableContents">
    <w:name w:val="Table Contents"/>
    <w:basedOn w:val="Normal"/>
    <w:rsid w:val="009B7B89"/>
    <w:pPr>
      <w:suppressLineNumbers/>
    </w:pPr>
  </w:style>
  <w:style w:type="paragraph" w:customStyle="1" w:styleId="TableHeading">
    <w:name w:val="Table Heading"/>
    <w:basedOn w:val="TableContents"/>
    <w:rsid w:val="009B7B89"/>
    <w:pPr>
      <w:jc w:val="center"/>
    </w:pPr>
    <w:rPr>
      <w:b/>
      <w:bCs/>
    </w:rPr>
  </w:style>
  <w:style w:type="paragraph" w:styleId="Legenda">
    <w:name w:val="caption"/>
    <w:basedOn w:val="Normal"/>
    <w:qFormat/>
    <w:rsid w:val="009B7B89"/>
    <w:pPr>
      <w:suppressLineNumbers/>
      <w:spacing w:after="120"/>
    </w:pPr>
    <w:rPr>
      <w:rFonts w:cs="Tahoma"/>
      <w:i/>
      <w:iCs/>
      <w:sz w:val="20"/>
      <w:szCs w:val="24"/>
    </w:rPr>
  </w:style>
  <w:style w:type="paragraph" w:customStyle="1" w:styleId="Framecontents">
    <w:name w:val="Frame contents"/>
    <w:basedOn w:val="Corpodetexto"/>
    <w:rsid w:val="009B7B89"/>
  </w:style>
  <w:style w:type="paragraph" w:customStyle="1" w:styleId="Index">
    <w:name w:val="Index"/>
    <w:basedOn w:val="Normal"/>
    <w:rsid w:val="009B7B89"/>
    <w:pPr>
      <w:suppressLineNumbers/>
    </w:pPr>
    <w:rPr>
      <w:rFonts w:cs="Tahoma"/>
    </w:rPr>
  </w:style>
  <w:style w:type="paragraph" w:styleId="ndice1">
    <w:name w:val="toc 1"/>
    <w:basedOn w:val="Normal"/>
    <w:next w:val="Normal"/>
    <w:uiPriority w:val="39"/>
    <w:qFormat/>
    <w:rsid w:val="009B7B89"/>
    <w:pPr>
      <w:tabs>
        <w:tab w:val="clear" w:pos="567"/>
        <w:tab w:val="clear" w:pos="1134"/>
      </w:tabs>
      <w:spacing w:after="120"/>
      <w:jc w:val="left"/>
    </w:pPr>
    <w:rPr>
      <w:rFonts w:ascii="Calibri" w:hAnsi="Calibri"/>
      <w:b/>
      <w:bCs/>
      <w:caps/>
      <w:sz w:val="20"/>
      <w:szCs w:val="20"/>
    </w:rPr>
  </w:style>
  <w:style w:type="paragraph" w:styleId="ndice2">
    <w:name w:val="toc 2"/>
    <w:basedOn w:val="Index"/>
    <w:uiPriority w:val="39"/>
    <w:qFormat/>
    <w:rsid w:val="009B7B89"/>
    <w:pPr>
      <w:suppressLineNumbers w:val="0"/>
      <w:tabs>
        <w:tab w:val="clear" w:pos="567"/>
        <w:tab w:val="clear" w:pos="1134"/>
      </w:tabs>
      <w:spacing w:before="0"/>
      <w:ind w:left="220"/>
      <w:jc w:val="left"/>
    </w:pPr>
    <w:rPr>
      <w:rFonts w:ascii="Calibri" w:hAnsi="Calibri" w:cs="Times New Roman"/>
      <w:smallCaps/>
      <w:sz w:val="20"/>
      <w:szCs w:val="20"/>
    </w:rPr>
  </w:style>
  <w:style w:type="paragraph" w:styleId="ndice3">
    <w:name w:val="toc 3"/>
    <w:basedOn w:val="Index"/>
    <w:uiPriority w:val="39"/>
    <w:qFormat/>
    <w:rsid w:val="009B7B89"/>
    <w:pPr>
      <w:suppressLineNumbers w:val="0"/>
      <w:tabs>
        <w:tab w:val="clear" w:pos="567"/>
        <w:tab w:val="clear" w:pos="1134"/>
      </w:tabs>
      <w:spacing w:before="0"/>
      <w:ind w:left="440"/>
      <w:jc w:val="left"/>
    </w:pPr>
    <w:rPr>
      <w:rFonts w:ascii="Calibri" w:hAnsi="Calibri" w:cs="Times New Roman"/>
      <w:i/>
      <w:iCs/>
      <w:sz w:val="20"/>
      <w:szCs w:val="20"/>
    </w:rPr>
  </w:style>
  <w:style w:type="paragraph" w:styleId="ndice4">
    <w:name w:val="toc 4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660"/>
      <w:jc w:val="left"/>
    </w:pPr>
    <w:rPr>
      <w:rFonts w:ascii="Calibri" w:hAnsi="Calibri" w:cs="Times New Roman"/>
      <w:sz w:val="18"/>
      <w:szCs w:val="18"/>
    </w:rPr>
  </w:style>
  <w:style w:type="paragraph" w:styleId="ndice5">
    <w:name w:val="toc 5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880"/>
      <w:jc w:val="left"/>
    </w:pPr>
    <w:rPr>
      <w:rFonts w:ascii="Calibri" w:hAnsi="Calibri" w:cs="Times New Roman"/>
      <w:sz w:val="18"/>
      <w:szCs w:val="18"/>
    </w:rPr>
  </w:style>
  <w:style w:type="paragraph" w:styleId="ndice6">
    <w:name w:val="toc 6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100"/>
      <w:jc w:val="left"/>
    </w:pPr>
    <w:rPr>
      <w:rFonts w:ascii="Calibri" w:hAnsi="Calibri" w:cs="Times New Roman"/>
      <w:sz w:val="18"/>
      <w:szCs w:val="18"/>
    </w:rPr>
  </w:style>
  <w:style w:type="paragraph" w:styleId="ndice7">
    <w:name w:val="toc 7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320"/>
      <w:jc w:val="left"/>
    </w:pPr>
    <w:rPr>
      <w:rFonts w:ascii="Calibri" w:hAnsi="Calibri" w:cs="Times New Roman"/>
      <w:sz w:val="18"/>
      <w:szCs w:val="18"/>
    </w:rPr>
  </w:style>
  <w:style w:type="paragraph" w:styleId="ndice8">
    <w:name w:val="toc 8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540"/>
      <w:jc w:val="left"/>
    </w:pPr>
    <w:rPr>
      <w:rFonts w:ascii="Calibri" w:hAnsi="Calibri" w:cs="Times New Roman"/>
      <w:sz w:val="18"/>
      <w:szCs w:val="18"/>
    </w:rPr>
  </w:style>
  <w:style w:type="paragraph" w:styleId="ndice9">
    <w:name w:val="toc 9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760"/>
      <w:jc w:val="left"/>
    </w:pPr>
    <w:rPr>
      <w:rFonts w:ascii="Calibri" w:hAnsi="Calibri" w:cs="Times New Roman"/>
      <w:sz w:val="18"/>
      <w:szCs w:val="18"/>
    </w:rPr>
  </w:style>
  <w:style w:type="paragraph" w:customStyle="1" w:styleId="Contents10">
    <w:name w:val="Contents 10"/>
    <w:basedOn w:val="Index"/>
    <w:rsid w:val="009B7B89"/>
    <w:pPr>
      <w:tabs>
        <w:tab w:val="right" w:leader="dot" w:pos="9637"/>
      </w:tabs>
      <w:ind w:left="2547"/>
    </w:pPr>
  </w:style>
  <w:style w:type="paragraph" w:customStyle="1" w:styleId="Titulo">
    <w:name w:val="Titulo"/>
    <w:basedOn w:val="Normal"/>
    <w:rsid w:val="009B7B89"/>
    <w:pPr>
      <w:spacing w:line="480" w:lineRule="atLeast"/>
      <w:jc w:val="center"/>
    </w:pPr>
    <w:rPr>
      <w:rFonts w:ascii="DIN-Bold" w:hAnsi="DIN-Bold"/>
      <w:sz w:val="52"/>
    </w:rPr>
  </w:style>
  <w:style w:type="paragraph" w:customStyle="1" w:styleId="Sub-Ttulo">
    <w:name w:val="Sub-Título"/>
    <w:basedOn w:val="Normal"/>
    <w:rsid w:val="009B7B89"/>
    <w:pPr>
      <w:spacing w:line="480" w:lineRule="atLeast"/>
      <w:jc w:val="center"/>
    </w:pPr>
    <w:rPr>
      <w:b/>
      <w:sz w:val="40"/>
    </w:rPr>
  </w:style>
  <w:style w:type="paragraph" w:customStyle="1" w:styleId="Sub-Sub-Ttulo">
    <w:name w:val="Sub-Sub-Título"/>
    <w:basedOn w:val="Normal"/>
    <w:rsid w:val="009B7B89"/>
    <w:pPr>
      <w:spacing w:line="480" w:lineRule="atLeast"/>
      <w:jc w:val="center"/>
    </w:pPr>
    <w:rPr>
      <w:b/>
      <w:sz w:val="32"/>
    </w:rPr>
  </w:style>
  <w:style w:type="paragraph" w:customStyle="1" w:styleId="Entidade">
    <w:name w:val="Entidade"/>
    <w:basedOn w:val="Sub-Sub-Ttulo"/>
    <w:rsid w:val="009B7B89"/>
    <w:pPr>
      <w:pBdr>
        <w:top w:val="single" w:sz="4" w:space="5" w:color="000000"/>
        <w:bottom w:val="single" w:sz="4" w:space="12" w:color="000000"/>
      </w:pBdr>
    </w:pPr>
  </w:style>
  <w:style w:type="paragraph" w:customStyle="1" w:styleId="NormalJusto">
    <w:name w:val="Normal_Justo"/>
    <w:basedOn w:val="Normal"/>
    <w:rsid w:val="009B7B89"/>
    <w:pPr>
      <w:spacing w:before="0" w:line="280" w:lineRule="atLeast"/>
    </w:pPr>
  </w:style>
  <w:style w:type="paragraph" w:customStyle="1" w:styleId="Ttulo1">
    <w:name w:val="Título_1"/>
    <w:basedOn w:val="Normal"/>
    <w:rsid w:val="009B7B89"/>
    <w:pPr>
      <w:jc w:val="center"/>
    </w:pPr>
    <w:rPr>
      <w:b/>
      <w:sz w:val="28"/>
    </w:rPr>
  </w:style>
  <w:style w:type="paragraph" w:customStyle="1" w:styleId="NormalMuitoJusto8">
    <w:name w:val="Normal_Muito_Justo 8"/>
    <w:basedOn w:val="NormalJusto"/>
    <w:rsid w:val="009B7B89"/>
    <w:pPr>
      <w:spacing w:line="100" w:lineRule="atLeast"/>
    </w:pPr>
    <w:rPr>
      <w:sz w:val="16"/>
    </w:rPr>
  </w:style>
  <w:style w:type="paragraph" w:customStyle="1" w:styleId="Ponto">
    <w:name w:val="Ponto"/>
    <w:basedOn w:val="Normal"/>
    <w:rsid w:val="009B7B89"/>
    <w:pPr>
      <w:tabs>
        <w:tab w:val="left" w:pos="851"/>
      </w:tabs>
      <w:ind w:left="-2781"/>
      <w:jc w:val="left"/>
    </w:pPr>
  </w:style>
  <w:style w:type="paragraph" w:customStyle="1" w:styleId="PontoSub">
    <w:name w:val="Ponto_Sub"/>
    <w:basedOn w:val="Normal"/>
    <w:rsid w:val="009B7B89"/>
    <w:pPr>
      <w:tabs>
        <w:tab w:val="left" w:pos="1418"/>
      </w:tabs>
      <w:spacing w:before="0"/>
      <w:ind w:left="-4482"/>
      <w:jc w:val="left"/>
    </w:pPr>
  </w:style>
  <w:style w:type="paragraph" w:customStyle="1" w:styleId="Destaque">
    <w:name w:val="Destaque"/>
    <w:basedOn w:val="Normal"/>
    <w:rsid w:val="009B7B89"/>
    <w:pPr>
      <w:ind w:left="567"/>
    </w:pPr>
  </w:style>
  <w:style w:type="paragraph" w:customStyle="1" w:styleId="StyleHeading2DIN-RegularCharChar1CharCharCharCharCharCharCharCharCharCharCharCharChar">
    <w:name w:val="Style Heading 2 + DIN-Regular Char Char1 Char Char Char Char Char Char Char Char Char Char Char Char Char"/>
    <w:basedOn w:val="Cabealho2"/>
    <w:rsid w:val="009B7B89"/>
    <w:pPr>
      <w:keepLines/>
      <w:spacing w:after="180" w:line="240" w:lineRule="atLeast"/>
      <w:ind w:left="567"/>
    </w:pPr>
    <w:rPr>
      <w:rFonts w:ascii="DIN-Bold" w:hAnsi="DIN-Bold" w:cs="Times New Roman"/>
      <w:iCs/>
      <w:caps/>
      <w:spacing w:val="10"/>
      <w:kern w:val="1"/>
      <w:sz w:val="22"/>
      <w:szCs w:val="22"/>
    </w:rPr>
  </w:style>
  <w:style w:type="paragraph" w:styleId="Textodebalo">
    <w:name w:val="Balloon Text"/>
    <w:basedOn w:val="Normal"/>
    <w:rsid w:val="009B7B89"/>
    <w:rPr>
      <w:rFonts w:ascii="Tahoma" w:hAnsi="Tahoma" w:cs="Tahoma"/>
      <w:sz w:val="16"/>
      <w:szCs w:val="16"/>
    </w:rPr>
  </w:style>
  <w:style w:type="paragraph" w:customStyle="1" w:styleId="Ttulo11">
    <w:name w:val="Título 11"/>
    <w:basedOn w:val="Normal"/>
    <w:next w:val="Normal"/>
    <w:rsid w:val="009B7B89"/>
    <w:pPr>
      <w:keepNext/>
      <w:pBdr>
        <w:top w:val="single" w:sz="4" w:space="5" w:color="000000"/>
        <w:bottom w:val="single" w:sz="4" w:space="0" w:color="000000"/>
      </w:pBdr>
      <w:spacing w:before="960" w:after="60"/>
    </w:pPr>
    <w:rPr>
      <w:rFonts w:cs="Arial"/>
      <w:b/>
      <w:bCs/>
      <w:smallCaps/>
      <w:sz w:val="32"/>
      <w:szCs w:val="32"/>
    </w:rPr>
  </w:style>
  <w:style w:type="paragraph" w:customStyle="1" w:styleId="Fig">
    <w:name w:val="Fig."/>
    <w:basedOn w:val="Legenda"/>
    <w:rsid w:val="009B7B89"/>
    <w:pPr>
      <w:widowControl w:val="0"/>
      <w:spacing w:line="100" w:lineRule="atLeast"/>
      <w:jc w:val="center"/>
    </w:pPr>
    <w:rPr>
      <w:rFonts w:eastAsia="Arial Unicode MS"/>
      <w:i w:val="0"/>
      <w:kern w:val="1"/>
      <w:sz w:val="16"/>
    </w:rPr>
  </w:style>
  <w:style w:type="paragraph" w:customStyle="1" w:styleId="StyleHeading2DIN-Regular">
    <w:name w:val="Style Heading 2 + DIN-Regular"/>
    <w:basedOn w:val="Cabealho2"/>
    <w:rsid w:val="009B7B89"/>
    <w:pPr>
      <w:keepLines/>
      <w:spacing w:after="180" w:line="240" w:lineRule="atLeast"/>
    </w:pPr>
    <w:rPr>
      <w:rFonts w:ascii="DIN-Bold" w:hAnsi="DIN-Bold" w:cs="Times New Roman"/>
      <w:b w:val="0"/>
      <w:iCs/>
      <w:caps/>
      <w:spacing w:val="10"/>
      <w:kern w:val="1"/>
      <w:sz w:val="22"/>
      <w:szCs w:val="22"/>
    </w:rPr>
  </w:style>
  <w:style w:type="character" w:customStyle="1" w:styleId="CorpodetextoCarcter">
    <w:name w:val="Corpo de texto Carácter"/>
    <w:link w:val="Corpodetexto"/>
    <w:rsid w:val="00742C82"/>
    <w:rPr>
      <w:rFonts w:ascii="Verdana" w:hAnsi="Verdana"/>
      <w:sz w:val="22"/>
      <w:lang w:val="pt-PT" w:eastAsia="ar-SA"/>
    </w:rPr>
  </w:style>
  <w:style w:type="paragraph" w:styleId="NormalWeb">
    <w:name w:val="Normal (Web)"/>
    <w:basedOn w:val="Normal"/>
    <w:uiPriority w:val="99"/>
    <w:rsid w:val="00742C82"/>
    <w:pPr>
      <w:spacing w:before="100" w:after="100"/>
    </w:pPr>
    <w:rPr>
      <w:rFonts w:ascii="Times New Roman" w:hAnsi="Times New Roman"/>
      <w:sz w:val="24"/>
      <w:szCs w:val="24"/>
      <w:lang w:val="en-GB"/>
    </w:rPr>
  </w:style>
  <w:style w:type="paragraph" w:customStyle="1" w:styleId="Ttulodondice1">
    <w:name w:val="Título do Índice1"/>
    <w:basedOn w:val="Cabealho1"/>
    <w:next w:val="Normal"/>
    <w:uiPriority w:val="39"/>
    <w:qFormat/>
    <w:rsid w:val="008537B7"/>
    <w:pPr>
      <w:keepLines/>
      <w:pageBreakBefore w:val="0"/>
      <w:numPr>
        <w:numId w:val="0"/>
      </w:numPr>
      <w:suppressAutoHyphens w:val="0"/>
      <w:spacing w:before="480" w:after="0" w:line="276" w:lineRule="auto"/>
      <w:outlineLvl w:val="9"/>
    </w:pPr>
    <w:rPr>
      <w:rFonts w:ascii="Cambria" w:hAnsi="Cambria" w:cs="Times New Roman"/>
      <w:smallCaps w:val="0"/>
      <w:color w:val="365F91"/>
      <w:kern w:val="0"/>
      <w:sz w:val="28"/>
      <w:szCs w:val="28"/>
      <w:lang w:eastAsia="en-US"/>
    </w:rPr>
  </w:style>
  <w:style w:type="character" w:customStyle="1" w:styleId="CabealhoCarcter">
    <w:name w:val="Cabeçalho Carácter"/>
    <w:link w:val="Cabealho"/>
    <w:uiPriority w:val="99"/>
    <w:rsid w:val="00F17F90"/>
    <w:rPr>
      <w:rFonts w:ascii="DIN-Regular" w:hAnsi="DIN-Regular"/>
      <w:sz w:val="22"/>
      <w:szCs w:val="22"/>
      <w:lang w:eastAsia="ar-SA"/>
    </w:rPr>
  </w:style>
  <w:style w:type="character" w:customStyle="1" w:styleId="RodapCarcter">
    <w:name w:val="Rodapé Carácter"/>
    <w:link w:val="Rodap"/>
    <w:rsid w:val="00F17F90"/>
    <w:rPr>
      <w:rFonts w:ascii="DIN-Regular" w:hAnsi="DIN-Regular"/>
      <w:b/>
      <w:sz w:val="16"/>
      <w:szCs w:val="16"/>
      <w:lang w:eastAsia="ar-SA"/>
    </w:rPr>
  </w:style>
  <w:style w:type="paragraph" w:customStyle="1" w:styleId="PargrafodaLista1">
    <w:name w:val="Parágrafo da Lista1"/>
    <w:basedOn w:val="Normal"/>
    <w:uiPriority w:val="34"/>
    <w:qFormat/>
    <w:rsid w:val="004872D2"/>
    <w:pPr>
      <w:ind w:left="720"/>
    </w:pPr>
  </w:style>
  <w:style w:type="paragraph" w:customStyle="1" w:styleId="Reviso1">
    <w:name w:val="Revisão1"/>
    <w:hidden/>
    <w:uiPriority w:val="99"/>
    <w:semiHidden/>
    <w:rsid w:val="00E46AA7"/>
    <w:rPr>
      <w:rFonts w:ascii="DIN-Regular" w:hAnsi="DIN-Regular"/>
      <w:sz w:val="22"/>
      <w:szCs w:val="22"/>
      <w:lang w:eastAsia="ar-SA"/>
    </w:rPr>
  </w:style>
  <w:style w:type="table" w:styleId="Tabelacomgrelha">
    <w:name w:val="Table Grid"/>
    <w:basedOn w:val="Tabelanormal"/>
    <w:rsid w:val="00C25364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aclssica2">
    <w:name w:val="Table Classic 2"/>
    <w:basedOn w:val="Tabelanormal"/>
    <w:rsid w:val="00C25364"/>
    <w:pPr>
      <w:tabs>
        <w:tab w:val="left" w:pos="567"/>
        <w:tab w:val="left" w:pos="1134"/>
      </w:tabs>
      <w:suppressAutoHyphens/>
      <w:spacing w:before="120" w:line="360" w:lineRule="auto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TTTULOSPRINCIPAIS">
    <w:name w:val="PAT_TÍTULOS_PRINCIPAIS"/>
    <w:rsid w:val="00AA06E3"/>
    <w:rPr>
      <w:rFonts w:ascii="DIN-Medium" w:hAnsi="DIN-Medium" w:cs="Tahoma"/>
      <w:kern w:val="1"/>
      <w:sz w:val="22"/>
      <w:szCs w:val="22"/>
    </w:rPr>
  </w:style>
  <w:style w:type="character" w:customStyle="1" w:styleId="PATTTULOSSECUNDRIOS">
    <w:name w:val="PAT_TÍTULOS_SECUNDÁRIOS"/>
    <w:rsid w:val="00AA06E3"/>
    <w:rPr>
      <w:rFonts w:ascii="DIN-Medium" w:hAnsi="DIN-Medium" w:cs="Arial"/>
      <w:bCs/>
      <w:kern w:val="1"/>
      <w:sz w:val="20"/>
      <w:szCs w:val="20"/>
    </w:rPr>
  </w:style>
  <w:style w:type="paragraph" w:customStyle="1" w:styleId="PATTEXTOCORRIDO">
    <w:name w:val="PAT_TEXTO_CORRIDO"/>
    <w:rsid w:val="00AA06E3"/>
    <w:pPr>
      <w:suppressAutoHyphens/>
      <w:spacing w:line="360" w:lineRule="auto"/>
    </w:pPr>
    <w:rPr>
      <w:rFonts w:ascii="DIN-Regular" w:eastAsia="Lucida Sans Unicode" w:hAnsi="DIN-Regular"/>
      <w:lang w:eastAsia="ar-SA"/>
    </w:rPr>
  </w:style>
  <w:style w:type="paragraph" w:customStyle="1" w:styleId="PreformattedText">
    <w:name w:val="Preformatted Text"/>
    <w:basedOn w:val="Normal"/>
    <w:rsid w:val="00B045EE"/>
    <w:pPr>
      <w:widowControl w:val="0"/>
      <w:tabs>
        <w:tab w:val="clear" w:pos="567"/>
        <w:tab w:val="clear" w:pos="1134"/>
      </w:tabs>
      <w:spacing w:before="0" w:line="240" w:lineRule="auto"/>
      <w:jc w:val="left"/>
    </w:pPr>
    <w:rPr>
      <w:rFonts w:ascii="Courier New" w:eastAsia="Courier New" w:hAnsi="Courier New" w:cs="Courier New"/>
      <w:kern w:val="1"/>
      <w:sz w:val="20"/>
      <w:szCs w:val="20"/>
      <w:lang w:val="en-US"/>
    </w:rPr>
  </w:style>
  <w:style w:type="character" w:styleId="Forte">
    <w:name w:val="Strong"/>
    <w:uiPriority w:val="22"/>
    <w:qFormat/>
    <w:rsid w:val="00B62F58"/>
    <w:rPr>
      <w:b/>
      <w:bCs/>
    </w:rPr>
  </w:style>
  <w:style w:type="paragraph" w:customStyle="1" w:styleId="Contedodatabela">
    <w:name w:val="Conteúdo da tabela"/>
    <w:basedOn w:val="Normal"/>
    <w:rsid w:val="003C2E59"/>
    <w:pPr>
      <w:suppressLineNumbers/>
      <w:tabs>
        <w:tab w:val="clear" w:pos="567"/>
        <w:tab w:val="clear" w:pos="1134"/>
      </w:tabs>
      <w:spacing w:before="0" w:line="240" w:lineRule="auto"/>
      <w:jc w:val="left"/>
    </w:pPr>
    <w:rPr>
      <w:rFonts w:ascii="Times New Roman" w:hAnsi="Times New Roman"/>
      <w:sz w:val="20"/>
      <w:szCs w:val="20"/>
    </w:rPr>
  </w:style>
  <w:style w:type="paragraph" w:customStyle="1" w:styleId="Achievement">
    <w:name w:val="Achievement"/>
    <w:basedOn w:val="Corpodetexto"/>
    <w:rsid w:val="003931AD"/>
    <w:pPr>
      <w:tabs>
        <w:tab w:val="clear" w:pos="567"/>
        <w:tab w:val="clear" w:pos="1134"/>
        <w:tab w:val="left" w:pos="709"/>
      </w:tabs>
      <w:suppressAutoHyphens w:val="0"/>
      <w:spacing w:after="60" w:line="220" w:lineRule="atLeast"/>
      <w:ind w:left="680" w:hanging="680"/>
    </w:pPr>
    <w:rPr>
      <w:rFonts w:ascii="Arial" w:hAnsi="Arial"/>
      <w:spacing w:val="-5"/>
      <w:sz w:val="20"/>
      <w:lang w:eastAsia="en-US"/>
    </w:rPr>
  </w:style>
  <w:style w:type="paragraph" w:customStyle="1" w:styleId="Name">
    <w:name w:val="Name"/>
    <w:basedOn w:val="Normal"/>
    <w:next w:val="Normal"/>
    <w:rsid w:val="003931AD"/>
    <w:pPr>
      <w:pBdr>
        <w:bottom w:val="single" w:sz="6" w:space="4" w:color="auto"/>
      </w:pBdr>
      <w:tabs>
        <w:tab w:val="clear" w:pos="567"/>
        <w:tab w:val="clear" w:pos="1134"/>
      </w:tabs>
      <w:suppressAutoHyphens w:val="0"/>
      <w:spacing w:before="0" w:after="440" w:line="240" w:lineRule="atLeast"/>
      <w:ind w:left="-2160"/>
      <w:jc w:val="left"/>
    </w:pPr>
    <w:rPr>
      <w:rFonts w:ascii="Arial Black" w:hAnsi="Arial Black"/>
      <w:spacing w:val="-35"/>
      <w:sz w:val="54"/>
      <w:szCs w:val="20"/>
      <w:lang w:val="en-GB" w:eastAsia="en-US"/>
    </w:rPr>
  </w:style>
  <w:style w:type="character" w:styleId="Refdecomentrio">
    <w:name w:val="annotation reference"/>
    <w:basedOn w:val="Tipodeletrapredefinidodopargrafo"/>
    <w:rsid w:val="00614FF8"/>
    <w:rPr>
      <w:sz w:val="16"/>
      <w:szCs w:val="16"/>
    </w:rPr>
  </w:style>
  <w:style w:type="paragraph" w:styleId="Textodecomentrio">
    <w:name w:val="annotation text"/>
    <w:basedOn w:val="Normal"/>
    <w:link w:val="TextodecomentrioCarcter"/>
    <w:rsid w:val="00614FF8"/>
    <w:pPr>
      <w:spacing w:line="240" w:lineRule="auto"/>
    </w:pPr>
    <w:rPr>
      <w:sz w:val="20"/>
      <w:szCs w:val="20"/>
    </w:rPr>
  </w:style>
  <w:style w:type="character" w:customStyle="1" w:styleId="TextodecomentrioCarcter">
    <w:name w:val="Texto de comentário Carácter"/>
    <w:basedOn w:val="Tipodeletrapredefinidodopargrafo"/>
    <w:link w:val="Textodecomentrio"/>
    <w:rsid w:val="00614FF8"/>
    <w:rPr>
      <w:rFonts w:ascii="DIN-Regular" w:hAnsi="DIN-Regular"/>
      <w:lang w:eastAsia="ar-SA"/>
    </w:rPr>
  </w:style>
  <w:style w:type="paragraph" w:styleId="Assuntodecomentrio">
    <w:name w:val="annotation subject"/>
    <w:basedOn w:val="Textodecomentrio"/>
    <w:next w:val="Textodecomentrio"/>
    <w:link w:val="AssuntodecomentrioCarcter"/>
    <w:rsid w:val="00614FF8"/>
    <w:rPr>
      <w:b/>
      <w:bCs/>
    </w:rPr>
  </w:style>
  <w:style w:type="character" w:customStyle="1" w:styleId="AssuntodecomentrioCarcter">
    <w:name w:val="Assunto de comentário Carácter"/>
    <w:basedOn w:val="TextodecomentrioCarcter"/>
    <w:link w:val="Assuntodecomentrio"/>
    <w:rsid w:val="00614FF8"/>
    <w:rPr>
      <w:rFonts w:ascii="DIN-Regular" w:hAnsi="DIN-Regular"/>
      <w:b/>
      <w:bCs/>
      <w:lang w:eastAsia="ar-SA"/>
    </w:rPr>
  </w:style>
  <w:style w:type="paragraph" w:styleId="PargrafodaLista">
    <w:name w:val="List Paragraph"/>
    <w:basedOn w:val="Normal"/>
    <w:uiPriority w:val="34"/>
    <w:qFormat/>
    <w:rsid w:val="00751A1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Sample" w:semiHidden="1" w:unhideWhenUsed="1"/>
    <w:lsdException w:name="Normal Table" w:semiHidden="1" w:unhideWhenUsed="1"/>
    <w:lsdException w:name="No List" w:uiPriority="99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9B7B89"/>
    <w:pPr>
      <w:tabs>
        <w:tab w:val="left" w:pos="567"/>
        <w:tab w:val="left" w:pos="1134"/>
      </w:tabs>
      <w:suppressAutoHyphens/>
      <w:spacing w:before="120" w:line="360" w:lineRule="auto"/>
      <w:jc w:val="both"/>
    </w:pPr>
    <w:rPr>
      <w:rFonts w:ascii="DIN-Regular" w:hAnsi="DIN-Regular"/>
      <w:sz w:val="22"/>
      <w:szCs w:val="22"/>
      <w:lang w:eastAsia="ar-SA"/>
    </w:rPr>
  </w:style>
  <w:style w:type="paragraph" w:styleId="Cabealho1">
    <w:name w:val="heading 1"/>
    <w:basedOn w:val="Normal"/>
    <w:next w:val="Normal"/>
    <w:qFormat/>
    <w:rsid w:val="00351000"/>
    <w:pPr>
      <w:keepNext/>
      <w:pageBreakBefore/>
      <w:numPr>
        <w:numId w:val="1"/>
      </w:numPr>
      <w:tabs>
        <w:tab w:val="clear" w:pos="1134"/>
      </w:tabs>
      <w:spacing w:before="960" w:after="60"/>
      <w:ind w:left="567" w:hanging="567"/>
      <w:jc w:val="left"/>
      <w:outlineLvl w:val="0"/>
    </w:pPr>
    <w:rPr>
      <w:rFonts w:ascii="Calibri" w:hAnsi="Calibri" w:cs="Calibri"/>
      <w:b/>
      <w:bCs/>
      <w:smallCaps/>
      <w:kern w:val="1"/>
      <w:sz w:val="32"/>
      <w:szCs w:val="32"/>
    </w:rPr>
  </w:style>
  <w:style w:type="paragraph" w:styleId="Cabealho2">
    <w:name w:val="heading 2"/>
    <w:basedOn w:val="Corpodetexto"/>
    <w:next w:val="Normal"/>
    <w:qFormat/>
    <w:rsid w:val="00006314"/>
    <w:pPr>
      <w:numPr>
        <w:ilvl w:val="1"/>
        <w:numId w:val="1"/>
      </w:numPr>
      <w:tabs>
        <w:tab w:val="clear" w:pos="1134"/>
        <w:tab w:val="left" w:pos="993"/>
      </w:tabs>
      <w:spacing w:after="120" w:line="360" w:lineRule="auto"/>
      <w:outlineLvl w:val="1"/>
    </w:pPr>
    <w:rPr>
      <w:rFonts w:ascii="Calibri" w:hAnsi="Calibri" w:cs="Calibri"/>
      <w:b/>
      <w:sz w:val="24"/>
      <w:szCs w:val="24"/>
    </w:rPr>
  </w:style>
  <w:style w:type="paragraph" w:styleId="Cabealho3">
    <w:name w:val="heading 3"/>
    <w:basedOn w:val="Normal"/>
    <w:next w:val="Normal"/>
    <w:qFormat/>
    <w:rsid w:val="009B7B89"/>
    <w:pPr>
      <w:keepNext/>
      <w:spacing w:before="240" w:after="60"/>
      <w:jc w:val="left"/>
      <w:outlineLvl w:val="2"/>
    </w:pPr>
    <w:rPr>
      <w:rFonts w:cs="Arial"/>
      <w:bCs/>
      <w:sz w:val="24"/>
      <w:szCs w:val="24"/>
    </w:rPr>
  </w:style>
  <w:style w:type="paragraph" w:styleId="Cabealho4">
    <w:name w:val="heading 4"/>
    <w:basedOn w:val="Heading"/>
    <w:next w:val="Corpodetexto"/>
    <w:qFormat/>
    <w:rsid w:val="009B7B89"/>
    <w:pPr>
      <w:tabs>
        <w:tab w:val="num" w:pos="1728"/>
      </w:tabs>
      <w:ind w:left="3456" w:hanging="648"/>
      <w:outlineLvl w:val="3"/>
    </w:pPr>
    <w:rPr>
      <w:b/>
      <w:bCs/>
      <w:i/>
      <w:iCs/>
      <w:sz w:val="24"/>
      <w:szCs w:val="24"/>
    </w:rPr>
  </w:style>
  <w:style w:type="paragraph" w:styleId="Cabealho5">
    <w:name w:val="heading 5"/>
    <w:basedOn w:val="Heading"/>
    <w:next w:val="Corpodetexto"/>
    <w:qFormat/>
    <w:rsid w:val="009B7B89"/>
    <w:pPr>
      <w:tabs>
        <w:tab w:val="num" w:pos="2232"/>
      </w:tabs>
      <w:ind w:left="4464" w:hanging="792"/>
      <w:outlineLvl w:val="4"/>
    </w:pPr>
    <w:rPr>
      <w:b/>
      <w:bCs/>
      <w:sz w:val="24"/>
      <w:szCs w:val="24"/>
    </w:rPr>
  </w:style>
  <w:style w:type="paragraph" w:styleId="Cabealho6">
    <w:name w:val="heading 6"/>
    <w:basedOn w:val="Heading"/>
    <w:next w:val="Corpodetexto"/>
    <w:qFormat/>
    <w:rsid w:val="009B7B89"/>
    <w:pPr>
      <w:tabs>
        <w:tab w:val="num" w:pos="2736"/>
      </w:tabs>
      <w:ind w:left="5472" w:hanging="936"/>
      <w:outlineLvl w:val="5"/>
    </w:pPr>
    <w:rPr>
      <w:b/>
      <w:bCs/>
      <w:sz w:val="21"/>
      <w:szCs w:val="21"/>
    </w:rPr>
  </w:style>
  <w:style w:type="paragraph" w:styleId="Cabealho7">
    <w:name w:val="heading 7"/>
    <w:basedOn w:val="Heading"/>
    <w:next w:val="Corpodetexto"/>
    <w:qFormat/>
    <w:rsid w:val="009B7B89"/>
    <w:pPr>
      <w:tabs>
        <w:tab w:val="num" w:pos="3240"/>
      </w:tabs>
      <w:ind w:left="6480" w:hanging="1080"/>
      <w:outlineLvl w:val="6"/>
    </w:pPr>
    <w:rPr>
      <w:b/>
      <w:bCs/>
      <w:sz w:val="21"/>
      <w:szCs w:val="21"/>
    </w:rPr>
  </w:style>
  <w:style w:type="paragraph" w:styleId="Cabealho8">
    <w:name w:val="heading 8"/>
    <w:basedOn w:val="Heading"/>
    <w:next w:val="Corpodetexto"/>
    <w:qFormat/>
    <w:rsid w:val="009B7B89"/>
    <w:pPr>
      <w:tabs>
        <w:tab w:val="num" w:pos="3744"/>
      </w:tabs>
      <w:ind w:left="7488" w:hanging="1224"/>
      <w:outlineLvl w:val="7"/>
    </w:pPr>
    <w:rPr>
      <w:b/>
      <w:bCs/>
      <w:sz w:val="21"/>
      <w:szCs w:val="21"/>
    </w:rPr>
  </w:style>
  <w:style w:type="paragraph" w:styleId="Cabealho9">
    <w:name w:val="heading 9"/>
    <w:basedOn w:val="Heading"/>
    <w:next w:val="Corpodetexto"/>
    <w:qFormat/>
    <w:rsid w:val="009B7B89"/>
    <w:pPr>
      <w:tabs>
        <w:tab w:val="num" w:pos="4320"/>
      </w:tabs>
      <w:ind w:left="8640" w:hanging="1440"/>
      <w:outlineLvl w:val="8"/>
    </w:pPr>
    <w:rPr>
      <w:b/>
      <w:bCs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Nmerodepgina">
    <w:name w:val="page number"/>
    <w:basedOn w:val="WW-DefaultParagraphFont1"/>
    <w:rsid w:val="009B7B89"/>
  </w:style>
  <w:style w:type="character" w:customStyle="1" w:styleId="NumberingSymbols">
    <w:name w:val="Numbering Symbols"/>
    <w:rsid w:val="009B7B89"/>
  </w:style>
  <w:style w:type="character" w:customStyle="1" w:styleId="Bullets">
    <w:name w:val="Bullets"/>
    <w:rsid w:val="009B7B89"/>
    <w:rPr>
      <w:rFonts w:ascii="StarSymbol" w:eastAsia="StarSymbol" w:hAnsi="StarSymbol" w:cs="StarSymbol"/>
      <w:sz w:val="18"/>
      <w:szCs w:val="18"/>
    </w:rPr>
  </w:style>
  <w:style w:type="character" w:styleId="Hiperligao">
    <w:name w:val="Hyperlink"/>
    <w:uiPriority w:val="99"/>
    <w:rsid w:val="009B7B89"/>
    <w:rPr>
      <w:color w:val="0000FF"/>
      <w:u w:val="single"/>
    </w:rPr>
  </w:style>
  <w:style w:type="character" w:styleId="Hiperligaovisitada">
    <w:name w:val="FollowedHyperlink"/>
    <w:rsid w:val="009B7B89"/>
    <w:rPr>
      <w:color w:val="800000"/>
      <w:u w:val="single"/>
    </w:rPr>
  </w:style>
  <w:style w:type="character" w:customStyle="1" w:styleId="WW8Num1z1">
    <w:name w:val="WW8Num1z1"/>
    <w:rsid w:val="009B7B89"/>
    <w:rPr>
      <w:rFonts w:ascii="DIN-Regular" w:hAnsi="DIN-Regular" w:cs="Courier New"/>
      <w:b/>
      <w:sz w:val="28"/>
    </w:rPr>
  </w:style>
  <w:style w:type="character" w:customStyle="1" w:styleId="WW8Num2z0">
    <w:name w:val="WW8Num2z0"/>
    <w:rsid w:val="009B7B89"/>
    <w:rPr>
      <w:rFonts w:ascii="Courier New" w:hAnsi="Courier New" w:cs="Courier New"/>
    </w:rPr>
  </w:style>
  <w:style w:type="character" w:customStyle="1" w:styleId="WW8Num3z0">
    <w:name w:val="WW8Num3z0"/>
    <w:rsid w:val="009B7B89"/>
    <w:rPr>
      <w:rFonts w:ascii="Verdana" w:hAnsi="Verdana"/>
      <w:b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32"/>
      <w:szCs w:val="32"/>
      <w:u w:val="none"/>
      <w:vertAlign w:val="baseline"/>
      <w:em w:val="no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3z1">
    <w:name w:val="WW8Num3z1"/>
    <w:rsid w:val="009B7B89"/>
    <w:rPr>
      <w:rFonts w:ascii="Verdana" w:hAnsi="Verdana"/>
      <w:b/>
      <w:bCs w:val="0"/>
      <w:i/>
      <w:iCs w:val="0"/>
      <w:caps w:val="0"/>
      <w:smallCaps w:val="0"/>
      <w:strike w:val="0"/>
      <w:dstrike w:val="0"/>
      <w:vanish w:val="0"/>
      <w:color w:val="000000"/>
      <w:spacing w:val="0"/>
      <w:kern w:val="1"/>
      <w:position w:val="0"/>
      <w:sz w:val="28"/>
      <w:szCs w:val="28"/>
      <w:u w:val="none"/>
      <w:vertAlign w:val="baseline"/>
      <w:em w:val="no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3z2">
    <w:name w:val="WW8Num3z2"/>
    <w:rsid w:val="009B7B89"/>
    <w:rPr>
      <w:rFonts w:ascii="DIN-Bold" w:hAnsi="DIN-Bold"/>
      <w:b w:val="0"/>
      <w:i w:val="0"/>
      <w:sz w:val="24"/>
      <w:szCs w:val="24"/>
    </w:rPr>
  </w:style>
  <w:style w:type="character" w:customStyle="1" w:styleId="WW8Num3z3">
    <w:name w:val="WW8Num3z3"/>
    <w:rsid w:val="009B7B89"/>
    <w:rPr>
      <w:b/>
      <w:i/>
    </w:rPr>
  </w:style>
  <w:style w:type="character" w:customStyle="1" w:styleId="WW8Num4z0">
    <w:name w:val="WW8Num4z0"/>
    <w:rsid w:val="009B7B89"/>
    <w:rPr>
      <w:rFonts w:ascii="Wingdings" w:hAnsi="Wingdings"/>
    </w:rPr>
  </w:style>
  <w:style w:type="character" w:customStyle="1" w:styleId="WW8Num4z1">
    <w:name w:val="WW8Num4z1"/>
    <w:rsid w:val="009B7B89"/>
    <w:rPr>
      <w:rFonts w:ascii="Wingdings 2" w:hAnsi="Wingdings 2" w:cs="StarSymbol"/>
      <w:sz w:val="18"/>
      <w:szCs w:val="18"/>
    </w:rPr>
  </w:style>
  <w:style w:type="character" w:customStyle="1" w:styleId="WW8Num4z2">
    <w:name w:val="WW8Num4z2"/>
    <w:rsid w:val="009B7B89"/>
    <w:rPr>
      <w:rFonts w:ascii="StarSymbol" w:hAnsi="StarSymbol" w:cs="StarSymbol"/>
      <w:sz w:val="18"/>
      <w:szCs w:val="18"/>
    </w:rPr>
  </w:style>
  <w:style w:type="character" w:customStyle="1" w:styleId="WW8Num4z3">
    <w:name w:val="WW8Num4z3"/>
    <w:rsid w:val="009B7B89"/>
    <w:rPr>
      <w:rFonts w:ascii="Wingdings" w:hAnsi="Wingdings" w:cs="StarSymbol"/>
      <w:sz w:val="18"/>
      <w:szCs w:val="18"/>
    </w:rPr>
  </w:style>
  <w:style w:type="character" w:customStyle="1" w:styleId="WW8Num5z0">
    <w:name w:val="WW8Num5z0"/>
    <w:rsid w:val="009B7B89"/>
    <w:rPr>
      <w:rFonts w:ascii="Symbol" w:hAnsi="Symbol" w:cs="StarSymbol"/>
      <w:sz w:val="18"/>
      <w:szCs w:val="18"/>
    </w:rPr>
  </w:style>
  <w:style w:type="character" w:customStyle="1" w:styleId="WW8Num6z0">
    <w:name w:val="WW8Num6z0"/>
    <w:rsid w:val="009B7B89"/>
    <w:rPr>
      <w:rFonts w:ascii="Symbol" w:hAnsi="Symbol" w:cs="StarSymbol"/>
      <w:sz w:val="18"/>
      <w:szCs w:val="18"/>
    </w:rPr>
  </w:style>
  <w:style w:type="character" w:customStyle="1" w:styleId="WW8Num6z1">
    <w:name w:val="WW8Num6z1"/>
    <w:rsid w:val="009B7B89"/>
    <w:rPr>
      <w:rFonts w:ascii="Wingdings 2" w:hAnsi="Wingdings 2" w:cs="StarSymbol"/>
      <w:sz w:val="18"/>
      <w:szCs w:val="18"/>
    </w:rPr>
  </w:style>
  <w:style w:type="character" w:customStyle="1" w:styleId="WW8Num6z2">
    <w:name w:val="WW8Num6z2"/>
    <w:rsid w:val="009B7B89"/>
    <w:rPr>
      <w:rFonts w:ascii="StarSymbol" w:hAnsi="StarSymbol" w:cs="StarSymbol"/>
      <w:sz w:val="18"/>
      <w:szCs w:val="18"/>
    </w:rPr>
  </w:style>
  <w:style w:type="character" w:customStyle="1" w:styleId="WW8Num7z0">
    <w:name w:val="WW8Num7z0"/>
    <w:rsid w:val="009B7B89"/>
    <w:rPr>
      <w:rFonts w:ascii="DIN-Regular" w:hAnsi="DIN-Regular"/>
      <w:b w:val="0"/>
      <w:i w:val="0"/>
      <w:sz w:val="32"/>
      <w:szCs w:val="32"/>
    </w:rPr>
  </w:style>
  <w:style w:type="character" w:customStyle="1" w:styleId="WW8Num7z1">
    <w:name w:val="WW8Num7z1"/>
    <w:rsid w:val="009B7B89"/>
    <w:rPr>
      <w:rFonts w:ascii="DIN-Bold" w:hAnsi="DIN-Bold"/>
      <w:b w:val="0"/>
      <w:i w:val="0"/>
      <w:sz w:val="28"/>
      <w:szCs w:val="28"/>
    </w:rPr>
  </w:style>
  <w:style w:type="character" w:customStyle="1" w:styleId="WW8Num8z0">
    <w:name w:val="WW8Num8z0"/>
    <w:rsid w:val="009B7B89"/>
    <w:rPr>
      <w:rFonts w:ascii="DIN-Regular" w:hAnsi="DIN-Regular"/>
      <w:b/>
      <w:i w:val="0"/>
      <w:sz w:val="32"/>
      <w:szCs w:val="32"/>
    </w:rPr>
  </w:style>
  <w:style w:type="character" w:customStyle="1" w:styleId="WW8Num9z2">
    <w:name w:val="WW8Num9z2"/>
    <w:rsid w:val="009B7B89"/>
    <w:rPr>
      <w:rFonts w:ascii="Symbol" w:hAnsi="Symbol"/>
      <w:b/>
      <w:i w:val="0"/>
      <w:sz w:val="32"/>
      <w:szCs w:val="32"/>
    </w:rPr>
  </w:style>
  <w:style w:type="character" w:customStyle="1" w:styleId="WW8Num10z0">
    <w:name w:val="WW8Num10z0"/>
    <w:rsid w:val="009B7B89"/>
    <w:rPr>
      <w:rFonts w:ascii="DIN-Bold" w:hAnsi="DIN-Bold"/>
      <w:b w:val="0"/>
      <w:i w:val="0"/>
      <w:sz w:val="32"/>
      <w:szCs w:val="28"/>
    </w:rPr>
  </w:style>
  <w:style w:type="character" w:customStyle="1" w:styleId="WW8Num11z0">
    <w:name w:val="WW8Num11z0"/>
    <w:rsid w:val="009B7B89"/>
    <w:rPr>
      <w:rFonts w:ascii="Courier New" w:hAnsi="Courier New"/>
    </w:rPr>
  </w:style>
  <w:style w:type="character" w:customStyle="1" w:styleId="WW8Num12z0">
    <w:name w:val="WW8Num12z0"/>
    <w:rsid w:val="009B7B89"/>
    <w:rPr>
      <w:rFonts w:ascii="Wingdings" w:hAnsi="Wingdings"/>
    </w:rPr>
  </w:style>
  <w:style w:type="character" w:customStyle="1" w:styleId="WW8Num13z0">
    <w:name w:val="WW8Num13z0"/>
    <w:rsid w:val="009B7B89"/>
    <w:rPr>
      <w:rFonts w:ascii="Symbol" w:hAnsi="Symbol" w:cs="StarSymbol"/>
      <w:sz w:val="18"/>
      <w:szCs w:val="18"/>
    </w:rPr>
  </w:style>
  <w:style w:type="character" w:customStyle="1" w:styleId="WW8Num14z0">
    <w:name w:val="WW8Num14z0"/>
    <w:rsid w:val="009B7B89"/>
    <w:rPr>
      <w:rFonts w:ascii="Symbol" w:hAnsi="Symbol" w:cs="StarSymbol"/>
      <w:sz w:val="18"/>
      <w:szCs w:val="18"/>
    </w:rPr>
  </w:style>
  <w:style w:type="character" w:customStyle="1" w:styleId="WW8Num15z0">
    <w:name w:val="WW8Num15z0"/>
    <w:rsid w:val="009B7B89"/>
    <w:rPr>
      <w:rFonts w:ascii="Symbol" w:hAnsi="Symbol" w:cs="StarSymbol"/>
      <w:sz w:val="18"/>
      <w:szCs w:val="18"/>
    </w:rPr>
  </w:style>
  <w:style w:type="character" w:customStyle="1" w:styleId="WW8Num16z0">
    <w:name w:val="WW8Num16z0"/>
    <w:rsid w:val="009B7B89"/>
    <w:rPr>
      <w:rFonts w:ascii="Symbol" w:hAnsi="Symbol" w:cs="StarSymbol"/>
      <w:sz w:val="18"/>
      <w:szCs w:val="18"/>
    </w:rPr>
  </w:style>
  <w:style w:type="character" w:customStyle="1" w:styleId="WW8Num17z0">
    <w:name w:val="WW8Num17z0"/>
    <w:rsid w:val="009B7B89"/>
    <w:rPr>
      <w:rFonts w:ascii="Symbol" w:hAnsi="Symbol" w:cs="StarSymbol"/>
      <w:sz w:val="18"/>
      <w:szCs w:val="18"/>
    </w:rPr>
  </w:style>
  <w:style w:type="character" w:customStyle="1" w:styleId="WW8Num18z0">
    <w:name w:val="WW8Num18z0"/>
    <w:rsid w:val="009B7B89"/>
    <w:rPr>
      <w:rFonts w:ascii="Symbol" w:hAnsi="Symbol" w:cs="StarSymbol"/>
      <w:sz w:val="18"/>
      <w:szCs w:val="18"/>
    </w:rPr>
  </w:style>
  <w:style w:type="character" w:customStyle="1" w:styleId="WW8Num19z0">
    <w:name w:val="WW8Num19z0"/>
    <w:rsid w:val="009B7B89"/>
    <w:rPr>
      <w:rFonts w:ascii="Symbol" w:hAnsi="Symbol" w:cs="StarSymbol"/>
      <w:sz w:val="18"/>
      <w:szCs w:val="18"/>
    </w:rPr>
  </w:style>
  <w:style w:type="character" w:customStyle="1" w:styleId="WW8Num20z0">
    <w:name w:val="WW8Num20z0"/>
    <w:rsid w:val="009B7B89"/>
    <w:rPr>
      <w:rFonts w:ascii="Symbol" w:hAnsi="Symbol" w:cs="StarSymbol"/>
      <w:sz w:val="18"/>
      <w:szCs w:val="18"/>
    </w:rPr>
  </w:style>
  <w:style w:type="character" w:customStyle="1" w:styleId="WW8Num21z0">
    <w:name w:val="WW8Num21z0"/>
    <w:rsid w:val="009B7B89"/>
    <w:rPr>
      <w:rFonts w:ascii="Symbol" w:hAnsi="Symbol" w:cs="StarSymbol"/>
      <w:sz w:val="18"/>
      <w:szCs w:val="18"/>
    </w:rPr>
  </w:style>
  <w:style w:type="character" w:customStyle="1" w:styleId="WW8Num22z0">
    <w:name w:val="WW8Num22z0"/>
    <w:rsid w:val="009B7B89"/>
    <w:rPr>
      <w:rFonts w:ascii="Symbol" w:hAnsi="Symbol" w:cs="StarSymbol"/>
      <w:sz w:val="18"/>
      <w:szCs w:val="18"/>
    </w:rPr>
  </w:style>
  <w:style w:type="character" w:customStyle="1" w:styleId="WW8Num22z1">
    <w:name w:val="WW8Num22z1"/>
    <w:rsid w:val="009B7B89"/>
    <w:rPr>
      <w:rFonts w:ascii="Courier New" w:hAnsi="Courier New" w:cs="Courier New"/>
    </w:rPr>
  </w:style>
  <w:style w:type="character" w:customStyle="1" w:styleId="WW8Num22z2">
    <w:name w:val="WW8Num22z2"/>
    <w:rsid w:val="009B7B89"/>
    <w:rPr>
      <w:rFonts w:ascii="Wingdings" w:hAnsi="Wingdings"/>
    </w:rPr>
  </w:style>
  <w:style w:type="character" w:customStyle="1" w:styleId="WW8Num23z0">
    <w:name w:val="WW8Num23z0"/>
    <w:rsid w:val="009B7B89"/>
    <w:rPr>
      <w:rFonts w:ascii="Symbol" w:hAnsi="Symbol" w:cs="StarSymbol"/>
      <w:sz w:val="18"/>
      <w:szCs w:val="18"/>
    </w:rPr>
  </w:style>
  <w:style w:type="character" w:customStyle="1" w:styleId="WW8Num23z1">
    <w:name w:val="WW8Num23z1"/>
    <w:rsid w:val="009B7B89"/>
    <w:rPr>
      <w:rFonts w:ascii="Courier New" w:hAnsi="Courier New" w:cs="Courier New"/>
    </w:rPr>
  </w:style>
  <w:style w:type="character" w:customStyle="1" w:styleId="WW8Num23z2">
    <w:name w:val="WW8Num23z2"/>
    <w:rsid w:val="009B7B89"/>
    <w:rPr>
      <w:rFonts w:ascii="Wingdings" w:hAnsi="Wingdings"/>
    </w:rPr>
  </w:style>
  <w:style w:type="character" w:customStyle="1" w:styleId="WW8Num24z1">
    <w:name w:val="WW8Num24z1"/>
    <w:rsid w:val="009B7B89"/>
    <w:rPr>
      <w:rFonts w:ascii="DIN-Regular" w:hAnsi="DIN-Regular" w:cs="Courier New"/>
      <w:i w:val="0"/>
    </w:rPr>
  </w:style>
  <w:style w:type="character" w:customStyle="1" w:styleId="WW8Num25z0">
    <w:name w:val="WW8Num25z0"/>
    <w:rsid w:val="009B7B89"/>
    <w:rPr>
      <w:rFonts w:ascii="Symbol" w:hAnsi="Symbol" w:cs="StarSymbol"/>
      <w:sz w:val="18"/>
      <w:szCs w:val="18"/>
    </w:rPr>
  </w:style>
  <w:style w:type="character" w:customStyle="1" w:styleId="WW8Num25z1">
    <w:name w:val="WW8Num25z1"/>
    <w:rsid w:val="009B7B89"/>
    <w:rPr>
      <w:rFonts w:ascii="Courier New" w:hAnsi="Courier New" w:cs="Courier New"/>
    </w:rPr>
  </w:style>
  <w:style w:type="character" w:customStyle="1" w:styleId="WW8Num25z2">
    <w:name w:val="WW8Num25z2"/>
    <w:rsid w:val="009B7B89"/>
    <w:rPr>
      <w:rFonts w:ascii="Wingdings" w:hAnsi="Wingdings"/>
    </w:rPr>
  </w:style>
  <w:style w:type="character" w:customStyle="1" w:styleId="WW8Num26z0">
    <w:name w:val="WW8Num26z0"/>
    <w:rsid w:val="009B7B89"/>
    <w:rPr>
      <w:rFonts w:ascii="Wingdings" w:hAnsi="Wingdings"/>
    </w:rPr>
  </w:style>
  <w:style w:type="character" w:customStyle="1" w:styleId="WW8Num26z1">
    <w:name w:val="WW8Num26z1"/>
    <w:rsid w:val="009B7B89"/>
    <w:rPr>
      <w:rFonts w:ascii="Courier New" w:hAnsi="Courier New" w:cs="Courier New"/>
    </w:rPr>
  </w:style>
  <w:style w:type="character" w:customStyle="1" w:styleId="WW8Num26z3">
    <w:name w:val="WW8Num26z3"/>
    <w:rsid w:val="009B7B89"/>
    <w:rPr>
      <w:rFonts w:ascii="Symbol" w:hAnsi="Symbol"/>
    </w:rPr>
  </w:style>
  <w:style w:type="character" w:customStyle="1" w:styleId="WW8Num28z0">
    <w:name w:val="WW8Num28z0"/>
    <w:rsid w:val="009B7B89"/>
    <w:rPr>
      <w:rFonts w:ascii="Symbol" w:hAnsi="Symbol"/>
      <w:sz w:val="18"/>
      <w:szCs w:val="18"/>
    </w:rPr>
  </w:style>
  <w:style w:type="character" w:customStyle="1" w:styleId="WW8Num28z1">
    <w:name w:val="WW8Num28z1"/>
    <w:rsid w:val="009B7B89"/>
    <w:rPr>
      <w:rFonts w:ascii="Courier New" w:hAnsi="Courier New" w:cs="Courier New"/>
    </w:rPr>
  </w:style>
  <w:style w:type="character" w:customStyle="1" w:styleId="WW8Num28z2">
    <w:name w:val="WW8Num28z2"/>
    <w:rsid w:val="009B7B89"/>
    <w:rPr>
      <w:rFonts w:ascii="Wingdings" w:hAnsi="Wingdings"/>
    </w:rPr>
  </w:style>
  <w:style w:type="character" w:customStyle="1" w:styleId="WW8Num28z3">
    <w:name w:val="WW8Num28z3"/>
    <w:rsid w:val="009B7B89"/>
    <w:rPr>
      <w:rFonts w:ascii="Symbol" w:hAnsi="Symbol"/>
    </w:rPr>
  </w:style>
  <w:style w:type="character" w:customStyle="1" w:styleId="WW8Num7z2">
    <w:name w:val="WW8Num7z2"/>
    <w:rsid w:val="009B7B89"/>
    <w:rPr>
      <w:rFonts w:ascii="Symbol" w:hAnsi="Symbol"/>
      <w:b/>
      <w:i w:val="0"/>
      <w:sz w:val="32"/>
      <w:szCs w:val="32"/>
    </w:rPr>
  </w:style>
  <w:style w:type="character" w:customStyle="1" w:styleId="WW8Num8z1">
    <w:name w:val="WW8Num8z1"/>
    <w:rsid w:val="009B7B89"/>
    <w:rPr>
      <w:rFonts w:ascii="DIN-Bold" w:hAnsi="DIN-Bold"/>
      <w:b w:val="0"/>
      <w:i w:val="0"/>
      <w:sz w:val="28"/>
      <w:szCs w:val="28"/>
    </w:rPr>
  </w:style>
  <w:style w:type="character" w:customStyle="1" w:styleId="WW8Num9z0">
    <w:name w:val="WW8Num9z0"/>
    <w:rsid w:val="009B7B89"/>
    <w:rPr>
      <w:rFonts w:ascii="Verdana" w:hAnsi="Verdana"/>
      <w:b/>
      <w:i w:val="0"/>
      <w:sz w:val="32"/>
      <w:szCs w:val="32"/>
    </w:rPr>
  </w:style>
  <w:style w:type="character" w:customStyle="1" w:styleId="WW-DefaultParagraphFont">
    <w:name w:val="WW-Default Paragraph Font"/>
    <w:rsid w:val="009B7B89"/>
  </w:style>
  <w:style w:type="character" w:customStyle="1" w:styleId="WW8Num5z1">
    <w:name w:val="WW8Num5z1"/>
    <w:rsid w:val="009B7B89"/>
    <w:rPr>
      <w:rFonts w:ascii="Wingdings 2" w:hAnsi="Wingdings 2" w:cs="StarSymbol"/>
      <w:sz w:val="18"/>
      <w:szCs w:val="18"/>
    </w:rPr>
  </w:style>
  <w:style w:type="character" w:customStyle="1" w:styleId="Absatz-Standardschriftart">
    <w:name w:val="Absatz-Standardschriftart"/>
    <w:rsid w:val="009B7B89"/>
  </w:style>
  <w:style w:type="character" w:customStyle="1" w:styleId="WW8Num5z2">
    <w:name w:val="WW8Num5z2"/>
    <w:rsid w:val="009B7B89"/>
    <w:rPr>
      <w:rFonts w:ascii="StarSymbol" w:hAnsi="StarSymbol" w:cs="StarSymbol"/>
      <w:sz w:val="18"/>
      <w:szCs w:val="18"/>
    </w:rPr>
  </w:style>
  <w:style w:type="character" w:customStyle="1" w:styleId="WW8Num5z3">
    <w:name w:val="WW8Num5z3"/>
    <w:rsid w:val="009B7B89"/>
    <w:rPr>
      <w:rFonts w:ascii="Wingdings" w:hAnsi="Wingdings" w:cs="StarSymbol"/>
      <w:sz w:val="18"/>
      <w:szCs w:val="18"/>
    </w:rPr>
  </w:style>
  <w:style w:type="character" w:customStyle="1" w:styleId="WW8Num6z3">
    <w:name w:val="WW8Num6z3"/>
    <w:rsid w:val="009B7B89"/>
    <w:rPr>
      <w:rFonts w:ascii="Wingdings" w:hAnsi="Wingdings" w:cs="StarSymbol"/>
      <w:sz w:val="18"/>
      <w:szCs w:val="18"/>
    </w:rPr>
  </w:style>
  <w:style w:type="character" w:customStyle="1" w:styleId="WW8Num9z1">
    <w:name w:val="WW8Num9z1"/>
    <w:rsid w:val="009B7B89"/>
    <w:rPr>
      <w:rFonts w:ascii="Wingdings" w:hAnsi="Wingdings" w:cs="StarSymbol"/>
      <w:sz w:val="18"/>
      <w:szCs w:val="18"/>
    </w:rPr>
  </w:style>
  <w:style w:type="character" w:customStyle="1" w:styleId="WW8Num10z1">
    <w:name w:val="WW8Num10z1"/>
    <w:rsid w:val="009B7B89"/>
    <w:rPr>
      <w:rFonts w:ascii="DIN-Bold" w:hAnsi="DIN-Bold"/>
      <w:b w:val="0"/>
      <w:i w:val="0"/>
      <w:sz w:val="28"/>
      <w:szCs w:val="28"/>
    </w:rPr>
  </w:style>
  <w:style w:type="character" w:customStyle="1" w:styleId="WW8Num24z0">
    <w:name w:val="WW8Num24z0"/>
    <w:rsid w:val="009B7B89"/>
    <w:rPr>
      <w:rFonts w:ascii="Symbol" w:hAnsi="Symbol" w:cs="StarSymbol"/>
      <w:sz w:val="18"/>
      <w:szCs w:val="18"/>
    </w:rPr>
  </w:style>
  <w:style w:type="character" w:customStyle="1" w:styleId="WW-Absatz-Standardschriftart">
    <w:name w:val="WW-Absatz-Standardschriftart"/>
    <w:rsid w:val="009B7B89"/>
  </w:style>
  <w:style w:type="character" w:customStyle="1" w:styleId="WW-Absatz-Standardschriftart1">
    <w:name w:val="WW-Absatz-Standardschriftart1"/>
    <w:rsid w:val="009B7B89"/>
  </w:style>
  <w:style w:type="character" w:customStyle="1" w:styleId="WW8Num1z0">
    <w:name w:val="WW8Num1z0"/>
    <w:rsid w:val="009B7B89"/>
    <w:rPr>
      <w:rFonts w:ascii="Wingdings" w:hAnsi="Wingdings"/>
    </w:rPr>
  </w:style>
  <w:style w:type="character" w:customStyle="1" w:styleId="WW-Absatz-Standardschriftart11">
    <w:name w:val="WW-Absatz-Standardschriftart11"/>
    <w:rsid w:val="009B7B89"/>
  </w:style>
  <w:style w:type="character" w:customStyle="1" w:styleId="WW8Num1z3">
    <w:name w:val="WW8Num1z3"/>
    <w:rsid w:val="009B7B89"/>
    <w:rPr>
      <w:rFonts w:ascii="Symbol" w:hAnsi="Symbol"/>
    </w:rPr>
  </w:style>
  <w:style w:type="character" w:customStyle="1" w:styleId="WW8Num2z2">
    <w:name w:val="WW8Num2z2"/>
    <w:rsid w:val="009B7B89"/>
    <w:rPr>
      <w:rFonts w:ascii="Wingdings" w:hAnsi="Wingdings"/>
    </w:rPr>
  </w:style>
  <w:style w:type="character" w:customStyle="1" w:styleId="WW8Num2z3">
    <w:name w:val="WW8Num2z3"/>
    <w:rsid w:val="009B7B89"/>
    <w:rPr>
      <w:rFonts w:ascii="Symbol" w:hAnsi="Symbol"/>
    </w:rPr>
  </w:style>
  <w:style w:type="character" w:customStyle="1" w:styleId="WW8Num11z1">
    <w:name w:val="WW8Num11z1"/>
    <w:rsid w:val="009B7B89"/>
    <w:rPr>
      <w:rFonts w:ascii="Courier New" w:hAnsi="Courier New" w:cs="Courier New"/>
    </w:rPr>
  </w:style>
  <w:style w:type="character" w:customStyle="1" w:styleId="WW8Num11z2">
    <w:name w:val="WW8Num11z2"/>
    <w:rsid w:val="009B7B89"/>
    <w:rPr>
      <w:rFonts w:ascii="Wingdings" w:hAnsi="Wingdings"/>
    </w:rPr>
  </w:style>
  <w:style w:type="character" w:customStyle="1" w:styleId="WW8Num11z3">
    <w:name w:val="WW8Num11z3"/>
    <w:rsid w:val="009B7B89"/>
    <w:rPr>
      <w:rFonts w:ascii="Symbol" w:hAnsi="Symbol"/>
    </w:rPr>
  </w:style>
  <w:style w:type="character" w:customStyle="1" w:styleId="WW8Num12z1">
    <w:name w:val="WW8Num12z1"/>
    <w:rsid w:val="009B7B89"/>
    <w:rPr>
      <w:rFonts w:ascii="Courier New" w:hAnsi="Courier New" w:cs="Courier New"/>
    </w:rPr>
  </w:style>
  <w:style w:type="character" w:customStyle="1" w:styleId="WW8Num12z3">
    <w:name w:val="WW8Num12z3"/>
    <w:rsid w:val="009B7B89"/>
    <w:rPr>
      <w:rFonts w:ascii="Symbol" w:hAnsi="Symbol"/>
    </w:rPr>
  </w:style>
  <w:style w:type="character" w:customStyle="1" w:styleId="WW-DefaultParagraphFont1">
    <w:name w:val="WW-Default Paragraph Font1"/>
    <w:rsid w:val="009B7B89"/>
  </w:style>
  <w:style w:type="character" w:customStyle="1" w:styleId="BodyTextCharChar1">
    <w:name w:val="Body Text Char Char1"/>
    <w:rsid w:val="009B7B89"/>
    <w:rPr>
      <w:rFonts w:ascii="Verdana" w:hAnsi="Verdana"/>
      <w:sz w:val="22"/>
      <w:lang w:val="pt-PT" w:eastAsia="ar-SA" w:bidi="ar-SA"/>
    </w:rPr>
  </w:style>
  <w:style w:type="character" w:customStyle="1" w:styleId="StyleHeading2DIN-RegularCharChar1CharCharCharCharCharCharCharCharCharCharCharCharCharChar">
    <w:name w:val="Style Heading 2 + DIN-Regular Char Char1 Char Char Char Char Char Char Char Char Char Char Char Char Char Char"/>
    <w:rsid w:val="009B7B89"/>
    <w:rPr>
      <w:rFonts w:ascii="DIN-Bold" w:hAnsi="DIN-Bold"/>
      <w:b/>
      <w:bCs/>
      <w:caps/>
      <w:spacing w:val="10"/>
      <w:kern w:val="1"/>
      <w:sz w:val="22"/>
      <w:szCs w:val="22"/>
      <w:lang w:val="pt-PT" w:eastAsia="ar-SA" w:bidi="ar-SA"/>
    </w:rPr>
  </w:style>
  <w:style w:type="character" w:customStyle="1" w:styleId="BodyTextCharChar2">
    <w:name w:val="Body Text Char Char2"/>
    <w:rsid w:val="009B7B89"/>
    <w:rPr>
      <w:rFonts w:ascii="Garamond" w:hAnsi="Garamond"/>
      <w:sz w:val="22"/>
      <w:lang w:val="pt-PT" w:eastAsia="ar-SA" w:bidi="ar-SA"/>
    </w:rPr>
  </w:style>
  <w:style w:type="character" w:customStyle="1" w:styleId="HeadingBaseChar">
    <w:name w:val="Heading Base Char"/>
    <w:rsid w:val="009B7B89"/>
    <w:rPr>
      <w:rFonts w:ascii="Verdana" w:hAnsi="Verdana"/>
      <w:kern w:val="1"/>
      <w:sz w:val="22"/>
      <w:lang w:val="pt-PT" w:eastAsia="ar-SA" w:bidi="ar-SA"/>
    </w:rPr>
  </w:style>
  <w:style w:type="character" w:customStyle="1" w:styleId="CharCharChar">
    <w:name w:val="Char Char Char"/>
    <w:rsid w:val="009B7B89"/>
    <w:rPr>
      <w:rFonts w:ascii="Verdana" w:hAnsi="Verdana"/>
      <w:b/>
      <w:caps/>
      <w:spacing w:val="10"/>
      <w:kern w:val="1"/>
      <w:sz w:val="22"/>
      <w:szCs w:val="22"/>
      <w:lang w:val="pt-PT" w:eastAsia="ar-SA" w:bidi="ar-SA"/>
    </w:rPr>
  </w:style>
  <w:style w:type="character" w:customStyle="1" w:styleId="StyleHeading2DIN-RegularChar">
    <w:name w:val="Style Heading 2 + DIN-Regular Char"/>
    <w:rsid w:val="009B7B89"/>
    <w:rPr>
      <w:rFonts w:ascii="DIN-Bold" w:hAnsi="DIN-Bold"/>
      <w:b/>
      <w:bCs/>
      <w:caps/>
      <w:spacing w:val="10"/>
      <w:kern w:val="1"/>
      <w:sz w:val="22"/>
      <w:szCs w:val="22"/>
      <w:lang w:val="pt-PT" w:eastAsia="ar-SA" w:bidi="ar-SA"/>
    </w:rPr>
  </w:style>
  <w:style w:type="character" w:customStyle="1" w:styleId="Heading2Char">
    <w:name w:val="Heading 2 Char"/>
    <w:rsid w:val="009B7B89"/>
    <w:rPr>
      <w:rFonts w:ascii="DIN-Regular" w:hAnsi="DIN-Regular" w:cs="Arial"/>
      <w:b/>
      <w:bCs/>
      <w:iCs/>
      <w:sz w:val="28"/>
      <w:szCs w:val="28"/>
      <w:lang w:val="pt-PT" w:eastAsia="ar-SA" w:bidi="ar-SA"/>
    </w:rPr>
  </w:style>
  <w:style w:type="character" w:customStyle="1" w:styleId="WW8Num26z2">
    <w:name w:val="WW8Num26z2"/>
    <w:rsid w:val="009B7B89"/>
    <w:rPr>
      <w:rFonts w:ascii="Courier New" w:hAnsi="Courier New" w:cs="Courier New"/>
    </w:rPr>
  </w:style>
  <w:style w:type="paragraph" w:styleId="Corpodetexto">
    <w:name w:val="Body Text"/>
    <w:basedOn w:val="Normal"/>
    <w:link w:val="CorpodetextoCarcter"/>
    <w:rsid w:val="009B7B89"/>
    <w:pPr>
      <w:spacing w:before="0" w:after="240" w:line="240" w:lineRule="atLeast"/>
      <w:ind w:firstLine="567"/>
    </w:pPr>
    <w:rPr>
      <w:rFonts w:ascii="Verdana" w:hAnsi="Verdana"/>
      <w:szCs w:val="20"/>
    </w:rPr>
  </w:style>
  <w:style w:type="paragraph" w:customStyle="1" w:styleId="Heading">
    <w:name w:val="Heading"/>
    <w:basedOn w:val="Normal"/>
    <w:next w:val="Corpodetexto"/>
    <w:rsid w:val="009B7B89"/>
    <w:pPr>
      <w:keepNext/>
      <w:spacing w:before="240" w:after="120"/>
    </w:pPr>
    <w:rPr>
      <w:rFonts w:eastAsia="Lucida Sans Unicode" w:cs="Tahoma"/>
      <w:sz w:val="28"/>
      <w:szCs w:val="28"/>
    </w:rPr>
  </w:style>
  <w:style w:type="paragraph" w:customStyle="1" w:styleId="Heading10">
    <w:name w:val="Heading 10"/>
    <w:basedOn w:val="Heading"/>
    <w:next w:val="Corpodetexto"/>
    <w:rsid w:val="009B7B89"/>
    <w:pPr>
      <w:tabs>
        <w:tab w:val="num" w:pos="4320"/>
      </w:tabs>
      <w:ind w:left="4320" w:hanging="1440"/>
      <w:outlineLvl w:val="8"/>
    </w:pPr>
    <w:rPr>
      <w:b/>
      <w:bCs/>
      <w:sz w:val="21"/>
      <w:szCs w:val="21"/>
    </w:rPr>
  </w:style>
  <w:style w:type="paragraph" w:styleId="Lista">
    <w:name w:val="List"/>
    <w:basedOn w:val="Corpodetexto"/>
    <w:rsid w:val="009B7B89"/>
    <w:rPr>
      <w:rFonts w:ascii="DIN-Regular" w:hAnsi="DIN-Regular" w:cs="Tahoma"/>
    </w:rPr>
  </w:style>
  <w:style w:type="paragraph" w:styleId="Cabealho">
    <w:name w:val="header"/>
    <w:basedOn w:val="Normal"/>
    <w:link w:val="CabealhoCarcter"/>
    <w:uiPriority w:val="99"/>
    <w:rsid w:val="009B7B89"/>
    <w:pPr>
      <w:tabs>
        <w:tab w:val="center" w:pos="4320"/>
        <w:tab w:val="right" w:pos="8640"/>
      </w:tabs>
    </w:pPr>
  </w:style>
  <w:style w:type="paragraph" w:styleId="Rodap">
    <w:name w:val="footer"/>
    <w:basedOn w:val="Normal"/>
    <w:link w:val="RodapCarcter"/>
    <w:rsid w:val="00252E76"/>
    <w:pPr>
      <w:pBdr>
        <w:top w:val="single" w:sz="4" w:space="1" w:color="000000"/>
      </w:pBdr>
      <w:tabs>
        <w:tab w:val="center" w:pos="4320"/>
        <w:tab w:val="right" w:pos="8640"/>
      </w:tabs>
    </w:pPr>
    <w:rPr>
      <w:b/>
      <w:sz w:val="16"/>
      <w:szCs w:val="16"/>
    </w:rPr>
  </w:style>
  <w:style w:type="paragraph" w:customStyle="1" w:styleId="TableContents">
    <w:name w:val="Table Contents"/>
    <w:basedOn w:val="Normal"/>
    <w:rsid w:val="009B7B89"/>
    <w:pPr>
      <w:suppressLineNumbers/>
    </w:pPr>
  </w:style>
  <w:style w:type="paragraph" w:customStyle="1" w:styleId="TableHeading">
    <w:name w:val="Table Heading"/>
    <w:basedOn w:val="TableContents"/>
    <w:rsid w:val="009B7B89"/>
    <w:pPr>
      <w:jc w:val="center"/>
    </w:pPr>
    <w:rPr>
      <w:b/>
      <w:bCs/>
    </w:rPr>
  </w:style>
  <w:style w:type="paragraph" w:styleId="Legenda">
    <w:name w:val="caption"/>
    <w:basedOn w:val="Normal"/>
    <w:qFormat/>
    <w:rsid w:val="009B7B89"/>
    <w:pPr>
      <w:suppressLineNumbers/>
      <w:spacing w:after="120"/>
    </w:pPr>
    <w:rPr>
      <w:rFonts w:cs="Tahoma"/>
      <w:i/>
      <w:iCs/>
      <w:sz w:val="20"/>
      <w:szCs w:val="24"/>
    </w:rPr>
  </w:style>
  <w:style w:type="paragraph" w:customStyle="1" w:styleId="Framecontents">
    <w:name w:val="Frame contents"/>
    <w:basedOn w:val="Corpodetexto"/>
    <w:rsid w:val="009B7B89"/>
  </w:style>
  <w:style w:type="paragraph" w:customStyle="1" w:styleId="Index">
    <w:name w:val="Index"/>
    <w:basedOn w:val="Normal"/>
    <w:rsid w:val="009B7B89"/>
    <w:pPr>
      <w:suppressLineNumbers/>
    </w:pPr>
    <w:rPr>
      <w:rFonts w:cs="Tahoma"/>
    </w:rPr>
  </w:style>
  <w:style w:type="paragraph" w:styleId="ndice1">
    <w:name w:val="toc 1"/>
    <w:basedOn w:val="Normal"/>
    <w:next w:val="Normal"/>
    <w:uiPriority w:val="39"/>
    <w:qFormat/>
    <w:rsid w:val="009B7B89"/>
    <w:pPr>
      <w:tabs>
        <w:tab w:val="clear" w:pos="567"/>
        <w:tab w:val="clear" w:pos="1134"/>
      </w:tabs>
      <w:spacing w:after="120"/>
      <w:jc w:val="left"/>
    </w:pPr>
    <w:rPr>
      <w:rFonts w:ascii="Calibri" w:hAnsi="Calibri"/>
      <w:b/>
      <w:bCs/>
      <w:caps/>
      <w:sz w:val="20"/>
      <w:szCs w:val="20"/>
    </w:rPr>
  </w:style>
  <w:style w:type="paragraph" w:styleId="ndice2">
    <w:name w:val="toc 2"/>
    <w:basedOn w:val="Index"/>
    <w:uiPriority w:val="39"/>
    <w:qFormat/>
    <w:rsid w:val="009B7B89"/>
    <w:pPr>
      <w:suppressLineNumbers w:val="0"/>
      <w:tabs>
        <w:tab w:val="clear" w:pos="567"/>
        <w:tab w:val="clear" w:pos="1134"/>
      </w:tabs>
      <w:spacing w:before="0"/>
      <w:ind w:left="220"/>
      <w:jc w:val="left"/>
    </w:pPr>
    <w:rPr>
      <w:rFonts w:ascii="Calibri" w:hAnsi="Calibri" w:cs="Times New Roman"/>
      <w:smallCaps/>
      <w:sz w:val="20"/>
      <w:szCs w:val="20"/>
    </w:rPr>
  </w:style>
  <w:style w:type="paragraph" w:styleId="ndice3">
    <w:name w:val="toc 3"/>
    <w:basedOn w:val="Index"/>
    <w:uiPriority w:val="39"/>
    <w:qFormat/>
    <w:rsid w:val="009B7B89"/>
    <w:pPr>
      <w:suppressLineNumbers w:val="0"/>
      <w:tabs>
        <w:tab w:val="clear" w:pos="567"/>
        <w:tab w:val="clear" w:pos="1134"/>
      </w:tabs>
      <w:spacing w:before="0"/>
      <w:ind w:left="440"/>
      <w:jc w:val="left"/>
    </w:pPr>
    <w:rPr>
      <w:rFonts w:ascii="Calibri" w:hAnsi="Calibri" w:cs="Times New Roman"/>
      <w:i/>
      <w:iCs/>
      <w:sz w:val="20"/>
      <w:szCs w:val="20"/>
    </w:rPr>
  </w:style>
  <w:style w:type="paragraph" w:styleId="ndice4">
    <w:name w:val="toc 4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660"/>
      <w:jc w:val="left"/>
    </w:pPr>
    <w:rPr>
      <w:rFonts w:ascii="Calibri" w:hAnsi="Calibri" w:cs="Times New Roman"/>
      <w:sz w:val="18"/>
      <w:szCs w:val="18"/>
    </w:rPr>
  </w:style>
  <w:style w:type="paragraph" w:styleId="ndice5">
    <w:name w:val="toc 5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880"/>
      <w:jc w:val="left"/>
    </w:pPr>
    <w:rPr>
      <w:rFonts w:ascii="Calibri" w:hAnsi="Calibri" w:cs="Times New Roman"/>
      <w:sz w:val="18"/>
      <w:szCs w:val="18"/>
    </w:rPr>
  </w:style>
  <w:style w:type="paragraph" w:styleId="ndice6">
    <w:name w:val="toc 6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100"/>
      <w:jc w:val="left"/>
    </w:pPr>
    <w:rPr>
      <w:rFonts w:ascii="Calibri" w:hAnsi="Calibri" w:cs="Times New Roman"/>
      <w:sz w:val="18"/>
      <w:szCs w:val="18"/>
    </w:rPr>
  </w:style>
  <w:style w:type="paragraph" w:styleId="ndice7">
    <w:name w:val="toc 7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320"/>
      <w:jc w:val="left"/>
    </w:pPr>
    <w:rPr>
      <w:rFonts w:ascii="Calibri" w:hAnsi="Calibri" w:cs="Times New Roman"/>
      <w:sz w:val="18"/>
      <w:szCs w:val="18"/>
    </w:rPr>
  </w:style>
  <w:style w:type="paragraph" w:styleId="ndice8">
    <w:name w:val="toc 8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540"/>
      <w:jc w:val="left"/>
    </w:pPr>
    <w:rPr>
      <w:rFonts w:ascii="Calibri" w:hAnsi="Calibri" w:cs="Times New Roman"/>
      <w:sz w:val="18"/>
      <w:szCs w:val="18"/>
    </w:rPr>
  </w:style>
  <w:style w:type="paragraph" w:styleId="ndice9">
    <w:name w:val="toc 9"/>
    <w:basedOn w:val="Index"/>
    <w:semiHidden/>
    <w:rsid w:val="009B7B89"/>
    <w:pPr>
      <w:suppressLineNumbers w:val="0"/>
      <w:tabs>
        <w:tab w:val="clear" w:pos="567"/>
        <w:tab w:val="clear" w:pos="1134"/>
      </w:tabs>
      <w:spacing w:before="0"/>
      <w:ind w:left="1760"/>
      <w:jc w:val="left"/>
    </w:pPr>
    <w:rPr>
      <w:rFonts w:ascii="Calibri" w:hAnsi="Calibri" w:cs="Times New Roman"/>
      <w:sz w:val="18"/>
      <w:szCs w:val="18"/>
    </w:rPr>
  </w:style>
  <w:style w:type="paragraph" w:customStyle="1" w:styleId="Contents10">
    <w:name w:val="Contents 10"/>
    <w:basedOn w:val="Index"/>
    <w:rsid w:val="009B7B89"/>
    <w:pPr>
      <w:tabs>
        <w:tab w:val="right" w:leader="dot" w:pos="9637"/>
      </w:tabs>
      <w:ind w:left="2547"/>
    </w:pPr>
  </w:style>
  <w:style w:type="paragraph" w:customStyle="1" w:styleId="Titulo">
    <w:name w:val="Titulo"/>
    <w:basedOn w:val="Normal"/>
    <w:rsid w:val="009B7B89"/>
    <w:pPr>
      <w:spacing w:line="480" w:lineRule="atLeast"/>
      <w:jc w:val="center"/>
    </w:pPr>
    <w:rPr>
      <w:rFonts w:ascii="DIN-Bold" w:hAnsi="DIN-Bold"/>
      <w:sz w:val="52"/>
    </w:rPr>
  </w:style>
  <w:style w:type="paragraph" w:customStyle="1" w:styleId="Sub-Ttulo">
    <w:name w:val="Sub-Título"/>
    <w:basedOn w:val="Normal"/>
    <w:rsid w:val="009B7B89"/>
    <w:pPr>
      <w:spacing w:line="480" w:lineRule="atLeast"/>
      <w:jc w:val="center"/>
    </w:pPr>
    <w:rPr>
      <w:b/>
      <w:sz w:val="40"/>
    </w:rPr>
  </w:style>
  <w:style w:type="paragraph" w:customStyle="1" w:styleId="Sub-Sub-Ttulo">
    <w:name w:val="Sub-Sub-Título"/>
    <w:basedOn w:val="Normal"/>
    <w:rsid w:val="009B7B89"/>
    <w:pPr>
      <w:spacing w:line="480" w:lineRule="atLeast"/>
      <w:jc w:val="center"/>
    </w:pPr>
    <w:rPr>
      <w:b/>
      <w:sz w:val="32"/>
    </w:rPr>
  </w:style>
  <w:style w:type="paragraph" w:customStyle="1" w:styleId="Entidade">
    <w:name w:val="Entidade"/>
    <w:basedOn w:val="Sub-Sub-Ttulo"/>
    <w:rsid w:val="009B7B89"/>
    <w:pPr>
      <w:pBdr>
        <w:top w:val="single" w:sz="4" w:space="5" w:color="000000"/>
        <w:bottom w:val="single" w:sz="4" w:space="12" w:color="000000"/>
      </w:pBdr>
    </w:pPr>
  </w:style>
  <w:style w:type="paragraph" w:customStyle="1" w:styleId="NormalJusto">
    <w:name w:val="Normal_Justo"/>
    <w:basedOn w:val="Normal"/>
    <w:rsid w:val="009B7B89"/>
    <w:pPr>
      <w:spacing w:before="0" w:line="280" w:lineRule="atLeast"/>
    </w:pPr>
  </w:style>
  <w:style w:type="paragraph" w:customStyle="1" w:styleId="Ttulo1">
    <w:name w:val="Título_1"/>
    <w:basedOn w:val="Normal"/>
    <w:rsid w:val="009B7B89"/>
    <w:pPr>
      <w:jc w:val="center"/>
    </w:pPr>
    <w:rPr>
      <w:b/>
      <w:sz w:val="28"/>
    </w:rPr>
  </w:style>
  <w:style w:type="paragraph" w:customStyle="1" w:styleId="NormalMuitoJusto8">
    <w:name w:val="Normal_Muito_Justo 8"/>
    <w:basedOn w:val="NormalJusto"/>
    <w:rsid w:val="009B7B89"/>
    <w:pPr>
      <w:spacing w:line="100" w:lineRule="atLeast"/>
    </w:pPr>
    <w:rPr>
      <w:sz w:val="16"/>
    </w:rPr>
  </w:style>
  <w:style w:type="paragraph" w:customStyle="1" w:styleId="Ponto">
    <w:name w:val="Ponto"/>
    <w:basedOn w:val="Normal"/>
    <w:rsid w:val="009B7B89"/>
    <w:pPr>
      <w:tabs>
        <w:tab w:val="left" w:pos="851"/>
      </w:tabs>
      <w:ind w:left="-2781"/>
      <w:jc w:val="left"/>
    </w:pPr>
  </w:style>
  <w:style w:type="paragraph" w:customStyle="1" w:styleId="PontoSub">
    <w:name w:val="Ponto_Sub"/>
    <w:basedOn w:val="Normal"/>
    <w:rsid w:val="009B7B89"/>
    <w:pPr>
      <w:tabs>
        <w:tab w:val="left" w:pos="1418"/>
      </w:tabs>
      <w:spacing w:before="0"/>
      <w:ind w:left="-4482"/>
      <w:jc w:val="left"/>
    </w:pPr>
  </w:style>
  <w:style w:type="paragraph" w:customStyle="1" w:styleId="Destaque">
    <w:name w:val="Destaque"/>
    <w:basedOn w:val="Normal"/>
    <w:rsid w:val="009B7B89"/>
    <w:pPr>
      <w:ind w:left="567"/>
    </w:pPr>
  </w:style>
  <w:style w:type="paragraph" w:customStyle="1" w:styleId="StyleHeading2DIN-RegularCharChar1CharCharCharCharCharCharCharCharCharCharCharCharChar">
    <w:name w:val="Style Heading 2 + DIN-Regular Char Char1 Char Char Char Char Char Char Char Char Char Char Char Char Char"/>
    <w:basedOn w:val="Cabealho2"/>
    <w:rsid w:val="009B7B89"/>
    <w:pPr>
      <w:keepLines/>
      <w:spacing w:after="180" w:line="240" w:lineRule="atLeast"/>
      <w:ind w:left="567"/>
    </w:pPr>
    <w:rPr>
      <w:rFonts w:ascii="DIN-Bold" w:hAnsi="DIN-Bold" w:cs="Times New Roman"/>
      <w:iCs/>
      <w:caps/>
      <w:spacing w:val="10"/>
      <w:kern w:val="1"/>
      <w:sz w:val="22"/>
      <w:szCs w:val="22"/>
    </w:rPr>
  </w:style>
  <w:style w:type="paragraph" w:styleId="Textodebalo">
    <w:name w:val="Balloon Text"/>
    <w:basedOn w:val="Normal"/>
    <w:rsid w:val="009B7B89"/>
    <w:rPr>
      <w:rFonts w:ascii="Tahoma" w:hAnsi="Tahoma" w:cs="Tahoma"/>
      <w:sz w:val="16"/>
      <w:szCs w:val="16"/>
    </w:rPr>
  </w:style>
  <w:style w:type="paragraph" w:customStyle="1" w:styleId="Ttulo11">
    <w:name w:val="Título 11"/>
    <w:basedOn w:val="Normal"/>
    <w:next w:val="Normal"/>
    <w:rsid w:val="009B7B89"/>
    <w:pPr>
      <w:keepNext/>
      <w:pBdr>
        <w:top w:val="single" w:sz="4" w:space="5" w:color="000000"/>
        <w:bottom w:val="single" w:sz="4" w:space="0" w:color="000000"/>
      </w:pBdr>
      <w:spacing w:before="960" w:after="60"/>
    </w:pPr>
    <w:rPr>
      <w:rFonts w:cs="Arial"/>
      <w:b/>
      <w:bCs/>
      <w:smallCaps/>
      <w:sz w:val="32"/>
      <w:szCs w:val="32"/>
    </w:rPr>
  </w:style>
  <w:style w:type="paragraph" w:customStyle="1" w:styleId="Fig">
    <w:name w:val="Fig."/>
    <w:basedOn w:val="Legenda"/>
    <w:rsid w:val="009B7B89"/>
    <w:pPr>
      <w:widowControl w:val="0"/>
      <w:spacing w:line="100" w:lineRule="atLeast"/>
      <w:jc w:val="center"/>
    </w:pPr>
    <w:rPr>
      <w:rFonts w:eastAsia="Arial Unicode MS"/>
      <w:i w:val="0"/>
      <w:kern w:val="1"/>
      <w:sz w:val="16"/>
    </w:rPr>
  </w:style>
  <w:style w:type="paragraph" w:customStyle="1" w:styleId="StyleHeading2DIN-Regular">
    <w:name w:val="Style Heading 2 + DIN-Regular"/>
    <w:basedOn w:val="Cabealho2"/>
    <w:rsid w:val="009B7B89"/>
    <w:pPr>
      <w:keepLines/>
      <w:spacing w:after="180" w:line="240" w:lineRule="atLeast"/>
    </w:pPr>
    <w:rPr>
      <w:rFonts w:ascii="DIN-Bold" w:hAnsi="DIN-Bold" w:cs="Times New Roman"/>
      <w:b w:val="0"/>
      <w:iCs/>
      <w:caps/>
      <w:spacing w:val="10"/>
      <w:kern w:val="1"/>
      <w:sz w:val="22"/>
      <w:szCs w:val="22"/>
    </w:rPr>
  </w:style>
  <w:style w:type="character" w:customStyle="1" w:styleId="CorpodetextoCarcter">
    <w:name w:val="Corpo de texto Carácter"/>
    <w:link w:val="Corpodetexto"/>
    <w:rsid w:val="00742C82"/>
    <w:rPr>
      <w:rFonts w:ascii="Verdana" w:hAnsi="Verdana"/>
      <w:sz w:val="22"/>
      <w:lang w:val="pt-PT" w:eastAsia="ar-SA"/>
    </w:rPr>
  </w:style>
  <w:style w:type="paragraph" w:styleId="NormalWeb">
    <w:name w:val="Normal (Web)"/>
    <w:basedOn w:val="Normal"/>
    <w:uiPriority w:val="99"/>
    <w:rsid w:val="00742C82"/>
    <w:pPr>
      <w:spacing w:before="100" w:after="100"/>
    </w:pPr>
    <w:rPr>
      <w:rFonts w:ascii="Times New Roman" w:hAnsi="Times New Roman"/>
      <w:sz w:val="24"/>
      <w:szCs w:val="24"/>
      <w:lang w:val="en-GB"/>
    </w:rPr>
  </w:style>
  <w:style w:type="paragraph" w:customStyle="1" w:styleId="Ttulodondice1">
    <w:name w:val="Título do Índice1"/>
    <w:basedOn w:val="Cabealho1"/>
    <w:next w:val="Normal"/>
    <w:uiPriority w:val="39"/>
    <w:qFormat/>
    <w:rsid w:val="008537B7"/>
    <w:pPr>
      <w:keepLines/>
      <w:pageBreakBefore w:val="0"/>
      <w:numPr>
        <w:numId w:val="0"/>
      </w:numPr>
      <w:suppressAutoHyphens w:val="0"/>
      <w:spacing w:before="480" w:after="0" w:line="276" w:lineRule="auto"/>
      <w:outlineLvl w:val="9"/>
    </w:pPr>
    <w:rPr>
      <w:rFonts w:ascii="Cambria" w:hAnsi="Cambria" w:cs="Times New Roman"/>
      <w:smallCaps w:val="0"/>
      <w:color w:val="365F91"/>
      <w:kern w:val="0"/>
      <w:sz w:val="28"/>
      <w:szCs w:val="28"/>
      <w:lang w:eastAsia="en-US"/>
    </w:rPr>
  </w:style>
  <w:style w:type="character" w:customStyle="1" w:styleId="CabealhoCarcter">
    <w:name w:val="Cabeçalho Carácter"/>
    <w:link w:val="Cabealho"/>
    <w:uiPriority w:val="99"/>
    <w:rsid w:val="00F17F90"/>
    <w:rPr>
      <w:rFonts w:ascii="DIN-Regular" w:hAnsi="DIN-Regular"/>
      <w:sz w:val="22"/>
      <w:szCs w:val="22"/>
      <w:lang w:eastAsia="ar-SA"/>
    </w:rPr>
  </w:style>
  <w:style w:type="character" w:customStyle="1" w:styleId="RodapCarcter">
    <w:name w:val="Rodapé Carácter"/>
    <w:link w:val="Rodap"/>
    <w:rsid w:val="00F17F90"/>
    <w:rPr>
      <w:rFonts w:ascii="DIN-Regular" w:hAnsi="DIN-Regular"/>
      <w:b/>
      <w:sz w:val="16"/>
      <w:szCs w:val="16"/>
      <w:lang w:eastAsia="ar-SA"/>
    </w:rPr>
  </w:style>
  <w:style w:type="paragraph" w:customStyle="1" w:styleId="PargrafodaLista1">
    <w:name w:val="Parágrafo da Lista1"/>
    <w:basedOn w:val="Normal"/>
    <w:uiPriority w:val="34"/>
    <w:qFormat/>
    <w:rsid w:val="004872D2"/>
    <w:pPr>
      <w:ind w:left="720"/>
    </w:pPr>
  </w:style>
  <w:style w:type="paragraph" w:customStyle="1" w:styleId="Reviso1">
    <w:name w:val="Revisão1"/>
    <w:hidden/>
    <w:uiPriority w:val="99"/>
    <w:semiHidden/>
    <w:rsid w:val="00E46AA7"/>
    <w:rPr>
      <w:rFonts w:ascii="DIN-Regular" w:hAnsi="DIN-Regular"/>
      <w:sz w:val="22"/>
      <w:szCs w:val="22"/>
      <w:lang w:eastAsia="ar-SA"/>
    </w:rPr>
  </w:style>
  <w:style w:type="table" w:styleId="Tabelacomgrelha">
    <w:name w:val="Table Grid"/>
    <w:basedOn w:val="Tabelanormal"/>
    <w:rsid w:val="00C25364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aclssica2">
    <w:name w:val="Table Classic 2"/>
    <w:basedOn w:val="Tabelanormal"/>
    <w:rsid w:val="00C25364"/>
    <w:pPr>
      <w:tabs>
        <w:tab w:val="left" w:pos="567"/>
        <w:tab w:val="left" w:pos="1134"/>
      </w:tabs>
      <w:suppressAutoHyphens/>
      <w:spacing w:before="120" w:line="360" w:lineRule="auto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PATTTULOSPRINCIPAIS">
    <w:name w:val="PAT_TÍTULOS_PRINCIPAIS"/>
    <w:rsid w:val="00AA06E3"/>
    <w:rPr>
      <w:rFonts w:ascii="DIN-Medium" w:hAnsi="DIN-Medium" w:cs="Tahoma"/>
      <w:kern w:val="1"/>
      <w:sz w:val="22"/>
      <w:szCs w:val="22"/>
    </w:rPr>
  </w:style>
  <w:style w:type="character" w:customStyle="1" w:styleId="PATTTULOSSECUNDRIOS">
    <w:name w:val="PAT_TÍTULOS_SECUNDÁRIOS"/>
    <w:rsid w:val="00AA06E3"/>
    <w:rPr>
      <w:rFonts w:ascii="DIN-Medium" w:hAnsi="DIN-Medium" w:cs="Arial"/>
      <w:bCs/>
      <w:kern w:val="1"/>
      <w:sz w:val="20"/>
      <w:szCs w:val="20"/>
    </w:rPr>
  </w:style>
  <w:style w:type="paragraph" w:customStyle="1" w:styleId="PATTEXTOCORRIDO">
    <w:name w:val="PAT_TEXTO_CORRIDO"/>
    <w:rsid w:val="00AA06E3"/>
    <w:pPr>
      <w:suppressAutoHyphens/>
      <w:spacing w:line="360" w:lineRule="auto"/>
    </w:pPr>
    <w:rPr>
      <w:rFonts w:ascii="DIN-Regular" w:eastAsia="Lucida Sans Unicode" w:hAnsi="DIN-Regular"/>
      <w:lang w:eastAsia="ar-SA"/>
    </w:rPr>
  </w:style>
  <w:style w:type="paragraph" w:customStyle="1" w:styleId="PreformattedText">
    <w:name w:val="Preformatted Text"/>
    <w:basedOn w:val="Normal"/>
    <w:rsid w:val="00B045EE"/>
    <w:pPr>
      <w:widowControl w:val="0"/>
      <w:tabs>
        <w:tab w:val="clear" w:pos="567"/>
        <w:tab w:val="clear" w:pos="1134"/>
      </w:tabs>
      <w:spacing w:before="0" w:line="240" w:lineRule="auto"/>
      <w:jc w:val="left"/>
    </w:pPr>
    <w:rPr>
      <w:rFonts w:ascii="Courier New" w:eastAsia="Courier New" w:hAnsi="Courier New" w:cs="Courier New"/>
      <w:kern w:val="1"/>
      <w:sz w:val="20"/>
      <w:szCs w:val="20"/>
      <w:lang w:val="en-US"/>
    </w:rPr>
  </w:style>
  <w:style w:type="character" w:styleId="Forte">
    <w:name w:val="Strong"/>
    <w:uiPriority w:val="22"/>
    <w:qFormat/>
    <w:rsid w:val="00B62F58"/>
    <w:rPr>
      <w:b/>
      <w:bCs/>
    </w:rPr>
  </w:style>
  <w:style w:type="paragraph" w:customStyle="1" w:styleId="Contedodatabela">
    <w:name w:val="Conteúdo da tabela"/>
    <w:basedOn w:val="Normal"/>
    <w:rsid w:val="003C2E59"/>
    <w:pPr>
      <w:suppressLineNumbers/>
      <w:tabs>
        <w:tab w:val="clear" w:pos="567"/>
        <w:tab w:val="clear" w:pos="1134"/>
      </w:tabs>
      <w:spacing w:before="0" w:line="240" w:lineRule="auto"/>
      <w:jc w:val="left"/>
    </w:pPr>
    <w:rPr>
      <w:rFonts w:ascii="Times New Roman" w:hAnsi="Times New Roman"/>
      <w:sz w:val="20"/>
      <w:szCs w:val="20"/>
    </w:rPr>
  </w:style>
  <w:style w:type="paragraph" w:customStyle="1" w:styleId="Achievement">
    <w:name w:val="Achievement"/>
    <w:basedOn w:val="Corpodetexto"/>
    <w:rsid w:val="003931AD"/>
    <w:pPr>
      <w:tabs>
        <w:tab w:val="clear" w:pos="567"/>
        <w:tab w:val="clear" w:pos="1134"/>
        <w:tab w:val="left" w:pos="709"/>
      </w:tabs>
      <w:suppressAutoHyphens w:val="0"/>
      <w:spacing w:after="60" w:line="220" w:lineRule="atLeast"/>
      <w:ind w:left="680" w:hanging="680"/>
    </w:pPr>
    <w:rPr>
      <w:rFonts w:ascii="Arial" w:hAnsi="Arial"/>
      <w:spacing w:val="-5"/>
      <w:sz w:val="20"/>
      <w:lang w:eastAsia="en-US"/>
    </w:rPr>
  </w:style>
  <w:style w:type="paragraph" w:customStyle="1" w:styleId="Name">
    <w:name w:val="Name"/>
    <w:basedOn w:val="Normal"/>
    <w:next w:val="Normal"/>
    <w:rsid w:val="003931AD"/>
    <w:pPr>
      <w:pBdr>
        <w:bottom w:val="single" w:sz="6" w:space="4" w:color="auto"/>
      </w:pBdr>
      <w:tabs>
        <w:tab w:val="clear" w:pos="567"/>
        <w:tab w:val="clear" w:pos="1134"/>
      </w:tabs>
      <w:suppressAutoHyphens w:val="0"/>
      <w:spacing w:before="0" w:after="440" w:line="240" w:lineRule="atLeast"/>
      <w:ind w:left="-2160"/>
      <w:jc w:val="left"/>
    </w:pPr>
    <w:rPr>
      <w:rFonts w:ascii="Arial Black" w:hAnsi="Arial Black"/>
      <w:spacing w:val="-35"/>
      <w:sz w:val="54"/>
      <w:szCs w:val="20"/>
      <w:lang w:val="en-GB" w:eastAsia="en-US"/>
    </w:rPr>
  </w:style>
  <w:style w:type="character" w:styleId="Refdecomentrio">
    <w:name w:val="annotation reference"/>
    <w:basedOn w:val="Tipodeletrapredefinidodopargrafo"/>
    <w:rsid w:val="00614FF8"/>
    <w:rPr>
      <w:sz w:val="16"/>
      <w:szCs w:val="16"/>
    </w:rPr>
  </w:style>
  <w:style w:type="paragraph" w:styleId="Textodecomentrio">
    <w:name w:val="annotation text"/>
    <w:basedOn w:val="Normal"/>
    <w:link w:val="TextodecomentrioCarcter"/>
    <w:rsid w:val="00614FF8"/>
    <w:pPr>
      <w:spacing w:line="240" w:lineRule="auto"/>
    </w:pPr>
    <w:rPr>
      <w:sz w:val="20"/>
      <w:szCs w:val="20"/>
    </w:rPr>
  </w:style>
  <w:style w:type="character" w:customStyle="1" w:styleId="TextodecomentrioCarcter">
    <w:name w:val="Texto de comentário Carácter"/>
    <w:basedOn w:val="Tipodeletrapredefinidodopargrafo"/>
    <w:link w:val="Textodecomentrio"/>
    <w:rsid w:val="00614FF8"/>
    <w:rPr>
      <w:rFonts w:ascii="DIN-Regular" w:hAnsi="DIN-Regular"/>
      <w:lang w:eastAsia="ar-SA"/>
    </w:rPr>
  </w:style>
  <w:style w:type="paragraph" w:styleId="Assuntodecomentrio">
    <w:name w:val="annotation subject"/>
    <w:basedOn w:val="Textodecomentrio"/>
    <w:next w:val="Textodecomentrio"/>
    <w:link w:val="AssuntodecomentrioCarcter"/>
    <w:rsid w:val="00614FF8"/>
    <w:rPr>
      <w:b/>
      <w:bCs/>
    </w:rPr>
  </w:style>
  <w:style w:type="character" w:customStyle="1" w:styleId="AssuntodecomentrioCarcter">
    <w:name w:val="Assunto de comentário Carácter"/>
    <w:basedOn w:val="TextodecomentrioCarcter"/>
    <w:link w:val="Assuntodecomentrio"/>
    <w:rsid w:val="00614FF8"/>
    <w:rPr>
      <w:rFonts w:ascii="DIN-Regular" w:hAnsi="DIN-Regular"/>
      <w:b/>
      <w:bCs/>
      <w:lang w:eastAsia="ar-SA"/>
    </w:rPr>
  </w:style>
  <w:style w:type="paragraph" w:styleId="PargrafodaLista">
    <w:name w:val="List Paragraph"/>
    <w:basedOn w:val="Normal"/>
    <w:uiPriority w:val="34"/>
    <w:qFormat/>
    <w:rsid w:val="00751A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0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microsoft.com/office/2011/relationships/commentsExtended" Target="commentsExtended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hyperlink" Target="mailto:teixeira@mat.uc.pt" TargetMode="Externa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dimap.ufrn.br/~jair/ES/c7.html" TargetMode="External"/><Relationship Id="rId30" Type="http://schemas.openxmlformats.org/officeDocument/2006/relationships/footer" Target="footer2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w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EDIA%20PRIMER\PROJECTOS\2008_52_FENAREG\Prop_2008_FENAREG%20%20Site_We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68CE77-F4A5-4FAF-BFC2-8E215C17F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Prop_2008_FENAREG  Site_Web</Template>
  <TotalTime>2746</TotalTime>
  <Pages>20</Pages>
  <Words>2008</Words>
  <Characters>10848</Characters>
  <Application>Microsoft Office Word</Application>
  <DocSecurity>0</DocSecurity>
  <Lines>90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Relatório de Trabalho</vt:lpstr>
      <vt:lpstr>Relatório de Trabalho</vt:lpstr>
    </vt:vector>
  </TitlesOfParts>
  <Manager>José Carlos Teixeira</Manager>
  <Company>FCTUC</Company>
  <LinksUpToDate>false</LinksUpToDate>
  <CharactersWithSpaces>12831</CharactersWithSpaces>
  <SharedDoc>false</SharedDoc>
  <HLinks>
    <vt:vector size="42" baseType="variant">
      <vt:variant>
        <vt:i4>5832782</vt:i4>
      </vt:variant>
      <vt:variant>
        <vt:i4>36</vt:i4>
      </vt:variant>
      <vt:variant>
        <vt:i4>0</vt:i4>
      </vt:variant>
      <vt:variant>
        <vt:i4>5</vt:i4>
      </vt:variant>
      <vt:variant>
        <vt:lpwstr>http://www.hw.ac.uk/libWWW/howto/bus.html</vt:lpwstr>
      </vt:variant>
      <vt:variant>
        <vt:lpwstr/>
      </vt:variant>
      <vt:variant>
        <vt:i4>1441854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_Toc273565964</vt:lpwstr>
      </vt:variant>
      <vt:variant>
        <vt:i4>1441854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_Toc273565963</vt:lpwstr>
      </vt:variant>
      <vt:variant>
        <vt:i4>1441854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_Toc273565962</vt:lpwstr>
      </vt:variant>
      <vt:variant>
        <vt:i4>1441854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_Toc273565961</vt:lpwstr>
      </vt:variant>
      <vt:variant>
        <vt:i4>1441854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_Toc273565960</vt:lpwstr>
      </vt:variant>
      <vt:variant>
        <vt:i4>7602205</vt:i4>
      </vt:variant>
      <vt:variant>
        <vt:i4>0</vt:i4>
      </vt:variant>
      <vt:variant>
        <vt:i4>0</vt:i4>
      </vt:variant>
      <vt:variant>
        <vt:i4>5</vt:i4>
      </vt:variant>
      <vt:variant>
        <vt:lpwstr>mailto:teixeira@mat.uc.pt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Trabalho</dc:title>
  <dc:subject>Métodos de Programação II</dc:subject>
  <dc:creator>José Carlos Teixeira</dc:creator>
  <cp:keywords/>
  <cp:lastModifiedBy>Pc</cp:lastModifiedBy>
  <cp:revision>8</cp:revision>
  <cp:lastPrinted>2010-09-15T21:58:00Z</cp:lastPrinted>
  <dcterms:created xsi:type="dcterms:W3CDTF">2016-09-30T09:24:00Z</dcterms:created>
  <dcterms:modified xsi:type="dcterms:W3CDTF">2017-01-06T23:06:00Z</dcterms:modified>
  <cp:category>Relatório</cp:category>
</cp:coreProperties>
</file>